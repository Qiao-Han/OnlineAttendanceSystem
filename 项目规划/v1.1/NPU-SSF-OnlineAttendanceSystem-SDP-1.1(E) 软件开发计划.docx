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748E2" w14:textId="77777777" w:rsidR="00441AD7" w:rsidRPr="00E87E00" w:rsidRDefault="00441AD7">
      <w:pPr>
        <w:ind w:firstLine="420"/>
        <w:jc w:val="center"/>
      </w:pPr>
    </w:p>
    <w:p w14:paraId="16B3F00E" w14:textId="77777777" w:rsidR="00441AD7" w:rsidRPr="00E87E00" w:rsidRDefault="00441AD7">
      <w:pPr>
        <w:ind w:firstLine="420"/>
        <w:jc w:val="center"/>
      </w:pPr>
    </w:p>
    <w:p w14:paraId="100CF66C" w14:textId="566D34A8" w:rsidR="00441AD7" w:rsidRPr="00E87E00" w:rsidRDefault="005F7369">
      <w:pPr>
        <w:ind w:firstLine="880"/>
        <w:jc w:val="center"/>
        <w:rPr>
          <w:sz w:val="44"/>
          <w:szCs w:val="44"/>
        </w:rPr>
      </w:pPr>
      <w:r>
        <w:rPr>
          <w:rFonts w:hint="eastAsia"/>
          <w:sz w:val="44"/>
          <w:szCs w:val="44"/>
        </w:rPr>
        <w:t>N</w:t>
      </w:r>
      <w:r>
        <w:rPr>
          <w:sz w:val="44"/>
          <w:szCs w:val="44"/>
        </w:rPr>
        <w:t xml:space="preserve">PU-SSF </w:t>
      </w:r>
      <w:r w:rsidR="00765C65" w:rsidRPr="00E87E00">
        <w:rPr>
          <w:rFonts w:hint="eastAsia"/>
          <w:sz w:val="44"/>
          <w:szCs w:val="44"/>
        </w:rPr>
        <w:t>网上考勤系统设计与开发</w:t>
      </w:r>
    </w:p>
    <w:p w14:paraId="5C563C96" w14:textId="77777777" w:rsidR="00441AD7" w:rsidRPr="00E87E00" w:rsidRDefault="00441AD7">
      <w:pPr>
        <w:ind w:firstLine="420"/>
        <w:jc w:val="center"/>
      </w:pPr>
    </w:p>
    <w:sdt>
      <w:sdtPr>
        <w:rPr>
          <w:b/>
          <w:sz w:val="84"/>
          <w:szCs w:val="84"/>
        </w:rPr>
        <w:alias w:val="请输入文档名称"/>
        <w:tag w:val="请输入文档名称"/>
        <w:id w:val="-1732765376"/>
        <w:placeholder>
          <w:docPart w:val="B9A5E23425D84266BB4AF445E67DBDF4"/>
        </w:placeholder>
      </w:sdtPr>
      <w:sdtEndPr>
        <w:rPr>
          <w:rStyle w:val="20"/>
          <w:rFonts w:cstheme="majorBidi"/>
          <w:bCs/>
          <w:sz w:val="32"/>
          <w:szCs w:val="32"/>
        </w:rPr>
      </w:sdtEndPr>
      <w:sdtContent>
        <w:p w14:paraId="735F3EE6" w14:textId="77777777" w:rsidR="00C96223" w:rsidRPr="00E87E00" w:rsidRDefault="00765C65" w:rsidP="00A9433E">
          <w:pPr>
            <w:ind w:firstLine="1680"/>
            <w:rPr>
              <w:b/>
              <w:sz w:val="84"/>
              <w:szCs w:val="84"/>
            </w:rPr>
          </w:pPr>
          <w:r w:rsidRPr="00E87E00">
            <w:rPr>
              <w:rFonts w:hint="eastAsia"/>
              <w:b/>
              <w:sz w:val="84"/>
              <w:szCs w:val="84"/>
            </w:rPr>
            <w:t>软件开发计划</w:t>
          </w:r>
        </w:p>
        <w:p w14:paraId="27FCF9CA" w14:textId="6D022A3B" w:rsidR="00441AD7" w:rsidRPr="009B6A60" w:rsidRDefault="00D311FA">
          <w:pPr>
            <w:ind w:firstLine="420"/>
            <w:jc w:val="center"/>
            <w:rPr>
              <w:rStyle w:val="20"/>
            </w:rPr>
          </w:pPr>
          <w:sdt>
            <w:sdtPr>
              <w:rPr>
                <w:rFonts w:hint="eastAsia"/>
              </w:rPr>
              <w:alias w:val="请输入文档编号“英文缩写-版本号(E)”"/>
              <w:tag w:val="请输入文档编号“英文缩写-版本号(E)”"/>
              <w:id w:val="-1332680460"/>
              <w:placeholder>
                <w:docPart w:val="188109DB6EBD4CDE9E1C2174AB07D2D4"/>
              </w:placeholder>
            </w:sdtPr>
            <w:sdtEndPr>
              <w:rPr>
                <w:rStyle w:val="20"/>
                <w:rFonts w:cstheme="majorBidi"/>
                <w:b/>
                <w:bCs/>
                <w:sz w:val="32"/>
                <w:szCs w:val="32"/>
              </w:rPr>
            </w:sdtEndPr>
            <w:sdtContent>
              <w:r w:rsidR="005F7369" w:rsidRPr="009B6A60">
                <w:rPr>
                  <w:rStyle w:val="20"/>
                  <w:rFonts w:hint="eastAsia"/>
                </w:rPr>
                <w:t>版本：1.1</w:t>
              </w:r>
            </w:sdtContent>
          </w:sdt>
        </w:p>
      </w:sdtContent>
    </w:sdt>
    <w:p w14:paraId="2F077427" w14:textId="77777777" w:rsidR="00441AD7" w:rsidRPr="00E87E00" w:rsidRDefault="00441AD7">
      <w:pPr>
        <w:ind w:firstLine="420"/>
        <w:jc w:val="center"/>
      </w:pPr>
    </w:p>
    <w:p w14:paraId="4BFFD7BB" w14:textId="77777777" w:rsidR="00441AD7" w:rsidRPr="00E87E00" w:rsidRDefault="00441AD7">
      <w:pPr>
        <w:ind w:firstLine="420"/>
        <w:jc w:val="center"/>
      </w:pPr>
    </w:p>
    <w:p w14:paraId="3103F96D" w14:textId="77777777" w:rsidR="00441AD7" w:rsidRPr="00E87E00" w:rsidRDefault="00441AD7">
      <w:pPr>
        <w:ind w:firstLine="420"/>
        <w:jc w:val="center"/>
      </w:pPr>
    </w:p>
    <w:p w14:paraId="008491EF" w14:textId="77777777" w:rsidR="00441AD7" w:rsidRPr="00E87E00" w:rsidRDefault="00765C65" w:rsidP="00F529AF">
      <w:pPr>
        <w:ind w:firstLine="560"/>
        <w:jc w:val="center"/>
        <w:rPr>
          <w:sz w:val="28"/>
          <w:szCs w:val="28"/>
          <w:u w:val="single"/>
        </w:rPr>
      </w:pPr>
      <w:r w:rsidRPr="00E87E00">
        <w:rPr>
          <w:rFonts w:hint="eastAsia"/>
          <w:sz w:val="28"/>
          <w:szCs w:val="28"/>
        </w:rPr>
        <w:t>编写：</w:t>
      </w:r>
      <w:r w:rsidR="007218FF" w:rsidRPr="00E87E00">
        <w:rPr>
          <w:rFonts w:hint="eastAsia"/>
          <w:sz w:val="28"/>
          <w:szCs w:val="28"/>
          <w:u w:val="single"/>
        </w:rPr>
        <w:t>胡文可、</w:t>
      </w:r>
      <w:r w:rsidRPr="00E87E00">
        <w:rPr>
          <w:rFonts w:hint="eastAsia"/>
          <w:sz w:val="28"/>
          <w:szCs w:val="28"/>
          <w:u w:val="single"/>
        </w:rPr>
        <w:t>杨佳祺</w:t>
      </w:r>
      <w:r w:rsidR="007218FF" w:rsidRPr="00E87E00">
        <w:rPr>
          <w:rFonts w:hint="eastAsia"/>
          <w:sz w:val="28"/>
          <w:szCs w:val="28"/>
          <w:u w:val="single"/>
        </w:rPr>
        <w:t>、柴琛凯</w:t>
      </w:r>
    </w:p>
    <w:p w14:paraId="78DF2E4D" w14:textId="77777777" w:rsidR="00441AD7" w:rsidRPr="00E87E00" w:rsidRDefault="00F529AF" w:rsidP="00FB60F8">
      <w:pPr>
        <w:ind w:firstLine="560"/>
        <w:jc w:val="center"/>
        <w:rPr>
          <w:sz w:val="28"/>
          <w:szCs w:val="28"/>
          <w:u w:val="single"/>
        </w:rPr>
      </w:pPr>
      <w:r w:rsidRPr="00E87E00">
        <w:rPr>
          <w:rFonts w:hint="eastAsia"/>
          <w:sz w:val="28"/>
          <w:szCs w:val="28"/>
        </w:rPr>
        <w:t>校对</w:t>
      </w:r>
      <w:r w:rsidR="00FB60F8" w:rsidRPr="00E87E00">
        <w:rPr>
          <w:rFonts w:hint="eastAsia"/>
          <w:sz w:val="28"/>
          <w:szCs w:val="28"/>
        </w:rPr>
        <w:t>：</w:t>
      </w:r>
      <w:r w:rsidR="00FB60F8" w:rsidRPr="00E87E00">
        <w:rPr>
          <w:rFonts w:hint="eastAsia"/>
          <w:sz w:val="28"/>
          <w:szCs w:val="28"/>
          <w:u w:val="single"/>
        </w:rPr>
        <w:t xml:space="preserve"> </w:t>
      </w:r>
      <w:r w:rsidR="00FB60F8" w:rsidRPr="00E87E00">
        <w:rPr>
          <w:sz w:val="28"/>
          <w:szCs w:val="28"/>
          <w:u w:val="single"/>
        </w:rPr>
        <w:t xml:space="preserve">       </w:t>
      </w:r>
      <w:r w:rsidR="00FB60F8" w:rsidRPr="00E87E00">
        <w:rPr>
          <w:rFonts w:hint="eastAsia"/>
          <w:sz w:val="28"/>
          <w:szCs w:val="28"/>
          <w:u w:val="single"/>
        </w:rPr>
        <w:t>胡文可_</w:t>
      </w:r>
      <w:r w:rsidR="00FB60F8" w:rsidRPr="00E87E00">
        <w:rPr>
          <w:sz w:val="28"/>
          <w:szCs w:val="28"/>
          <w:u w:val="single"/>
        </w:rPr>
        <w:t>________</w:t>
      </w:r>
    </w:p>
    <w:p w14:paraId="25002DD2" w14:textId="77777777" w:rsidR="00441AD7" w:rsidRPr="00E87E00" w:rsidRDefault="00765C65" w:rsidP="00F529AF">
      <w:pPr>
        <w:ind w:firstLine="560"/>
        <w:jc w:val="center"/>
        <w:rPr>
          <w:sz w:val="28"/>
          <w:szCs w:val="28"/>
          <w:u w:val="single"/>
        </w:rPr>
      </w:pPr>
      <w:r w:rsidRPr="00E87E00">
        <w:rPr>
          <w:rFonts w:hint="eastAsia"/>
          <w:sz w:val="28"/>
          <w:szCs w:val="28"/>
        </w:rPr>
        <w:t>审核：</w:t>
      </w:r>
      <w:r w:rsidR="00FB60F8" w:rsidRPr="00E87E00">
        <w:rPr>
          <w:rFonts w:hint="eastAsia"/>
          <w:sz w:val="28"/>
          <w:szCs w:val="28"/>
          <w:u w:val="single"/>
        </w:rPr>
        <w:t xml:space="preserve"> </w:t>
      </w:r>
      <w:r w:rsidR="00FB60F8" w:rsidRPr="00E87E00">
        <w:rPr>
          <w:sz w:val="28"/>
          <w:szCs w:val="28"/>
          <w:u w:val="single"/>
        </w:rPr>
        <w:t xml:space="preserve">       </w:t>
      </w:r>
      <w:r w:rsidR="00FB60F8" w:rsidRPr="00E87E00">
        <w:rPr>
          <w:rFonts w:hint="eastAsia"/>
          <w:sz w:val="28"/>
          <w:szCs w:val="28"/>
          <w:u w:val="single"/>
        </w:rPr>
        <w:t>胡文可_</w:t>
      </w:r>
      <w:r w:rsidR="00FB60F8" w:rsidRPr="00E87E00">
        <w:rPr>
          <w:sz w:val="28"/>
          <w:szCs w:val="28"/>
          <w:u w:val="single"/>
        </w:rPr>
        <w:t>________</w:t>
      </w:r>
    </w:p>
    <w:p w14:paraId="12EA9B3F" w14:textId="77777777" w:rsidR="00441AD7" w:rsidRPr="00E87E00" w:rsidRDefault="00765C65" w:rsidP="00F529AF">
      <w:pPr>
        <w:ind w:firstLine="560"/>
        <w:jc w:val="center"/>
        <w:rPr>
          <w:sz w:val="28"/>
          <w:szCs w:val="28"/>
        </w:rPr>
      </w:pPr>
      <w:r w:rsidRPr="00E87E00">
        <w:rPr>
          <w:rFonts w:hint="eastAsia"/>
          <w:sz w:val="28"/>
          <w:szCs w:val="28"/>
        </w:rPr>
        <w:t>批准：</w:t>
      </w:r>
      <w:r w:rsidR="00FB60F8" w:rsidRPr="00E87E00">
        <w:rPr>
          <w:rFonts w:hint="eastAsia"/>
          <w:sz w:val="28"/>
          <w:szCs w:val="28"/>
          <w:u w:val="single"/>
        </w:rPr>
        <w:t xml:space="preserve"> </w:t>
      </w:r>
      <w:r w:rsidR="00FB60F8" w:rsidRPr="00E87E00">
        <w:rPr>
          <w:sz w:val="28"/>
          <w:szCs w:val="28"/>
          <w:u w:val="single"/>
        </w:rPr>
        <w:t xml:space="preserve">       </w:t>
      </w:r>
      <w:proofErr w:type="gramStart"/>
      <w:r w:rsidR="00FB60F8" w:rsidRPr="00E87E00">
        <w:rPr>
          <w:sz w:val="28"/>
          <w:szCs w:val="28"/>
          <w:u w:val="single"/>
        </w:rPr>
        <w:t>康艳晴</w:t>
      </w:r>
      <w:proofErr w:type="gramEnd"/>
      <w:r w:rsidR="00FB60F8" w:rsidRPr="00E87E00">
        <w:rPr>
          <w:rFonts w:hint="eastAsia"/>
          <w:sz w:val="28"/>
          <w:szCs w:val="28"/>
          <w:u w:val="single"/>
        </w:rPr>
        <w:t>_</w:t>
      </w:r>
      <w:r w:rsidR="00FB60F8" w:rsidRPr="00E87E00">
        <w:rPr>
          <w:sz w:val="28"/>
          <w:szCs w:val="28"/>
          <w:u w:val="single"/>
        </w:rPr>
        <w:t>________</w:t>
      </w:r>
    </w:p>
    <w:p w14:paraId="4D527E14" w14:textId="77777777" w:rsidR="00441AD7" w:rsidRPr="00E87E00" w:rsidRDefault="00441AD7">
      <w:pPr>
        <w:ind w:firstLine="420"/>
        <w:jc w:val="center"/>
      </w:pPr>
    </w:p>
    <w:p w14:paraId="70BB95F6" w14:textId="77777777" w:rsidR="00441AD7" w:rsidRPr="00E87E00" w:rsidRDefault="00441AD7">
      <w:pPr>
        <w:ind w:firstLine="420"/>
        <w:jc w:val="center"/>
      </w:pPr>
    </w:p>
    <w:p w14:paraId="6774F042" w14:textId="4E577F53" w:rsidR="00441AD7" w:rsidRDefault="00441AD7">
      <w:pPr>
        <w:ind w:firstLine="420"/>
        <w:jc w:val="center"/>
      </w:pPr>
    </w:p>
    <w:p w14:paraId="0DBC84BF" w14:textId="143D54F4" w:rsidR="005F7369" w:rsidRDefault="005F7369">
      <w:pPr>
        <w:ind w:firstLine="420"/>
        <w:jc w:val="center"/>
      </w:pPr>
    </w:p>
    <w:p w14:paraId="4AEE2C09" w14:textId="77777777" w:rsidR="005F7369" w:rsidRPr="00E87E00" w:rsidRDefault="005F7369">
      <w:pPr>
        <w:ind w:firstLine="420"/>
        <w:jc w:val="center"/>
        <w:rPr>
          <w:rFonts w:hint="eastAsia"/>
        </w:rPr>
      </w:pPr>
    </w:p>
    <w:p w14:paraId="76BE6DB8" w14:textId="546CB751" w:rsidR="00441AD7" w:rsidRDefault="00765C65" w:rsidP="005F7369">
      <w:pPr>
        <w:ind w:firstLine="560"/>
        <w:jc w:val="center"/>
        <w:rPr>
          <w:b/>
          <w:sz w:val="28"/>
          <w:szCs w:val="28"/>
        </w:rPr>
      </w:pPr>
      <w:r w:rsidRPr="00E87E00">
        <w:rPr>
          <w:rFonts w:hint="eastAsia"/>
          <w:b/>
          <w:sz w:val="28"/>
          <w:szCs w:val="28"/>
        </w:rPr>
        <w:t>西北工业大学－</w:t>
      </w:r>
      <w:r w:rsidR="005F7369">
        <w:rPr>
          <w:b/>
          <w:sz w:val="28"/>
          <w:szCs w:val="28"/>
        </w:rPr>
        <w:t>SSF G</w:t>
      </w:r>
      <w:r w:rsidR="005F7369">
        <w:rPr>
          <w:rFonts w:hint="eastAsia"/>
          <w:b/>
          <w:sz w:val="28"/>
          <w:szCs w:val="28"/>
        </w:rPr>
        <w:t>roup</w:t>
      </w:r>
    </w:p>
    <w:p w14:paraId="69C17AA9" w14:textId="200B104C" w:rsidR="007678F0" w:rsidRPr="005F7369" w:rsidRDefault="007678F0" w:rsidP="005F7369">
      <w:pPr>
        <w:ind w:firstLine="560"/>
        <w:jc w:val="center"/>
        <w:rPr>
          <w:b/>
          <w:sz w:val="28"/>
          <w:szCs w:val="28"/>
        </w:rPr>
      </w:pPr>
      <w:r>
        <w:rPr>
          <w:rFonts w:hint="eastAsia"/>
          <w:b/>
          <w:sz w:val="28"/>
          <w:szCs w:val="28"/>
        </w:rPr>
        <w:t>2020年6月24日</w:t>
      </w:r>
    </w:p>
    <w:sdt>
      <w:sdtPr>
        <w:rPr>
          <w:lang w:val="zh-CN"/>
        </w:rPr>
        <w:id w:val="1396623441"/>
        <w:docPartObj>
          <w:docPartGallery w:val="Table of Contents"/>
          <w:docPartUnique/>
        </w:docPartObj>
      </w:sdtPr>
      <w:sdtEndPr>
        <w:rPr>
          <w:b/>
          <w:bCs/>
        </w:rPr>
      </w:sdtEndPr>
      <w:sdtContent>
        <w:p w14:paraId="0284327E" w14:textId="77777777" w:rsidR="00DD254E" w:rsidRPr="00E87E00" w:rsidRDefault="00DD254E" w:rsidP="00DD254E">
          <w:pPr>
            <w:ind w:firstLine="420"/>
            <w:jc w:val="center"/>
            <w:rPr>
              <w:b/>
              <w:sz w:val="44"/>
              <w:szCs w:val="44"/>
            </w:rPr>
          </w:pPr>
          <w:r w:rsidRPr="00E87E00">
            <w:rPr>
              <w:rFonts w:hint="eastAsia"/>
              <w:b/>
              <w:sz w:val="44"/>
              <w:szCs w:val="44"/>
            </w:rPr>
            <w:t>目  录</w:t>
          </w:r>
        </w:p>
        <w:p w14:paraId="0DBA53F9" w14:textId="6BB3D88A" w:rsidR="00A9433E" w:rsidRDefault="00DD254E">
          <w:pPr>
            <w:pStyle w:val="TOC1"/>
            <w:ind w:firstLine="420"/>
            <w:rPr>
              <w:rFonts w:asciiTheme="minorHAnsi" w:eastAsiaTheme="minorEastAsia" w:hAnsiTheme="minorHAnsi"/>
              <w:noProof/>
            </w:rPr>
          </w:pPr>
          <w:r w:rsidRPr="00E87E00">
            <w:fldChar w:fldCharType="begin"/>
          </w:r>
          <w:r w:rsidRPr="00E87E00">
            <w:instrText xml:space="preserve"> TOC \o "1-3" \h \z \u </w:instrText>
          </w:r>
          <w:r w:rsidRPr="00E87E00">
            <w:fldChar w:fldCharType="separate"/>
          </w:r>
          <w:hyperlink w:anchor="_Toc43907105" w:history="1">
            <w:r w:rsidR="00A9433E" w:rsidRPr="00D80FEA">
              <w:rPr>
                <w:rStyle w:val="af0"/>
                <w:noProof/>
              </w:rPr>
              <w:t>1引言</w:t>
            </w:r>
            <w:r w:rsidR="00A9433E">
              <w:rPr>
                <w:noProof/>
                <w:webHidden/>
              </w:rPr>
              <w:tab/>
            </w:r>
            <w:r w:rsidR="00A9433E">
              <w:rPr>
                <w:noProof/>
                <w:webHidden/>
              </w:rPr>
              <w:fldChar w:fldCharType="begin"/>
            </w:r>
            <w:r w:rsidR="00A9433E">
              <w:rPr>
                <w:noProof/>
                <w:webHidden/>
              </w:rPr>
              <w:instrText xml:space="preserve"> PAGEREF _Toc43907105 \h </w:instrText>
            </w:r>
            <w:r w:rsidR="00A9433E">
              <w:rPr>
                <w:noProof/>
                <w:webHidden/>
              </w:rPr>
            </w:r>
            <w:r w:rsidR="00A9433E">
              <w:rPr>
                <w:noProof/>
                <w:webHidden/>
              </w:rPr>
              <w:fldChar w:fldCharType="separate"/>
            </w:r>
            <w:r w:rsidR="00D308FB">
              <w:rPr>
                <w:noProof/>
                <w:webHidden/>
              </w:rPr>
              <w:t>5</w:t>
            </w:r>
            <w:r w:rsidR="00A9433E">
              <w:rPr>
                <w:noProof/>
                <w:webHidden/>
              </w:rPr>
              <w:fldChar w:fldCharType="end"/>
            </w:r>
          </w:hyperlink>
        </w:p>
        <w:p w14:paraId="403432F3" w14:textId="71418C2B" w:rsidR="00A9433E" w:rsidRDefault="00D311FA">
          <w:pPr>
            <w:pStyle w:val="TOC2"/>
            <w:tabs>
              <w:tab w:val="right" w:leader="dot" w:pos="8296"/>
            </w:tabs>
            <w:ind w:firstLine="420"/>
            <w:rPr>
              <w:rFonts w:asciiTheme="minorHAnsi" w:eastAsiaTheme="minorEastAsia" w:hAnsiTheme="minorHAnsi"/>
              <w:noProof/>
            </w:rPr>
          </w:pPr>
          <w:hyperlink w:anchor="_Toc43907106" w:history="1">
            <w:r w:rsidR="00A9433E" w:rsidRPr="00D80FEA">
              <w:rPr>
                <w:rStyle w:val="af0"/>
                <w:noProof/>
              </w:rPr>
              <w:t>1.1文</w:t>
            </w:r>
            <w:r w:rsidR="00A9433E" w:rsidRPr="00D80FEA">
              <w:rPr>
                <w:rStyle w:val="af0"/>
                <w:noProof/>
              </w:rPr>
              <w:t>档</w:t>
            </w:r>
            <w:r w:rsidR="00A9433E" w:rsidRPr="00D80FEA">
              <w:rPr>
                <w:rStyle w:val="af0"/>
                <w:noProof/>
              </w:rPr>
              <w:t>标识</w:t>
            </w:r>
            <w:r w:rsidR="00A9433E">
              <w:rPr>
                <w:noProof/>
                <w:webHidden/>
              </w:rPr>
              <w:tab/>
            </w:r>
            <w:r w:rsidR="00A9433E">
              <w:rPr>
                <w:noProof/>
                <w:webHidden/>
              </w:rPr>
              <w:fldChar w:fldCharType="begin"/>
            </w:r>
            <w:r w:rsidR="00A9433E">
              <w:rPr>
                <w:noProof/>
                <w:webHidden/>
              </w:rPr>
              <w:instrText xml:space="preserve"> PAGEREF _Toc43907106 \h </w:instrText>
            </w:r>
            <w:r w:rsidR="00A9433E">
              <w:rPr>
                <w:noProof/>
                <w:webHidden/>
              </w:rPr>
            </w:r>
            <w:r w:rsidR="00A9433E">
              <w:rPr>
                <w:noProof/>
                <w:webHidden/>
              </w:rPr>
              <w:fldChar w:fldCharType="separate"/>
            </w:r>
            <w:r w:rsidR="00D308FB">
              <w:rPr>
                <w:noProof/>
                <w:webHidden/>
              </w:rPr>
              <w:t>5</w:t>
            </w:r>
            <w:r w:rsidR="00A9433E">
              <w:rPr>
                <w:noProof/>
                <w:webHidden/>
              </w:rPr>
              <w:fldChar w:fldCharType="end"/>
            </w:r>
          </w:hyperlink>
        </w:p>
        <w:p w14:paraId="2D9376A9" w14:textId="14911A8C" w:rsidR="00A9433E" w:rsidRDefault="00D311FA">
          <w:pPr>
            <w:pStyle w:val="TOC2"/>
            <w:tabs>
              <w:tab w:val="right" w:leader="dot" w:pos="8296"/>
            </w:tabs>
            <w:ind w:firstLine="420"/>
            <w:rPr>
              <w:rFonts w:asciiTheme="minorHAnsi" w:eastAsiaTheme="minorEastAsia" w:hAnsiTheme="minorHAnsi"/>
              <w:noProof/>
            </w:rPr>
          </w:pPr>
          <w:hyperlink w:anchor="_Toc43907107" w:history="1">
            <w:r w:rsidR="00A9433E" w:rsidRPr="00D80FEA">
              <w:rPr>
                <w:rStyle w:val="af0"/>
                <w:noProof/>
              </w:rPr>
              <w:t>1.2系统概述</w:t>
            </w:r>
            <w:r w:rsidR="00A9433E">
              <w:rPr>
                <w:noProof/>
                <w:webHidden/>
              </w:rPr>
              <w:tab/>
            </w:r>
            <w:r w:rsidR="00A9433E">
              <w:rPr>
                <w:noProof/>
                <w:webHidden/>
              </w:rPr>
              <w:fldChar w:fldCharType="begin"/>
            </w:r>
            <w:r w:rsidR="00A9433E">
              <w:rPr>
                <w:noProof/>
                <w:webHidden/>
              </w:rPr>
              <w:instrText xml:space="preserve"> PAGEREF _Toc43907107 \h </w:instrText>
            </w:r>
            <w:r w:rsidR="00A9433E">
              <w:rPr>
                <w:noProof/>
                <w:webHidden/>
              </w:rPr>
            </w:r>
            <w:r w:rsidR="00A9433E">
              <w:rPr>
                <w:noProof/>
                <w:webHidden/>
              </w:rPr>
              <w:fldChar w:fldCharType="separate"/>
            </w:r>
            <w:r w:rsidR="00D308FB">
              <w:rPr>
                <w:noProof/>
                <w:webHidden/>
              </w:rPr>
              <w:t>5</w:t>
            </w:r>
            <w:r w:rsidR="00A9433E">
              <w:rPr>
                <w:noProof/>
                <w:webHidden/>
              </w:rPr>
              <w:fldChar w:fldCharType="end"/>
            </w:r>
          </w:hyperlink>
        </w:p>
        <w:p w14:paraId="0D3BF7D5" w14:textId="223DD56F" w:rsidR="00A9433E" w:rsidRDefault="00D311FA">
          <w:pPr>
            <w:pStyle w:val="TOC2"/>
            <w:tabs>
              <w:tab w:val="right" w:leader="dot" w:pos="8296"/>
            </w:tabs>
            <w:ind w:firstLine="420"/>
            <w:rPr>
              <w:rFonts w:asciiTheme="minorHAnsi" w:eastAsiaTheme="minorEastAsia" w:hAnsiTheme="minorHAnsi"/>
              <w:noProof/>
            </w:rPr>
          </w:pPr>
          <w:hyperlink w:anchor="_Toc43907108" w:history="1">
            <w:r w:rsidR="00A9433E" w:rsidRPr="00D80FEA">
              <w:rPr>
                <w:rStyle w:val="af0"/>
                <w:noProof/>
              </w:rPr>
              <w:t>1.3文档概述</w:t>
            </w:r>
            <w:r w:rsidR="00A9433E">
              <w:rPr>
                <w:noProof/>
                <w:webHidden/>
              </w:rPr>
              <w:tab/>
            </w:r>
            <w:r w:rsidR="00A9433E">
              <w:rPr>
                <w:noProof/>
                <w:webHidden/>
              </w:rPr>
              <w:fldChar w:fldCharType="begin"/>
            </w:r>
            <w:r w:rsidR="00A9433E">
              <w:rPr>
                <w:noProof/>
                <w:webHidden/>
              </w:rPr>
              <w:instrText xml:space="preserve"> PAGEREF _Toc43907108 \h </w:instrText>
            </w:r>
            <w:r w:rsidR="00A9433E">
              <w:rPr>
                <w:noProof/>
                <w:webHidden/>
              </w:rPr>
            </w:r>
            <w:r w:rsidR="00A9433E">
              <w:rPr>
                <w:noProof/>
                <w:webHidden/>
              </w:rPr>
              <w:fldChar w:fldCharType="separate"/>
            </w:r>
            <w:r w:rsidR="00D308FB">
              <w:rPr>
                <w:noProof/>
                <w:webHidden/>
              </w:rPr>
              <w:t>5</w:t>
            </w:r>
            <w:r w:rsidR="00A9433E">
              <w:rPr>
                <w:noProof/>
                <w:webHidden/>
              </w:rPr>
              <w:fldChar w:fldCharType="end"/>
            </w:r>
          </w:hyperlink>
        </w:p>
        <w:p w14:paraId="509F4FF7" w14:textId="45A5CC78" w:rsidR="00A9433E" w:rsidRDefault="00D311FA">
          <w:pPr>
            <w:pStyle w:val="TOC2"/>
            <w:tabs>
              <w:tab w:val="right" w:leader="dot" w:pos="8296"/>
            </w:tabs>
            <w:ind w:firstLine="420"/>
            <w:rPr>
              <w:rFonts w:asciiTheme="minorHAnsi" w:eastAsiaTheme="minorEastAsia" w:hAnsiTheme="minorHAnsi"/>
              <w:noProof/>
            </w:rPr>
          </w:pPr>
          <w:hyperlink w:anchor="_Toc43907109" w:history="1">
            <w:r w:rsidR="00A9433E" w:rsidRPr="00D80FEA">
              <w:rPr>
                <w:rStyle w:val="af0"/>
                <w:noProof/>
              </w:rPr>
              <w:t>1.4与其它计划之间的联系</w:t>
            </w:r>
            <w:r w:rsidR="00A9433E">
              <w:rPr>
                <w:noProof/>
                <w:webHidden/>
              </w:rPr>
              <w:tab/>
            </w:r>
            <w:r w:rsidR="00A9433E">
              <w:rPr>
                <w:noProof/>
                <w:webHidden/>
              </w:rPr>
              <w:fldChar w:fldCharType="begin"/>
            </w:r>
            <w:r w:rsidR="00A9433E">
              <w:rPr>
                <w:noProof/>
                <w:webHidden/>
              </w:rPr>
              <w:instrText xml:space="preserve"> PAGEREF _Toc43907109 \h </w:instrText>
            </w:r>
            <w:r w:rsidR="00A9433E">
              <w:rPr>
                <w:noProof/>
                <w:webHidden/>
              </w:rPr>
            </w:r>
            <w:r w:rsidR="00A9433E">
              <w:rPr>
                <w:noProof/>
                <w:webHidden/>
              </w:rPr>
              <w:fldChar w:fldCharType="separate"/>
            </w:r>
            <w:r w:rsidR="00D308FB">
              <w:rPr>
                <w:noProof/>
                <w:webHidden/>
              </w:rPr>
              <w:t>6</w:t>
            </w:r>
            <w:r w:rsidR="00A9433E">
              <w:rPr>
                <w:noProof/>
                <w:webHidden/>
              </w:rPr>
              <w:fldChar w:fldCharType="end"/>
            </w:r>
          </w:hyperlink>
        </w:p>
        <w:p w14:paraId="0ACB894E" w14:textId="53B800FF" w:rsidR="00A9433E" w:rsidRDefault="00D311FA">
          <w:pPr>
            <w:pStyle w:val="TOC2"/>
            <w:tabs>
              <w:tab w:val="right" w:leader="dot" w:pos="8296"/>
            </w:tabs>
            <w:ind w:firstLine="420"/>
            <w:rPr>
              <w:rFonts w:asciiTheme="minorHAnsi" w:eastAsiaTheme="minorEastAsia" w:hAnsiTheme="minorHAnsi"/>
              <w:noProof/>
            </w:rPr>
          </w:pPr>
          <w:hyperlink w:anchor="_Toc43907110" w:history="1">
            <w:r w:rsidR="00A9433E" w:rsidRPr="00D80FEA">
              <w:rPr>
                <w:rStyle w:val="af0"/>
                <w:noProof/>
              </w:rPr>
              <w:t>1.5基线</w:t>
            </w:r>
            <w:r w:rsidR="00A9433E">
              <w:rPr>
                <w:noProof/>
                <w:webHidden/>
              </w:rPr>
              <w:tab/>
            </w:r>
            <w:r w:rsidR="00A9433E">
              <w:rPr>
                <w:noProof/>
                <w:webHidden/>
              </w:rPr>
              <w:fldChar w:fldCharType="begin"/>
            </w:r>
            <w:r w:rsidR="00A9433E">
              <w:rPr>
                <w:noProof/>
                <w:webHidden/>
              </w:rPr>
              <w:instrText xml:space="preserve"> PAGEREF _Toc43907110 \h </w:instrText>
            </w:r>
            <w:r w:rsidR="00A9433E">
              <w:rPr>
                <w:noProof/>
                <w:webHidden/>
              </w:rPr>
            </w:r>
            <w:r w:rsidR="00A9433E">
              <w:rPr>
                <w:noProof/>
                <w:webHidden/>
              </w:rPr>
              <w:fldChar w:fldCharType="separate"/>
            </w:r>
            <w:r w:rsidR="00D308FB">
              <w:rPr>
                <w:noProof/>
                <w:webHidden/>
              </w:rPr>
              <w:t>6</w:t>
            </w:r>
            <w:r w:rsidR="00A9433E">
              <w:rPr>
                <w:noProof/>
                <w:webHidden/>
              </w:rPr>
              <w:fldChar w:fldCharType="end"/>
            </w:r>
          </w:hyperlink>
        </w:p>
        <w:p w14:paraId="3D5F2F42" w14:textId="2472AAC5" w:rsidR="00A9433E" w:rsidRDefault="00D311FA">
          <w:pPr>
            <w:pStyle w:val="TOC1"/>
            <w:ind w:firstLine="420"/>
            <w:rPr>
              <w:rFonts w:asciiTheme="minorHAnsi" w:eastAsiaTheme="minorEastAsia" w:hAnsiTheme="minorHAnsi"/>
              <w:noProof/>
            </w:rPr>
          </w:pPr>
          <w:hyperlink w:anchor="_Toc43907111" w:history="1">
            <w:r w:rsidR="00A9433E" w:rsidRPr="00D80FEA">
              <w:rPr>
                <w:rStyle w:val="af0"/>
                <w:noProof/>
              </w:rPr>
              <w:t>2引用文件</w:t>
            </w:r>
            <w:r w:rsidR="00A9433E">
              <w:rPr>
                <w:noProof/>
                <w:webHidden/>
              </w:rPr>
              <w:tab/>
            </w:r>
            <w:r w:rsidR="00A9433E">
              <w:rPr>
                <w:noProof/>
                <w:webHidden/>
              </w:rPr>
              <w:fldChar w:fldCharType="begin"/>
            </w:r>
            <w:r w:rsidR="00A9433E">
              <w:rPr>
                <w:noProof/>
                <w:webHidden/>
              </w:rPr>
              <w:instrText xml:space="preserve"> PAGEREF _Toc43907111 \h </w:instrText>
            </w:r>
            <w:r w:rsidR="00A9433E">
              <w:rPr>
                <w:noProof/>
                <w:webHidden/>
              </w:rPr>
            </w:r>
            <w:r w:rsidR="00A9433E">
              <w:rPr>
                <w:noProof/>
                <w:webHidden/>
              </w:rPr>
              <w:fldChar w:fldCharType="separate"/>
            </w:r>
            <w:r w:rsidR="00D308FB">
              <w:rPr>
                <w:noProof/>
                <w:webHidden/>
              </w:rPr>
              <w:t>6</w:t>
            </w:r>
            <w:r w:rsidR="00A9433E">
              <w:rPr>
                <w:noProof/>
                <w:webHidden/>
              </w:rPr>
              <w:fldChar w:fldCharType="end"/>
            </w:r>
          </w:hyperlink>
        </w:p>
        <w:p w14:paraId="07A4BA1E" w14:textId="5D07FCC4" w:rsidR="00A9433E" w:rsidRDefault="00D311FA">
          <w:pPr>
            <w:pStyle w:val="TOC1"/>
            <w:ind w:firstLine="420"/>
            <w:rPr>
              <w:rFonts w:asciiTheme="minorHAnsi" w:eastAsiaTheme="minorEastAsia" w:hAnsiTheme="minorHAnsi"/>
              <w:noProof/>
            </w:rPr>
          </w:pPr>
          <w:hyperlink w:anchor="_Toc43907112" w:history="1">
            <w:r w:rsidR="00A9433E" w:rsidRPr="00D80FEA">
              <w:rPr>
                <w:rStyle w:val="af0"/>
                <w:noProof/>
              </w:rPr>
              <w:t>3交付产品</w:t>
            </w:r>
            <w:r w:rsidR="00A9433E">
              <w:rPr>
                <w:noProof/>
                <w:webHidden/>
              </w:rPr>
              <w:tab/>
            </w:r>
            <w:r w:rsidR="00A9433E">
              <w:rPr>
                <w:noProof/>
                <w:webHidden/>
              </w:rPr>
              <w:fldChar w:fldCharType="begin"/>
            </w:r>
            <w:r w:rsidR="00A9433E">
              <w:rPr>
                <w:noProof/>
                <w:webHidden/>
              </w:rPr>
              <w:instrText xml:space="preserve"> PAGEREF _Toc43907112 \h </w:instrText>
            </w:r>
            <w:r w:rsidR="00A9433E">
              <w:rPr>
                <w:noProof/>
                <w:webHidden/>
              </w:rPr>
            </w:r>
            <w:r w:rsidR="00A9433E">
              <w:rPr>
                <w:noProof/>
                <w:webHidden/>
              </w:rPr>
              <w:fldChar w:fldCharType="separate"/>
            </w:r>
            <w:r w:rsidR="00D308FB">
              <w:rPr>
                <w:noProof/>
                <w:webHidden/>
              </w:rPr>
              <w:t>7</w:t>
            </w:r>
            <w:r w:rsidR="00A9433E">
              <w:rPr>
                <w:noProof/>
                <w:webHidden/>
              </w:rPr>
              <w:fldChar w:fldCharType="end"/>
            </w:r>
          </w:hyperlink>
        </w:p>
        <w:p w14:paraId="5584BAC8" w14:textId="333A3C83" w:rsidR="00A9433E" w:rsidRDefault="00D311FA">
          <w:pPr>
            <w:pStyle w:val="TOC2"/>
            <w:tabs>
              <w:tab w:val="right" w:leader="dot" w:pos="8296"/>
            </w:tabs>
            <w:ind w:firstLine="420"/>
            <w:rPr>
              <w:rFonts w:asciiTheme="minorHAnsi" w:eastAsiaTheme="minorEastAsia" w:hAnsiTheme="minorHAnsi"/>
              <w:noProof/>
            </w:rPr>
          </w:pPr>
          <w:hyperlink w:anchor="_Toc43907113" w:history="1">
            <w:r w:rsidR="00A9433E" w:rsidRPr="00D80FEA">
              <w:rPr>
                <w:rStyle w:val="af0"/>
                <w:noProof/>
              </w:rPr>
              <w:t>3.1程序</w:t>
            </w:r>
            <w:r w:rsidR="00A9433E">
              <w:rPr>
                <w:noProof/>
                <w:webHidden/>
              </w:rPr>
              <w:tab/>
            </w:r>
            <w:r w:rsidR="00A9433E">
              <w:rPr>
                <w:noProof/>
                <w:webHidden/>
              </w:rPr>
              <w:fldChar w:fldCharType="begin"/>
            </w:r>
            <w:r w:rsidR="00A9433E">
              <w:rPr>
                <w:noProof/>
                <w:webHidden/>
              </w:rPr>
              <w:instrText xml:space="preserve"> PAGEREF _Toc43907113 \h </w:instrText>
            </w:r>
            <w:r w:rsidR="00A9433E">
              <w:rPr>
                <w:noProof/>
                <w:webHidden/>
              </w:rPr>
            </w:r>
            <w:r w:rsidR="00A9433E">
              <w:rPr>
                <w:noProof/>
                <w:webHidden/>
              </w:rPr>
              <w:fldChar w:fldCharType="separate"/>
            </w:r>
            <w:r w:rsidR="00D308FB">
              <w:rPr>
                <w:noProof/>
                <w:webHidden/>
              </w:rPr>
              <w:t>7</w:t>
            </w:r>
            <w:r w:rsidR="00A9433E">
              <w:rPr>
                <w:noProof/>
                <w:webHidden/>
              </w:rPr>
              <w:fldChar w:fldCharType="end"/>
            </w:r>
          </w:hyperlink>
        </w:p>
        <w:p w14:paraId="5FFE7919" w14:textId="42901FE0" w:rsidR="00A9433E" w:rsidRDefault="00D311FA">
          <w:pPr>
            <w:pStyle w:val="TOC2"/>
            <w:tabs>
              <w:tab w:val="right" w:leader="dot" w:pos="8296"/>
            </w:tabs>
            <w:ind w:firstLine="420"/>
            <w:rPr>
              <w:rFonts w:asciiTheme="minorHAnsi" w:eastAsiaTheme="minorEastAsia" w:hAnsiTheme="minorHAnsi"/>
              <w:noProof/>
            </w:rPr>
          </w:pPr>
          <w:hyperlink w:anchor="_Toc43907114" w:history="1">
            <w:r w:rsidR="00A9433E" w:rsidRPr="00D80FEA">
              <w:rPr>
                <w:rStyle w:val="af0"/>
                <w:noProof/>
              </w:rPr>
              <w:t>3.2文档</w:t>
            </w:r>
            <w:r w:rsidR="00A9433E">
              <w:rPr>
                <w:noProof/>
                <w:webHidden/>
              </w:rPr>
              <w:tab/>
            </w:r>
            <w:r w:rsidR="00A9433E">
              <w:rPr>
                <w:noProof/>
                <w:webHidden/>
              </w:rPr>
              <w:fldChar w:fldCharType="begin"/>
            </w:r>
            <w:r w:rsidR="00A9433E">
              <w:rPr>
                <w:noProof/>
                <w:webHidden/>
              </w:rPr>
              <w:instrText xml:space="preserve"> PAGEREF _Toc43907114 \h </w:instrText>
            </w:r>
            <w:r w:rsidR="00A9433E">
              <w:rPr>
                <w:noProof/>
                <w:webHidden/>
              </w:rPr>
            </w:r>
            <w:r w:rsidR="00A9433E">
              <w:rPr>
                <w:noProof/>
                <w:webHidden/>
              </w:rPr>
              <w:fldChar w:fldCharType="separate"/>
            </w:r>
            <w:r w:rsidR="00D308FB">
              <w:rPr>
                <w:noProof/>
                <w:webHidden/>
              </w:rPr>
              <w:t>7</w:t>
            </w:r>
            <w:r w:rsidR="00A9433E">
              <w:rPr>
                <w:noProof/>
                <w:webHidden/>
              </w:rPr>
              <w:fldChar w:fldCharType="end"/>
            </w:r>
          </w:hyperlink>
        </w:p>
        <w:p w14:paraId="4078AA3F" w14:textId="29E50565" w:rsidR="00A9433E" w:rsidRDefault="00D311FA">
          <w:pPr>
            <w:pStyle w:val="TOC2"/>
            <w:tabs>
              <w:tab w:val="right" w:leader="dot" w:pos="8296"/>
            </w:tabs>
            <w:ind w:firstLine="420"/>
            <w:rPr>
              <w:rFonts w:asciiTheme="minorHAnsi" w:eastAsiaTheme="minorEastAsia" w:hAnsiTheme="minorHAnsi"/>
              <w:noProof/>
            </w:rPr>
          </w:pPr>
          <w:hyperlink w:anchor="_Toc43907115" w:history="1">
            <w:r w:rsidR="00A9433E" w:rsidRPr="00D80FEA">
              <w:rPr>
                <w:rStyle w:val="af0"/>
                <w:noProof/>
              </w:rPr>
              <w:t>3.3服务</w:t>
            </w:r>
            <w:r w:rsidR="00A9433E">
              <w:rPr>
                <w:noProof/>
                <w:webHidden/>
              </w:rPr>
              <w:tab/>
            </w:r>
            <w:r w:rsidR="00A9433E">
              <w:rPr>
                <w:noProof/>
                <w:webHidden/>
              </w:rPr>
              <w:fldChar w:fldCharType="begin"/>
            </w:r>
            <w:r w:rsidR="00A9433E">
              <w:rPr>
                <w:noProof/>
                <w:webHidden/>
              </w:rPr>
              <w:instrText xml:space="preserve"> PAGEREF _Toc43907115 \h </w:instrText>
            </w:r>
            <w:r w:rsidR="00A9433E">
              <w:rPr>
                <w:noProof/>
                <w:webHidden/>
              </w:rPr>
            </w:r>
            <w:r w:rsidR="00A9433E">
              <w:rPr>
                <w:noProof/>
                <w:webHidden/>
              </w:rPr>
              <w:fldChar w:fldCharType="separate"/>
            </w:r>
            <w:r w:rsidR="00D308FB">
              <w:rPr>
                <w:noProof/>
                <w:webHidden/>
              </w:rPr>
              <w:t>8</w:t>
            </w:r>
            <w:r w:rsidR="00A9433E">
              <w:rPr>
                <w:noProof/>
                <w:webHidden/>
              </w:rPr>
              <w:fldChar w:fldCharType="end"/>
            </w:r>
          </w:hyperlink>
        </w:p>
        <w:p w14:paraId="7027F785" w14:textId="4EE83B14" w:rsidR="00A9433E" w:rsidRDefault="00D311FA">
          <w:pPr>
            <w:pStyle w:val="TOC2"/>
            <w:tabs>
              <w:tab w:val="right" w:leader="dot" w:pos="8296"/>
            </w:tabs>
            <w:ind w:firstLine="420"/>
            <w:rPr>
              <w:rFonts w:asciiTheme="minorHAnsi" w:eastAsiaTheme="minorEastAsia" w:hAnsiTheme="minorHAnsi"/>
              <w:noProof/>
            </w:rPr>
          </w:pPr>
          <w:hyperlink w:anchor="_Toc43907116" w:history="1">
            <w:r w:rsidR="00A9433E" w:rsidRPr="00D80FEA">
              <w:rPr>
                <w:rStyle w:val="af0"/>
                <w:noProof/>
              </w:rPr>
              <w:t>3.4非移交产品</w:t>
            </w:r>
            <w:r w:rsidR="00A9433E">
              <w:rPr>
                <w:noProof/>
                <w:webHidden/>
              </w:rPr>
              <w:tab/>
            </w:r>
            <w:r w:rsidR="00A9433E">
              <w:rPr>
                <w:noProof/>
                <w:webHidden/>
              </w:rPr>
              <w:fldChar w:fldCharType="begin"/>
            </w:r>
            <w:r w:rsidR="00A9433E">
              <w:rPr>
                <w:noProof/>
                <w:webHidden/>
              </w:rPr>
              <w:instrText xml:space="preserve"> PAGEREF _Toc43907116 \h </w:instrText>
            </w:r>
            <w:r w:rsidR="00A9433E">
              <w:rPr>
                <w:noProof/>
                <w:webHidden/>
              </w:rPr>
            </w:r>
            <w:r w:rsidR="00A9433E">
              <w:rPr>
                <w:noProof/>
                <w:webHidden/>
              </w:rPr>
              <w:fldChar w:fldCharType="separate"/>
            </w:r>
            <w:r w:rsidR="00D308FB">
              <w:rPr>
                <w:noProof/>
                <w:webHidden/>
              </w:rPr>
              <w:t>8</w:t>
            </w:r>
            <w:r w:rsidR="00A9433E">
              <w:rPr>
                <w:noProof/>
                <w:webHidden/>
              </w:rPr>
              <w:fldChar w:fldCharType="end"/>
            </w:r>
          </w:hyperlink>
        </w:p>
        <w:p w14:paraId="484F91D7" w14:textId="398327BC" w:rsidR="00A9433E" w:rsidRDefault="00D311FA">
          <w:pPr>
            <w:pStyle w:val="TOC2"/>
            <w:tabs>
              <w:tab w:val="right" w:leader="dot" w:pos="8296"/>
            </w:tabs>
            <w:ind w:firstLine="420"/>
            <w:rPr>
              <w:rFonts w:asciiTheme="minorHAnsi" w:eastAsiaTheme="minorEastAsia" w:hAnsiTheme="minorHAnsi"/>
              <w:noProof/>
            </w:rPr>
          </w:pPr>
          <w:hyperlink w:anchor="_Toc43907117" w:history="1">
            <w:r w:rsidR="00A9433E" w:rsidRPr="00D80FEA">
              <w:rPr>
                <w:rStyle w:val="af0"/>
                <w:noProof/>
              </w:rPr>
              <w:t>3.5验收标准</w:t>
            </w:r>
            <w:r w:rsidR="00A9433E">
              <w:rPr>
                <w:noProof/>
                <w:webHidden/>
              </w:rPr>
              <w:tab/>
            </w:r>
            <w:r w:rsidR="00A9433E">
              <w:rPr>
                <w:noProof/>
                <w:webHidden/>
              </w:rPr>
              <w:fldChar w:fldCharType="begin"/>
            </w:r>
            <w:r w:rsidR="00A9433E">
              <w:rPr>
                <w:noProof/>
                <w:webHidden/>
              </w:rPr>
              <w:instrText xml:space="preserve"> PAGEREF _Toc43907117 \h </w:instrText>
            </w:r>
            <w:r w:rsidR="00A9433E">
              <w:rPr>
                <w:noProof/>
                <w:webHidden/>
              </w:rPr>
            </w:r>
            <w:r w:rsidR="00A9433E">
              <w:rPr>
                <w:noProof/>
                <w:webHidden/>
              </w:rPr>
              <w:fldChar w:fldCharType="separate"/>
            </w:r>
            <w:r w:rsidR="00D308FB">
              <w:rPr>
                <w:noProof/>
                <w:webHidden/>
              </w:rPr>
              <w:t>8</w:t>
            </w:r>
            <w:r w:rsidR="00A9433E">
              <w:rPr>
                <w:noProof/>
                <w:webHidden/>
              </w:rPr>
              <w:fldChar w:fldCharType="end"/>
            </w:r>
          </w:hyperlink>
        </w:p>
        <w:p w14:paraId="2F9ACDEE" w14:textId="263FCAC4" w:rsidR="00A9433E" w:rsidRDefault="00D311FA">
          <w:pPr>
            <w:pStyle w:val="TOC2"/>
            <w:tabs>
              <w:tab w:val="right" w:leader="dot" w:pos="8296"/>
            </w:tabs>
            <w:ind w:firstLine="420"/>
            <w:rPr>
              <w:rFonts w:asciiTheme="minorHAnsi" w:eastAsiaTheme="minorEastAsia" w:hAnsiTheme="minorHAnsi"/>
              <w:noProof/>
            </w:rPr>
          </w:pPr>
          <w:hyperlink w:anchor="_Toc43907118" w:history="1">
            <w:r w:rsidR="00A9433E" w:rsidRPr="00D80FEA">
              <w:rPr>
                <w:rStyle w:val="af0"/>
                <w:noProof/>
              </w:rPr>
              <w:t>3.6最后交付期限</w:t>
            </w:r>
            <w:r w:rsidR="00A9433E">
              <w:rPr>
                <w:noProof/>
                <w:webHidden/>
              </w:rPr>
              <w:tab/>
            </w:r>
            <w:r w:rsidR="00A9433E">
              <w:rPr>
                <w:noProof/>
                <w:webHidden/>
              </w:rPr>
              <w:fldChar w:fldCharType="begin"/>
            </w:r>
            <w:r w:rsidR="00A9433E">
              <w:rPr>
                <w:noProof/>
                <w:webHidden/>
              </w:rPr>
              <w:instrText xml:space="preserve"> PAGEREF _Toc43907118 \h </w:instrText>
            </w:r>
            <w:r w:rsidR="00A9433E">
              <w:rPr>
                <w:noProof/>
                <w:webHidden/>
              </w:rPr>
            </w:r>
            <w:r w:rsidR="00A9433E">
              <w:rPr>
                <w:noProof/>
                <w:webHidden/>
              </w:rPr>
              <w:fldChar w:fldCharType="separate"/>
            </w:r>
            <w:r w:rsidR="00D308FB">
              <w:rPr>
                <w:noProof/>
                <w:webHidden/>
              </w:rPr>
              <w:t>9</w:t>
            </w:r>
            <w:r w:rsidR="00A9433E">
              <w:rPr>
                <w:noProof/>
                <w:webHidden/>
              </w:rPr>
              <w:fldChar w:fldCharType="end"/>
            </w:r>
          </w:hyperlink>
        </w:p>
        <w:p w14:paraId="60DB01B8" w14:textId="1155663A" w:rsidR="00A9433E" w:rsidRDefault="00D311FA">
          <w:pPr>
            <w:pStyle w:val="TOC1"/>
            <w:ind w:firstLine="420"/>
            <w:rPr>
              <w:rFonts w:asciiTheme="minorHAnsi" w:eastAsiaTheme="minorEastAsia" w:hAnsiTheme="minorHAnsi"/>
              <w:noProof/>
            </w:rPr>
          </w:pPr>
          <w:hyperlink w:anchor="_Toc43907119" w:history="1">
            <w:r w:rsidR="00A9433E" w:rsidRPr="00D80FEA">
              <w:rPr>
                <w:rStyle w:val="af0"/>
                <w:noProof/>
              </w:rPr>
              <w:t>4所需工作概述</w:t>
            </w:r>
            <w:r w:rsidR="00A9433E">
              <w:rPr>
                <w:noProof/>
                <w:webHidden/>
              </w:rPr>
              <w:tab/>
            </w:r>
            <w:r w:rsidR="00A9433E">
              <w:rPr>
                <w:noProof/>
                <w:webHidden/>
              </w:rPr>
              <w:fldChar w:fldCharType="begin"/>
            </w:r>
            <w:r w:rsidR="00A9433E">
              <w:rPr>
                <w:noProof/>
                <w:webHidden/>
              </w:rPr>
              <w:instrText xml:space="preserve"> PAGEREF _Toc43907119 \h </w:instrText>
            </w:r>
            <w:r w:rsidR="00A9433E">
              <w:rPr>
                <w:noProof/>
                <w:webHidden/>
              </w:rPr>
            </w:r>
            <w:r w:rsidR="00A9433E">
              <w:rPr>
                <w:noProof/>
                <w:webHidden/>
              </w:rPr>
              <w:fldChar w:fldCharType="separate"/>
            </w:r>
            <w:r w:rsidR="00D308FB">
              <w:rPr>
                <w:noProof/>
                <w:webHidden/>
              </w:rPr>
              <w:t>10</w:t>
            </w:r>
            <w:r w:rsidR="00A9433E">
              <w:rPr>
                <w:noProof/>
                <w:webHidden/>
              </w:rPr>
              <w:fldChar w:fldCharType="end"/>
            </w:r>
          </w:hyperlink>
        </w:p>
        <w:p w14:paraId="4CDDDD04" w14:textId="62452914" w:rsidR="00A9433E" w:rsidRDefault="00D311FA">
          <w:pPr>
            <w:pStyle w:val="TOC1"/>
            <w:ind w:firstLine="420"/>
            <w:rPr>
              <w:rFonts w:asciiTheme="minorHAnsi" w:eastAsiaTheme="minorEastAsia" w:hAnsiTheme="minorHAnsi"/>
              <w:noProof/>
            </w:rPr>
          </w:pPr>
          <w:hyperlink w:anchor="_Toc43907120" w:history="1">
            <w:r w:rsidR="00A9433E" w:rsidRPr="00D80FEA">
              <w:rPr>
                <w:rStyle w:val="af0"/>
                <w:noProof/>
              </w:rPr>
              <w:t>5实施整个软件开发活动的计划</w:t>
            </w:r>
            <w:r w:rsidR="00A9433E">
              <w:rPr>
                <w:noProof/>
                <w:webHidden/>
              </w:rPr>
              <w:tab/>
            </w:r>
            <w:r w:rsidR="00A9433E">
              <w:rPr>
                <w:noProof/>
                <w:webHidden/>
              </w:rPr>
              <w:fldChar w:fldCharType="begin"/>
            </w:r>
            <w:r w:rsidR="00A9433E">
              <w:rPr>
                <w:noProof/>
                <w:webHidden/>
              </w:rPr>
              <w:instrText xml:space="preserve"> PAGEREF _Toc43907120 \h </w:instrText>
            </w:r>
            <w:r w:rsidR="00A9433E">
              <w:rPr>
                <w:noProof/>
                <w:webHidden/>
              </w:rPr>
            </w:r>
            <w:r w:rsidR="00A9433E">
              <w:rPr>
                <w:noProof/>
                <w:webHidden/>
              </w:rPr>
              <w:fldChar w:fldCharType="separate"/>
            </w:r>
            <w:r w:rsidR="00D308FB">
              <w:rPr>
                <w:noProof/>
                <w:webHidden/>
              </w:rPr>
              <w:t>10</w:t>
            </w:r>
            <w:r w:rsidR="00A9433E">
              <w:rPr>
                <w:noProof/>
                <w:webHidden/>
              </w:rPr>
              <w:fldChar w:fldCharType="end"/>
            </w:r>
          </w:hyperlink>
        </w:p>
        <w:p w14:paraId="7674AEE1" w14:textId="1D4C6D6D" w:rsidR="00A9433E" w:rsidRDefault="00D311FA">
          <w:pPr>
            <w:pStyle w:val="TOC2"/>
            <w:tabs>
              <w:tab w:val="right" w:leader="dot" w:pos="8296"/>
            </w:tabs>
            <w:ind w:firstLine="420"/>
            <w:rPr>
              <w:rFonts w:asciiTheme="minorHAnsi" w:eastAsiaTheme="minorEastAsia" w:hAnsiTheme="minorHAnsi"/>
              <w:noProof/>
            </w:rPr>
          </w:pPr>
          <w:hyperlink w:anchor="_Toc43907121" w:history="1">
            <w:r w:rsidR="00A9433E" w:rsidRPr="00D80FEA">
              <w:rPr>
                <w:rStyle w:val="af0"/>
                <w:noProof/>
              </w:rPr>
              <w:t>5.1软件开发过程</w:t>
            </w:r>
            <w:r w:rsidR="00A9433E">
              <w:rPr>
                <w:noProof/>
                <w:webHidden/>
              </w:rPr>
              <w:tab/>
            </w:r>
            <w:r w:rsidR="00A9433E">
              <w:rPr>
                <w:noProof/>
                <w:webHidden/>
              </w:rPr>
              <w:fldChar w:fldCharType="begin"/>
            </w:r>
            <w:r w:rsidR="00A9433E">
              <w:rPr>
                <w:noProof/>
                <w:webHidden/>
              </w:rPr>
              <w:instrText xml:space="preserve"> PAGEREF _Toc43907121 \h </w:instrText>
            </w:r>
            <w:r w:rsidR="00A9433E">
              <w:rPr>
                <w:noProof/>
                <w:webHidden/>
              </w:rPr>
            </w:r>
            <w:r w:rsidR="00A9433E">
              <w:rPr>
                <w:noProof/>
                <w:webHidden/>
              </w:rPr>
              <w:fldChar w:fldCharType="separate"/>
            </w:r>
            <w:r w:rsidR="00D308FB">
              <w:rPr>
                <w:noProof/>
                <w:webHidden/>
              </w:rPr>
              <w:t>10</w:t>
            </w:r>
            <w:r w:rsidR="00A9433E">
              <w:rPr>
                <w:noProof/>
                <w:webHidden/>
              </w:rPr>
              <w:fldChar w:fldCharType="end"/>
            </w:r>
          </w:hyperlink>
        </w:p>
        <w:p w14:paraId="7565D210" w14:textId="04EAFEE3" w:rsidR="00A9433E" w:rsidRDefault="00D311FA">
          <w:pPr>
            <w:pStyle w:val="TOC2"/>
            <w:tabs>
              <w:tab w:val="right" w:leader="dot" w:pos="8296"/>
            </w:tabs>
            <w:ind w:firstLine="420"/>
            <w:rPr>
              <w:rFonts w:asciiTheme="minorHAnsi" w:eastAsiaTheme="minorEastAsia" w:hAnsiTheme="minorHAnsi"/>
              <w:noProof/>
            </w:rPr>
          </w:pPr>
          <w:hyperlink w:anchor="_Toc43907122" w:history="1">
            <w:r w:rsidR="00A9433E" w:rsidRPr="00D80FEA">
              <w:rPr>
                <w:rStyle w:val="af0"/>
                <w:noProof/>
              </w:rPr>
              <w:t>5.2软件开发总体计划</w:t>
            </w:r>
            <w:r w:rsidR="00A9433E">
              <w:rPr>
                <w:noProof/>
                <w:webHidden/>
              </w:rPr>
              <w:tab/>
            </w:r>
            <w:r w:rsidR="00A9433E">
              <w:rPr>
                <w:noProof/>
                <w:webHidden/>
              </w:rPr>
              <w:fldChar w:fldCharType="begin"/>
            </w:r>
            <w:r w:rsidR="00A9433E">
              <w:rPr>
                <w:noProof/>
                <w:webHidden/>
              </w:rPr>
              <w:instrText xml:space="preserve"> PAGEREF _Toc43907122 \h </w:instrText>
            </w:r>
            <w:r w:rsidR="00A9433E">
              <w:rPr>
                <w:noProof/>
                <w:webHidden/>
              </w:rPr>
            </w:r>
            <w:r w:rsidR="00A9433E">
              <w:rPr>
                <w:noProof/>
                <w:webHidden/>
              </w:rPr>
              <w:fldChar w:fldCharType="separate"/>
            </w:r>
            <w:r w:rsidR="00D308FB">
              <w:rPr>
                <w:noProof/>
                <w:webHidden/>
              </w:rPr>
              <w:t>11</w:t>
            </w:r>
            <w:r w:rsidR="00A9433E">
              <w:rPr>
                <w:noProof/>
                <w:webHidden/>
              </w:rPr>
              <w:fldChar w:fldCharType="end"/>
            </w:r>
          </w:hyperlink>
        </w:p>
        <w:p w14:paraId="5E38B868" w14:textId="47DC06E5" w:rsidR="00A9433E" w:rsidRDefault="00D311FA">
          <w:pPr>
            <w:pStyle w:val="TOC3"/>
            <w:tabs>
              <w:tab w:val="right" w:leader="dot" w:pos="8296"/>
            </w:tabs>
            <w:ind w:firstLine="420"/>
            <w:rPr>
              <w:rFonts w:asciiTheme="minorHAnsi" w:eastAsiaTheme="minorEastAsia" w:hAnsiTheme="minorHAnsi"/>
              <w:noProof/>
            </w:rPr>
          </w:pPr>
          <w:hyperlink w:anchor="_Toc43907123" w:history="1">
            <w:r w:rsidR="00A9433E" w:rsidRPr="00D80FEA">
              <w:rPr>
                <w:rStyle w:val="af0"/>
                <w:noProof/>
              </w:rPr>
              <w:t>5.2.1软件开发方法</w:t>
            </w:r>
            <w:r w:rsidR="00A9433E">
              <w:rPr>
                <w:noProof/>
                <w:webHidden/>
              </w:rPr>
              <w:tab/>
            </w:r>
            <w:r w:rsidR="00A9433E">
              <w:rPr>
                <w:noProof/>
                <w:webHidden/>
              </w:rPr>
              <w:fldChar w:fldCharType="begin"/>
            </w:r>
            <w:r w:rsidR="00A9433E">
              <w:rPr>
                <w:noProof/>
                <w:webHidden/>
              </w:rPr>
              <w:instrText xml:space="preserve"> PAGEREF _Toc43907123 \h </w:instrText>
            </w:r>
            <w:r w:rsidR="00A9433E">
              <w:rPr>
                <w:noProof/>
                <w:webHidden/>
              </w:rPr>
            </w:r>
            <w:r w:rsidR="00A9433E">
              <w:rPr>
                <w:noProof/>
                <w:webHidden/>
              </w:rPr>
              <w:fldChar w:fldCharType="separate"/>
            </w:r>
            <w:r w:rsidR="00D308FB">
              <w:rPr>
                <w:noProof/>
                <w:webHidden/>
              </w:rPr>
              <w:t>11</w:t>
            </w:r>
            <w:r w:rsidR="00A9433E">
              <w:rPr>
                <w:noProof/>
                <w:webHidden/>
              </w:rPr>
              <w:fldChar w:fldCharType="end"/>
            </w:r>
          </w:hyperlink>
        </w:p>
        <w:p w14:paraId="41074CB7" w14:textId="4F6B747A" w:rsidR="00A9433E" w:rsidRDefault="00D311FA">
          <w:pPr>
            <w:pStyle w:val="TOC3"/>
            <w:tabs>
              <w:tab w:val="right" w:leader="dot" w:pos="8296"/>
            </w:tabs>
            <w:ind w:firstLine="420"/>
            <w:rPr>
              <w:rFonts w:asciiTheme="minorHAnsi" w:eastAsiaTheme="minorEastAsia" w:hAnsiTheme="minorHAnsi"/>
              <w:noProof/>
            </w:rPr>
          </w:pPr>
          <w:hyperlink w:anchor="_Toc43907124" w:history="1">
            <w:r w:rsidR="00A9433E" w:rsidRPr="00D80FEA">
              <w:rPr>
                <w:rStyle w:val="af0"/>
                <w:noProof/>
              </w:rPr>
              <w:t>5.2.2软件产品标准</w:t>
            </w:r>
            <w:r w:rsidR="00A9433E">
              <w:rPr>
                <w:noProof/>
                <w:webHidden/>
              </w:rPr>
              <w:tab/>
            </w:r>
            <w:r w:rsidR="00A9433E">
              <w:rPr>
                <w:noProof/>
                <w:webHidden/>
              </w:rPr>
              <w:fldChar w:fldCharType="begin"/>
            </w:r>
            <w:r w:rsidR="00A9433E">
              <w:rPr>
                <w:noProof/>
                <w:webHidden/>
              </w:rPr>
              <w:instrText xml:space="preserve"> PAGEREF _Toc43907124 \h </w:instrText>
            </w:r>
            <w:r w:rsidR="00A9433E">
              <w:rPr>
                <w:noProof/>
                <w:webHidden/>
              </w:rPr>
            </w:r>
            <w:r w:rsidR="00A9433E">
              <w:rPr>
                <w:noProof/>
                <w:webHidden/>
              </w:rPr>
              <w:fldChar w:fldCharType="separate"/>
            </w:r>
            <w:r w:rsidR="00D308FB">
              <w:rPr>
                <w:noProof/>
                <w:webHidden/>
              </w:rPr>
              <w:t>11</w:t>
            </w:r>
            <w:r w:rsidR="00A9433E">
              <w:rPr>
                <w:noProof/>
                <w:webHidden/>
              </w:rPr>
              <w:fldChar w:fldCharType="end"/>
            </w:r>
          </w:hyperlink>
        </w:p>
        <w:p w14:paraId="5016E7A4" w14:textId="52590E95" w:rsidR="00A9433E" w:rsidRDefault="00D311FA">
          <w:pPr>
            <w:pStyle w:val="TOC3"/>
            <w:tabs>
              <w:tab w:val="right" w:leader="dot" w:pos="8296"/>
            </w:tabs>
            <w:ind w:firstLine="420"/>
            <w:rPr>
              <w:rFonts w:asciiTheme="minorHAnsi" w:eastAsiaTheme="minorEastAsia" w:hAnsiTheme="minorHAnsi"/>
              <w:noProof/>
            </w:rPr>
          </w:pPr>
          <w:hyperlink w:anchor="_Toc43907125" w:history="1">
            <w:r w:rsidR="00A9433E" w:rsidRPr="00D80FEA">
              <w:rPr>
                <w:rStyle w:val="af0"/>
                <w:noProof/>
              </w:rPr>
              <w:t>5.2.3可重用的软件产品</w:t>
            </w:r>
            <w:r w:rsidR="00A9433E">
              <w:rPr>
                <w:noProof/>
                <w:webHidden/>
              </w:rPr>
              <w:tab/>
            </w:r>
            <w:r w:rsidR="00A9433E">
              <w:rPr>
                <w:noProof/>
                <w:webHidden/>
              </w:rPr>
              <w:fldChar w:fldCharType="begin"/>
            </w:r>
            <w:r w:rsidR="00A9433E">
              <w:rPr>
                <w:noProof/>
                <w:webHidden/>
              </w:rPr>
              <w:instrText xml:space="preserve"> PAGEREF _Toc43907125 \h </w:instrText>
            </w:r>
            <w:r w:rsidR="00A9433E">
              <w:rPr>
                <w:noProof/>
                <w:webHidden/>
              </w:rPr>
            </w:r>
            <w:r w:rsidR="00A9433E">
              <w:rPr>
                <w:noProof/>
                <w:webHidden/>
              </w:rPr>
              <w:fldChar w:fldCharType="separate"/>
            </w:r>
            <w:r w:rsidR="00D308FB">
              <w:rPr>
                <w:noProof/>
                <w:webHidden/>
              </w:rPr>
              <w:t>12</w:t>
            </w:r>
            <w:r w:rsidR="00A9433E">
              <w:rPr>
                <w:noProof/>
                <w:webHidden/>
              </w:rPr>
              <w:fldChar w:fldCharType="end"/>
            </w:r>
          </w:hyperlink>
        </w:p>
        <w:p w14:paraId="19C14C48" w14:textId="0756E4E0" w:rsidR="00A9433E" w:rsidRDefault="00D311FA">
          <w:pPr>
            <w:pStyle w:val="TOC3"/>
            <w:tabs>
              <w:tab w:val="right" w:leader="dot" w:pos="8296"/>
            </w:tabs>
            <w:ind w:firstLine="420"/>
            <w:rPr>
              <w:rFonts w:asciiTheme="minorHAnsi" w:eastAsiaTheme="minorEastAsia" w:hAnsiTheme="minorHAnsi"/>
              <w:noProof/>
            </w:rPr>
          </w:pPr>
          <w:hyperlink w:anchor="_Toc43907126" w:history="1">
            <w:r w:rsidR="00A9433E" w:rsidRPr="00D80FEA">
              <w:rPr>
                <w:rStyle w:val="af0"/>
                <w:noProof/>
              </w:rPr>
              <w:t>5.2.4处理关键性需求</w:t>
            </w:r>
            <w:r w:rsidR="00A9433E">
              <w:rPr>
                <w:noProof/>
                <w:webHidden/>
              </w:rPr>
              <w:tab/>
            </w:r>
            <w:r w:rsidR="00A9433E">
              <w:rPr>
                <w:noProof/>
                <w:webHidden/>
              </w:rPr>
              <w:fldChar w:fldCharType="begin"/>
            </w:r>
            <w:r w:rsidR="00A9433E">
              <w:rPr>
                <w:noProof/>
                <w:webHidden/>
              </w:rPr>
              <w:instrText xml:space="preserve"> PAGEREF _Toc43907126 \h </w:instrText>
            </w:r>
            <w:r w:rsidR="00A9433E">
              <w:rPr>
                <w:noProof/>
                <w:webHidden/>
              </w:rPr>
            </w:r>
            <w:r w:rsidR="00A9433E">
              <w:rPr>
                <w:noProof/>
                <w:webHidden/>
              </w:rPr>
              <w:fldChar w:fldCharType="separate"/>
            </w:r>
            <w:r w:rsidR="00D308FB">
              <w:rPr>
                <w:noProof/>
                <w:webHidden/>
              </w:rPr>
              <w:t>12</w:t>
            </w:r>
            <w:r w:rsidR="00A9433E">
              <w:rPr>
                <w:noProof/>
                <w:webHidden/>
              </w:rPr>
              <w:fldChar w:fldCharType="end"/>
            </w:r>
          </w:hyperlink>
        </w:p>
        <w:p w14:paraId="2798277F" w14:textId="5EC9730E" w:rsidR="00A9433E" w:rsidRDefault="00D311FA">
          <w:pPr>
            <w:pStyle w:val="TOC3"/>
            <w:tabs>
              <w:tab w:val="right" w:leader="dot" w:pos="8296"/>
            </w:tabs>
            <w:ind w:firstLine="420"/>
            <w:rPr>
              <w:rFonts w:asciiTheme="minorHAnsi" w:eastAsiaTheme="minorEastAsia" w:hAnsiTheme="minorHAnsi"/>
              <w:noProof/>
            </w:rPr>
          </w:pPr>
          <w:hyperlink w:anchor="_Toc43907127" w:history="1">
            <w:r w:rsidR="00A9433E" w:rsidRPr="00D80FEA">
              <w:rPr>
                <w:rStyle w:val="af0"/>
                <w:noProof/>
              </w:rPr>
              <w:t>5.2.5计算机硬件资源利用</w:t>
            </w:r>
            <w:r w:rsidR="00A9433E">
              <w:rPr>
                <w:noProof/>
                <w:webHidden/>
              </w:rPr>
              <w:tab/>
            </w:r>
            <w:r w:rsidR="00A9433E">
              <w:rPr>
                <w:noProof/>
                <w:webHidden/>
              </w:rPr>
              <w:fldChar w:fldCharType="begin"/>
            </w:r>
            <w:r w:rsidR="00A9433E">
              <w:rPr>
                <w:noProof/>
                <w:webHidden/>
              </w:rPr>
              <w:instrText xml:space="preserve"> PAGEREF _Toc43907127 \h </w:instrText>
            </w:r>
            <w:r w:rsidR="00A9433E">
              <w:rPr>
                <w:noProof/>
                <w:webHidden/>
              </w:rPr>
            </w:r>
            <w:r w:rsidR="00A9433E">
              <w:rPr>
                <w:noProof/>
                <w:webHidden/>
              </w:rPr>
              <w:fldChar w:fldCharType="separate"/>
            </w:r>
            <w:r w:rsidR="00D308FB">
              <w:rPr>
                <w:noProof/>
                <w:webHidden/>
              </w:rPr>
              <w:t>13</w:t>
            </w:r>
            <w:r w:rsidR="00A9433E">
              <w:rPr>
                <w:noProof/>
                <w:webHidden/>
              </w:rPr>
              <w:fldChar w:fldCharType="end"/>
            </w:r>
          </w:hyperlink>
        </w:p>
        <w:p w14:paraId="132FF59A" w14:textId="1D656AB3" w:rsidR="00A9433E" w:rsidRDefault="00D311FA">
          <w:pPr>
            <w:pStyle w:val="TOC3"/>
            <w:tabs>
              <w:tab w:val="right" w:leader="dot" w:pos="8296"/>
            </w:tabs>
            <w:ind w:firstLine="420"/>
            <w:rPr>
              <w:rFonts w:asciiTheme="minorHAnsi" w:eastAsiaTheme="minorEastAsia" w:hAnsiTheme="minorHAnsi"/>
              <w:noProof/>
            </w:rPr>
          </w:pPr>
          <w:hyperlink w:anchor="_Toc43907128" w:history="1">
            <w:r w:rsidR="00A9433E" w:rsidRPr="00D80FEA">
              <w:rPr>
                <w:rStyle w:val="af0"/>
                <w:noProof/>
              </w:rPr>
              <w:t>5.2.6记录原理</w:t>
            </w:r>
            <w:r w:rsidR="00A9433E">
              <w:rPr>
                <w:noProof/>
                <w:webHidden/>
              </w:rPr>
              <w:tab/>
            </w:r>
            <w:r w:rsidR="00A9433E">
              <w:rPr>
                <w:noProof/>
                <w:webHidden/>
              </w:rPr>
              <w:fldChar w:fldCharType="begin"/>
            </w:r>
            <w:r w:rsidR="00A9433E">
              <w:rPr>
                <w:noProof/>
                <w:webHidden/>
              </w:rPr>
              <w:instrText xml:space="preserve"> PAGEREF _Toc43907128 \h </w:instrText>
            </w:r>
            <w:r w:rsidR="00A9433E">
              <w:rPr>
                <w:noProof/>
                <w:webHidden/>
              </w:rPr>
            </w:r>
            <w:r w:rsidR="00A9433E">
              <w:rPr>
                <w:noProof/>
                <w:webHidden/>
              </w:rPr>
              <w:fldChar w:fldCharType="separate"/>
            </w:r>
            <w:r w:rsidR="00D308FB">
              <w:rPr>
                <w:noProof/>
                <w:webHidden/>
              </w:rPr>
              <w:t>14</w:t>
            </w:r>
            <w:r w:rsidR="00A9433E">
              <w:rPr>
                <w:noProof/>
                <w:webHidden/>
              </w:rPr>
              <w:fldChar w:fldCharType="end"/>
            </w:r>
          </w:hyperlink>
        </w:p>
        <w:p w14:paraId="31EDCCD8" w14:textId="62477741" w:rsidR="00A9433E" w:rsidRDefault="00D311FA">
          <w:pPr>
            <w:pStyle w:val="TOC3"/>
            <w:tabs>
              <w:tab w:val="right" w:leader="dot" w:pos="8296"/>
            </w:tabs>
            <w:ind w:firstLine="420"/>
            <w:rPr>
              <w:rFonts w:asciiTheme="minorHAnsi" w:eastAsiaTheme="minorEastAsia" w:hAnsiTheme="minorHAnsi"/>
              <w:noProof/>
            </w:rPr>
          </w:pPr>
          <w:hyperlink w:anchor="_Toc43907129" w:history="1">
            <w:r w:rsidR="00A9433E" w:rsidRPr="00D80FEA">
              <w:rPr>
                <w:rStyle w:val="af0"/>
                <w:noProof/>
              </w:rPr>
              <w:t>5.2.7需求评审途径</w:t>
            </w:r>
            <w:r w:rsidR="00A9433E">
              <w:rPr>
                <w:noProof/>
                <w:webHidden/>
              </w:rPr>
              <w:tab/>
            </w:r>
            <w:r w:rsidR="00A9433E">
              <w:rPr>
                <w:noProof/>
                <w:webHidden/>
              </w:rPr>
              <w:fldChar w:fldCharType="begin"/>
            </w:r>
            <w:r w:rsidR="00A9433E">
              <w:rPr>
                <w:noProof/>
                <w:webHidden/>
              </w:rPr>
              <w:instrText xml:space="preserve"> PAGEREF _Toc43907129 \h </w:instrText>
            </w:r>
            <w:r w:rsidR="00A9433E">
              <w:rPr>
                <w:noProof/>
                <w:webHidden/>
              </w:rPr>
            </w:r>
            <w:r w:rsidR="00A9433E">
              <w:rPr>
                <w:noProof/>
                <w:webHidden/>
              </w:rPr>
              <w:fldChar w:fldCharType="separate"/>
            </w:r>
            <w:r w:rsidR="00D308FB">
              <w:rPr>
                <w:noProof/>
                <w:webHidden/>
              </w:rPr>
              <w:t>14</w:t>
            </w:r>
            <w:r w:rsidR="00A9433E">
              <w:rPr>
                <w:noProof/>
                <w:webHidden/>
              </w:rPr>
              <w:fldChar w:fldCharType="end"/>
            </w:r>
          </w:hyperlink>
        </w:p>
        <w:p w14:paraId="0AD84148" w14:textId="0674929F" w:rsidR="00A9433E" w:rsidRDefault="00D311FA">
          <w:pPr>
            <w:pStyle w:val="TOC1"/>
            <w:ind w:firstLine="420"/>
            <w:rPr>
              <w:rFonts w:asciiTheme="minorHAnsi" w:eastAsiaTheme="minorEastAsia" w:hAnsiTheme="minorHAnsi"/>
              <w:noProof/>
            </w:rPr>
          </w:pPr>
          <w:hyperlink w:anchor="_Toc43907130" w:history="1">
            <w:r w:rsidR="00A9433E" w:rsidRPr="00D80FEA">
              <w:rPr>
                <w:rStyle w:val="af0"/>
                <w:noProof/>
              </w:rPr>
              <w:t>6实施详细软件开发活动的计划</w:t>
            </w:r>
            <w:r w:rsidR="00A9433E">
              <w:rPr>
                <w:noProof/>
                <w:webHidden/>
              </w:rPr>
              <w:tab/>
            </w:r>
            <w:r w:rsidR="00A9433E">
              <w:rPr>
                <w:noProof/>
                <w:webHidden/>
              </w:rPr>
              <w:fldChar w:fldCharType="begin"/>
            </w:r>
            <w:r w:rsidR="00A9433E">
              <w:rPr>
                <w:noProof/>
                <w:webHidden/>
              </w:rPr>
              <w:instrText xml:space="preserve"> PAGEREF _Toc43907130 \h </w:instrText>
            </w:r>
            <w:r w:rsidR="00A9433E">
              <w:rPr>
                <w:noProof/>
                <w:webHidden/>
              </w:rPr>
            </w:r>
            <w:r w:rsidR="00A9433E">
              <w:rPr>
                <w:noProof/>
                <w:webHidden/>
              </w:rPr>
              <w:fldChar w:fldCharType="separate"/>
            </w:r>
            <w:r w:rsidR="00D308FB">
              <w:rPr>
                <w:noProof/>
                <w:webHidden/>
              </w:rPr>
              <w:t>14</w:t>
            </w:r>
            <w:r w:rsidR="00A9433E">
              <w:rPr>
                <w:noProof/>
                <w:webHidden/>
              </w:rPr>
              <w:fldChar w:fldCharType="end"/>
            </w:r>
          </w:hyperlink>
        </w:p>
        <w:p w14:paraId="254D0D39" w14:textId="73569B96" w:rsidR="00A9433E" w:rsidRDefault="00D311FA">
          <w:pPr>
            <w:pStyle w:val="TOC2"/>
            <w:tabs>
              <w:tab w:val="right" w:leader="dot" w:pos="8296"/>
            </w:tabs>
            <w:ind w:firstLine="420"/>
            <w:rPr>
              <w:rFonts w:asciiTheme="minorHAnsi" w:eastAsiaTheme="minorEastAsia" w:hAnsiTheme="minorHAnsi"/>
              <w:noProof/>
            </w:rPr>
          </w:pPr>
          <w:hyperlink w:anchor="_Toc43907131" w:history="1">
            <w:r w:rsidR="00A9433E" w:rsidRPr="00D80FEA">
              <w:rPr>
                <w:rStyle w:val="af0"/>
                <w:noProof/>
              </w:rPr>
              <w:t>6.1软件开发过程</w:t>
            </w:r>
            <w:r w:rsidR="00A9433E">
              <w:rPr>
                <w:noProof/>
                <w:webHidden/>
              </w:rPr>
              <w:tab/>
            </w:r>
            <w:r w:rsidR="00A9433E">
              <w:rPr>
                <w:noProof/>
                <w:webHidden/>
              </w:rPr>
              <w:fldChar w:fldCharType="begin"/>
            </w:r>
            <w:r w:rsidR="00A9433E">
              <w:rPr>
                <w:noProof/>
                <w:webHidden/>
              </w:rPr>
              <w:instrText xml:space="preserve"> PAGEREF _Toc43907131 \h </w:instrText>
            </w:r>
            <w:r w:rsidR="00A9433E">
              <w:rPr>
                <w:noProof/>
                <w:webHidden/>
              </w:rPr>
            </w:r>
            <w:r w:rsidR="00A9433E">
              <w:rPr>
                <w:noProof/>
                <w:webHidden/>
              </w:rPr>
              <w:fldChar w:fldCharType="separate"/>
            </w:r>
            <w:r w:rsidR="00D308FB">
              <w:rPr>
                <w:noProof/>
                <w:webHidden/>
              </w:rPr>
              <w:t>14</w:t>
            </w:r>
            <w:r w:rsidR="00A9433E">
              <w:rPr>
                <w:noProof/>
                <w:webHidden/>
              </w:rPr>
              <w:fldChar w:fldCharType="end"/>
            </w:r>
          </w:hyperlink>
        </w:p>
        <w:p w14:paraId="180101AD" w14:textId="5F6D4538" w:rsidR="00A9433E" w:rsidRDefault="00D311FA">
          <w:pPr>
            <w:pStyle w:val="TOC2"/>
            <w:tabs>
              <w:tab w:val="right" w:leader="dot" w:pos="8296"/>
            </w:tabs>
            <w:ind w:firstLine="420"/>
            <w:rPr>
              <w:rFonts w:asciiTheme="minorHAnsi" w:eastAsiaTheme="minorEastAsia" w:hAnsiTheme="minorHAnsi"/>
              <w:noProof/>
            </w:rPr>
          </w:pPr>
          <w:hyperlink w:anchor="_Toc43907132" w:history="1">
            <w:r w:rsidR="00A9433E" w:rsidRPr="00D80FEA">
              <w:rPr>
                <w:rStyle w:val="af0"/>
                <w:noProof/>
              </w:rPr>
              <w:t>6.2软件开发环境</w:t>
            </w:r>
            <w:r w:rsidR="00A9433E">
              <w:rPr>
                <w:noProof/>
                <w:webHidden/>
              </w:rPr>
              <w:tab/>
            </w:r>
            <w:r w:rsidR="00A9433E">
              <w:rPr>
                <w:noProof/>
                <w:webHidden/>
              </w:rPr>
              <w:fldChar w:fldCharType="begin"/>
            </w:r>
            <w:r w:rsidR="00A9433E">
              <w:rPr>
                <w:noProof/>
                <w:webHidden/>
              </w:rPr>
              <w:instrText xml:space="preserve"> PAGEREF _Toc43907132 \h </w:instrText>
            </w:r>
            <w:r w:rsidR="00A9433E">
              <w:rPr>
                <w:noProof/>
                <w:webHidden/>
              </w:rPr>
            </w:r>
            <w:r w:rsidR="00A9433E">
              <w:rPr>
                <w:noProof/>
                <w:webHidden/>
              </w:rPr>
              <w:fldChar w:fldCharType="separate"/>
            </w:r>
            <w:r w:rsidR="00D308FB">
              <w:rPr>
                <w:noProof/>
                <w:webHidden/>
              </w:rPr>
              <w:t>15</w:t>
            </w:r>
            <w:r w:rsidR="00A9433E">
              <w:rPr>
                <w:noProof/>
                <w:webHidden/>
              </w:rPr>
              <w:fldChar w:fldCharType="end"/>
            </w:r>
          </w:hyperlink>
        </w:p>
        <w:p w14:paraId="79AA05A3" w14:textId="309B4321" w:rsidR="00A9433E" w:rsidRDefault="00D311FA">
          <w:pPr>
            <w:pStyle w:val="TOC3"/>
            <w:tabs>
              <w:tab w:val="right" w:leader="dot" w:pos="8296"/>
            </w:tabs>
            <w:ind w:firstLine="420"/>
            <w:rPr>
              <w:rFonts w:asciiTheme="minorHAnsi" w:eastAsiaTheme="minorEastAsia" w:hAnsiTheme="minorHAnsi"/>
              <w:noProof/>
            </w:rPr>
          </w:pPr>
          <w:hyperlink w:anchor="_Toc43907133" w:history="1">
            <w:r w:rsidR="00A9433E" w:rsidRPr="00D80FEA">
              <w:rPr>
                <w:rStyle w:val="af0"/>
                <w:noProof/>
              </w:rPr>
              <w:t>6.2.1项目软件</w:t>
            </w:r>
            <w:r w:rsidR="00A9433E">
              <w:rPr>
                <w:noProof/>
                <w:webHidden/>
              </w:rPr>
              <w:tab/>
            </w:r>
            <w:r w:rsidR="00A9433E">
              <w:rPr>
                <w:noProof/>
                <w:webHidden/>
              </w:rPr>
              <w:fldChar w:fldCharType="begin"/>
            </w:r>
            <w:r w:rsidR="00A9433E">
              <w:rPr>
                <w:noProof/>
                <w:webHidden/>
              </w:rPr>
              <w:instrText xml:space="preserve"> PAGEREF _Toc43907133 \h </w:instrText>
            </w:r>
            <w:r w:rsidR="00A9433E">
              <w:rPr>
                <w:noProof/>
                <w:webHidden/>
              </w:rPr>
            </w:r>
            <w:r w:rsidR="00A9433E">
              <w:rPr>
                <w:noProof/>
                <w:webHidden/>
              </w:rPr>
              <w:fldChar w:fldCharType="separate"/>
            </w:r>
            <w:r w:rsidR="00D308FB">
              <w:rPr>
                <w:noProof/>
                <w:webHidden/>
              </w:rPr>
              <w:t>15</w:t>
            </w:r>
            <w:r w:rsidR="00A9433E">
              <w:rPr>
                <w:noProof/>
                <w:webHidden/>
              </w:rPr>
              <w:fldChar w:fldCharType="end"/>
            </w:r>
          </w:hyperlink>
        </w:p>
        <w:p w14:paraId="0AA73C79" w14:textId="5BBC7558" w:rsidR="00A9433E" w:rsidRDefault="00D311FA">
          <w:pPr>
            <w:pStyle w:val="TOC3"/>
            <w:tabs>
              <w:tab w:val="right" w:leader="dot" w:pos="8296"/>
            </w:tabs>
            <w:ind w:firstLine="420"/>
            <w:rPr>
              <w:rFonts w:asciiTheme="minorHAnsi" w:eastAsiaTheme="minorEastAsia" w:hAnsiTheme="minorHAnsi"/>
              <w:noProof/>
            </w:rPr>
          </w:pPr>
          <w:hyperlink w:anchor="_Toc43907134" w:history="1">
            <w:r w:rsidR="00A9433E" w:rsidRPr="00D80FEA">
              <w:rPr>
                <w:rStyle w:val="af0"/>
                <w:noProof/>
              </w:rPr>
              <w:t>6.2.2硬件环境</w:t>
            </w:r>
            <w:r w:rsidR="00A9433E">
              <w:rPr>
                <w:noProof/>
                <w:webHidden/>
              </w:rPr>
              <w:tab/>
            </w:r>
            <w:r w:rsidR="00A9433E">
              <w:rPr>
                <w:noProof/>
                <w:webHidden/>
              </w:rPr>
              <w:fldChar w:fldCharType="begin"/>
            </w:r>
            <w:r w:rsidR="00A9433E">
              <w:rPr>
                <w:noProof/>
                <w:webHidden/>
              </w:rPr>
              <w:instrText xml:space="preserve"> PAGEREF _Toc43907134 \h </w:instrText>
            </w:r>
            <w:r w:rsidR="00A9433E">
              <w:rPr>
                <w:noProof/>
                <w:webHidden/>
              </w:rPr>
            </w:r>
            <w:r w:rsidR="00A9433E">
              <w:rPr>
                <w:noProof/>
                <w:webHidden/>
              </w:rPr>
              <w:fldChar w:fldCharType="separate"/>
            </w:r>
            <w:r w:rsidR="00D308FB">
              <w:rPr>
                <w:noProof/>
                <w:webHidden/>
              </w:rPr>
              <w:t>15</w:t>
            </w:r>
            <w:r w:rsidR="00A9433E">
              <w:rPr>
                <w:noProof/>
                <w:webHidden/>
              </w:rPr>
              <w:fldChar w:fldCharType="end"/>
            </w:r>
          </w:hyperlink>
        </w:p>
        <w:p w14:paraId="4CC7A3FB" w14:textId="447B4271" w:rsidR="00A9433E" w:rsidRDefault="00D311FA">
          <w:pPr>
            <w:pStyle w:val="TOC2"/>
            <w:tabs>
              <w:tab w:val="right" w:leader="dot" w:pos="8296"/>
            </w:tabs>
            <w:ind w:firstLine="420"/>
            <w:rPr>
              <w:rFonts w:asciiTheme="minorHAnsi" w:eastAsiaTheme="minorEastAsia" w:hAnsiTheme="minorHAnsi"/>
              <w:noProof/>
            </w:rPr>
          </w:pPr>
          <w:hyperlink w:anchor="_Toc43907135" w:history="1">
            <w:r w:rsidR="00A9433E" w:rsidRPr="00D80FEA">
              <w:rPr>
                <w:rStyle w:val="af0"/>
                <w:noProof/>
              </w:rPr>
              <w:t>6.3需求分析</w:t>
            </w:r>
            <w:r w:rsidR="00A9433E">
              <w:rPr>
                <w:noProof/>
                <w:webHidden/>
              </w:rPr>
              <w:tab/>
            </w:r>
            <w:r w:rsidR="00A9433E">
              <w:rPr>
                <w:noProof/>
                <w:webHidden/>
              </w:rPr>
              <w:fldChar w:fldCharType="begin"/>
            </w:r>
            <w:r w:rsidR="00A9433E">
              <w:rPr>
                <w:noProof/>
                <w:webHidden/>
              </w:rPr>
              <w:instrText xml:space="preserve"> PAGEREF _Toc43907135 \h </w:instrText>
            </w:r>
            <w:r w:rsidR="00A9433E">
              <w:rPr>
                <w:noProof/>
                <w:webHidden/>
              </w:rPr>
            </w:r>
            <w:r w:rsidR="00A9433E">
              <w:rPr>
                <w:noProof/>
                <w:webHidden/>
              </w:rPr>
              <w:fldChar w:fldCharType="separate"/>
            </w:r>
            <w:r w:rsidR="00D308FB">
              <w:rPr>
                <w:noProof/>
                <w:webHidden/>
              </w:rPr>
              <w:t>16</w:t>
            </w:r>
            <w:r w:rsidR="00A9433E">
              <w:rPr>
                <w:noProof/>
                <w:webHidden/>
              </w:rPr>
              <w:fldChar w:fldCharType="end"/>
            </w:r>
          </w:hyperlink>
        </w:p>
        <w:p w14:paraId="21EAAC9A" w14:textId="62D57AA3" w:rsidR="00A9433E" w:rsidRDefault="00D311FA">
          <w:pPr>
            <w:pStyle w:val="TOC3"/>
            <w:tabs>
              <w:tab w:val="right" w:leader="dot" w:pos="8296"/>
            </w:tabs>
            <w:ind w:firstLine="420"/>
            <w:rPr>
              <w:rFonts w:asciiTheme="minorHAnsi" w:eastAsiaTheme="minorEastAsia" w:hAnsiTheme="minorHAnsi"/>
              <w:noProof/>
            </w:rPr>
          </w:pPr>
          <w:hyperlink w:anchor="_Toc43907136" w:history="1">
            <w:r w:rsidR="00A9433E" w:rsidRPr="00D80FEA">
              <w:rPr>
                <w:rStyle w:val="af0"/>
                <w:noProof/>
              </w:rPr>
              <w:t>6.3.1 需求获取</w:t>
            </w:r>
            <w:r w:rsidR="00A9433E">
              <w:rPr>
                <w:noProof/>
                <w:webHidden/>
              </w:rPr>
              <w:tab/>
            </w:r>
            <w:r w:rsidR="00A9433E">
              <w:rPr>
                <w:noProof/>
                <w:webHidden/>
              </w:rPr>
              <w:fldChar w:fldCharType="begin"/>
            </w:r>
            <w:r w:rsidR="00A9433E">
              <w:rPr>
                <w:noProof/>
                <w:webHidden/>
              </w:rPr>
              <w:instrText xml:space="preserve"> PAGEREF _Toc43907136 \h </w:instrText>
            </w:r>
            <w:r w:rsidR="00A9433E">
              <w:rPr>
                <w:noProof/>
                <w:webHidden/>
              </w:rPr>
            </w:r>
            <w:r w:rsidR="00A9433E">
              <w:rPr>
                <w:noProof/>
                <w:webHidden/>
              </w:rPr>
              <w:fldChar w:fldCharType="separate"/>
            </w:r>
            <w:r w:rsidR="00D308FB">
              <w:rPr>
                <w:noProof/>
                <w:webHidden/>
              </w:rPr>
              <w:t>16</w:t>
            </w:r>
            <w:r w:rsidR="00A9433E">
              <w:rPr>
                <w:noProof/>
                <w:webHidden/>
              </w:rPr>
              <w:fldChar w:fldCharType="end"/>
            </w:r>
          </w:hyperlink>
        </w:p>
        <w:p w14:paraId="42EC504F" w14:textId="3D452391" w:rsidR="00A9433E" w:rsidRDefault="00D311FA">
          <w:pPr>
            <w:pStyle w:val="TOC3"/>
            <w:tabs>
              <w:tab w:val="right" w:leader="dot" w:pos="8296"/>
            </w:tabs>
            <w:ind w:firstLine="420"/>
            <w:rPr>
              <w:rFonts w:asciiTheme="minorHAnsi" w:eastAsiaTheme="minorEastAsia" w:hAnsiTheme="minorHAnsi"/>
              <w:noProof/>
            </w:rPr>
          </w:pPr>
          <w:hyperlink w:anchor="_Toc43907137" w:history="1">
            <w:r w:rsidR="00A9433E" w:rsidRPr="00D80FEA">
              <w:rPr>
                <w:rStyle w:val="af0"/>
                <w:noProof/>
              </w:rPr>
              <w:t>6.3.2 需求分析</w:t>
            </w:r>
            <w:r w:rsidR="00A9433E">
              <w:rPr>
                <w:noProof/>
                <w:webHidden/>
              </w:rPr>
              <w:tab/>
            </w:r>
            <w:r w:rsidR="00A9433E">
              <w:rPr>
                <w:noProof/>
                <w:webHidden/>
              </w:rPr>
              <w:fldChar w:fldCharType="begin"/>
            </w:r>
            <w:r w:rsidR="00A9433E">
              <w:rPr>
                <w:noProof/>
                <w:webHidden/>
              </w:rPr>
              <w:instrText xml:space="preserve"> PAGEREF _Toc43907137 \h </w:instrText>
            </w:r>
            <w:r w:rsidR="00A9433E">
              <w:rPr>
                <w:noProof/>
                <w:webHidden/>
              </w:rPr>
            </w:r>
            <w:r w:rsidR="00A9433E">
              <w:rPr>
                <w:noProof/>
                <w:webHidden/>
              </w:rPr>
              <w:fldChar w:fldCharType="separate"/>
            </w:r>
            <w:r w:rsidR="00D308FB">
              <w:rPr>
                <w:noProof/>
                <w:webHidden/>
              </w:rPr>
              <w:t>16</w:t>
            </w:r>
            <w:r w:rsidR="00A9433E">
              <w:rPr>
                <w:noProof/>
                <w:webHidden/>
              </w:rPr>
              <w:fldChar w:fldCharType="end"/>
            </w:r>
          </w:hyperlink>
        </w:p>
        <w:p w14:paraId="7ED1C1A9" w14:textId="594F7513" w:rsidR="00A9433E" w:rsidRDefault="00D311FA">
          <w:pPr>
            <w:pStyle w:val="TOC2"/>
            <w:tabs>
              <w:tab w:val="right" w:leader="dot" w:pos="8296"/>
            </w:tabs>
            <w:ind w:firstLine="420"/>
            <w:rPr>
              <w:rFonts w:asciiTheme="minorHAnsi" w:eastAsiaTheme="minorEastAsia" w:hAnsiTheme="minorHAnsi"/>
              <w:noProof/>
            </w:rPr>
          </w:pPr>
          <w:hyperlink w:anchor="_Toc43907138" w:history="1">
            <w:r w:rsidR="00A9433E" w:rsidRPr="00D80FEA">
              <w:rPr>
                <w:rStyle w:val="af0"/>
                <w:noProof/>
              </w:rPr>
              <w:t>6.4系统设计</w:t>
            </w:r>
            <w:r w:rsidR="00A9433E">
              <w:rPr>
                <w:noProof/>
                <w:webHidden/>
              </w:rPr>
              <w:tab/>
            </w:r>
            <w:r w:rsidR="00A9433E">
              <w:rPr>
                <w:noProof/>
                <w:webHidden/>
              </w:rPr>
              <w:fldChar w:fldCharType="begin"/>
            </w:r>
            <w:r w:rsidR="00A9433E">
              <w:rPr>
                <w:noProof/>
                <w:webHidden/>
              </w:rPr>
              <w:instrText xml:space="preserve"> PAGEREF _Toc43907138 \h </w:instrText>
            </w:r>
            <w:r w:rsidR="00A9433E">
              <w:rPr>
                <w:noProof/>
                <w:webHidden/>
              </w:rPr>
            </w:r>
            <w:r w:rsidR="00A9433E">
              <w:rPr>
                <w:noProof/>
                <w:webHidden/>
              </w:rPr>
              <w:fldChar w:fldCharType="separate"/>
            </w:r>
            <w:r w:rsidR="00D308FB">
              <w:rPr>
                <w:noProof/>
                <w:webHidden/>
              </w:rPr>
              <w:t>16</w:t>
            </w:r>
            <w:r w:rsidR="00A9433E">
              <w:rPr>
                <w:noProof/>
                <w:webHidden/>
              </w:rPr>
              <w:fldChar w:fldCharType="end"/>
            </w:r>
          </w:hyperlink>
        </w:p>
        <w:p w14:paraId="4FFF5DDD" w14:textId="5B9EE891" w:rsidR="00A9433E" w:rsidRDefault="00D311FA">
          <w:pPr>
            <w:pStyle w:val="TOC2"/>
            <w:tabs>
              <w:tab w:val="right" w:leader="dot" w:pos="8296"/>
            </w:tabs>
            <w:ind w:firstLine="420"/>
            <w:rPr>
              <w:rFonts w:asciiTheme="minorHAnsi" w:eastAsiaTheme="minorEastAsia" w:hAnsiTheme="minorHAnsi"/>
              <w:noProof/>
            </w:rPr>
          </w:pPr>
          <w:hyperlink w:anchor="_Toc43907139" w:history="1">
            <w:r w:rsidR="00A9433E" w:rsidRPr="00D80FEA">
              <w:rPr>
                <w:rStyle w:val="af0"/>
                <w:noProof/>
              </w:rPr>
              <w:t>6.5软件设计</w:t>
            </w:r>
            <w:r w:rsidR="00A9433E">
              <w:rPr>
                <w:noProof/>
                <w:webHidden/>
              </w:rPr>
              <w:tab/>
            </w:r>
            <w:r w:rsidR="00A9433E">
              <w:rPr>
                <w:noProof/>
                <w:webHidden/>
              </w:rPr>
              <w:fldChar w:fldCharType="begin"/>
            </w:r>
            <w:r w:rsidR="00A9433E">
              <w:rPr>
                <w:noProof/>
                <w:webHidden/>
              </w:rPr>
              <w:instrText xml:space="preserve"> PAGEREF _Toc43907139 \h </w:instrText>
            </w:r>
            <w:r w:rsidR="00A9433E">
              <w:rPr>
                <w:noProof/>
                <w:webHidden/>
              </w:rPr>
            </w:r>
            <w:r w:rsidR="00A9433E">
              <w:rPr>
                <w:noProof/>
                <w:webHidden/>
              </w:rPr>
              <w:fldChar w:fldCharType="separate"/>
            </w:r>
            <w:r w:rsidR="00D308FB">
              <w:rPr>
                <w:noProof/>
                <w:webHidden/>
              </w:rPr>
              <w:t>16</w:t>
            </w:r>
            <w:r w:rsidR="00A9433E">
              <w:rPr>
                <w:noProof/>
                <w:webHidden/>
              </w:rPr>
              <w:fldChar w:fldCharType="end"/>
            </w:r>
          </w:hyperlink>
        </w:p>
        <w:p w14:paraId="12C0CFAA" w14:textId="76774ECA" w:rsidR="00A9433E" w:rsidRDefault="00D311FA">
          <w:pPr>
            <w:pStyle w:val="TOC2"/>
            <w:tabs>
              <w:tab w:val="right" w:leader="dot" w:pos="8296"/>
            </w:tabs>
            <w:ind w:firstLine="420"/>
            <w:rPr>
              <w:rFonts w:asciiTheme="minorHAnsi" w:eastAsiaTheme="minorEastAsia" w:hAnsiTheme="minorHAnsi"/>
              <w:noProof/>
            </w:rPr>
          </w:pPr>
          <w:hyperlink w:anchor="_Toc43907140" w:history="1">
            <w:r w:rsidR="00A9433E" w:rsidRPr="00D80FEA">
              <w:rPr>
                <w:rStyle w:val="af0"/>
                <w:noProof/>
              </w:rPr>
              <w:t>6.6 软件实现和配置项测试</w:t>
            </w:r>
            <w:r w:rsidR="00A9433E">
              <w:rPr>
                <w:noProof/>
                <w:webHidden/>
              </w:rPr>
              <w:tab/>
            </w:r>
            <w:r w:rsidR="00A9433E">
              <w:rPr>
                <w:noProof/>
                <w:webHidden/>
              </w:rPr>
              <w:fldChar w:fldCharType="begin"/>
            </w:r>
            <w:r w:rsidR="00A9433E">
              <w:rPr>
                <w:noProof/>
                <w:webHidden/>
              </w:rPr>
              <w:instrText xml:space="preserve"> PAGEREF _Toc43907140 \h </w:instrText>
            </w:r>
            <w:r w:rsidR="00A9433E">
              <w:rPr>
                <w:noProof/>
                <w:webHidden/>
              </w:rPr>
            </w:r>
            <w:r w:rsidR="00A9433E">
              <w:rPr>
                <w:noProof/>
                <w:webHidden/>
              </w:rPr>
              <w:fldChar w:fldCharType="separate"/>
            </w:r>
            <w:r w:rsidR="00D308FB">
              <w:rPr>
                <w:noProof/>
                <w:webHidden/>
              </w:rPr>
              <w:t>17</w:t>
            </w:r>
            <w:r w:rsidR="00A9433E">
              <w:rPr>
                <w:noProof/>
                <w:webHidden/>
              </w:rPr>
              <w:fldChar w:fldCharType="end"/>
            </w:r>
          </w:hyperlink>
        </w:p>
        <w:p w14:paraId="09EB6136" w14:textId="2D2B3FF8" w:rsidR="00A9433E" w:rsidRDefault="00D311FA">
          <w:pPr>
            <w:pStyle w:val="TOC2"/>
            <w:tabs>
              <w:tab w:val="right" w:leader="dot" w:pos="8296"/>
            </w:tabs>
            <w:ind w:firstLine="420"/>
            <w:rPr>
              <w:rFonts w:asciiTheme="minorHAnsi" w:eastAsiaTheme="minorEastAsia" w:hAnsiTheme="minorHAnsi"/>
              <w:noProof/>
            </w:rPr>
          </w:pPr>
          <w:hyperlink w:anchor="_Toc43907141" w:history="1">
            <w:r w:rsidR="00A9433E" w:rsidRPr="00D80FEA">
              <w:rPr>
                <w:rStyle w:val="af0"/>
                <w:noProof/>
              </w:rPr>
              <w:t>6.7软件测试计划</w:t>
            </w:r>
            <w:r w:rsidR="00A9433E">
              <w:rPr>
                <w:noProof/>
                <w:webHidden/>
              </w:rPr>
              <w:tab/>
            </w:r>
            <w:r w:rsidR="00A9433E">
              <w:rPr>
                <w:noProof/>
                <w:webHidden/>
              </w:rPr>
              <w:fldChar w:fldCharType="begin"/>
            </w:r>
            <w:r w:rsidR="00A9433E">
              <w:rPr>
                <w:noProof/>
                <w:webHidden/>
              </w:rPr>
              <w:instrText xml:space="preserve"> PAGEREF _Toc43907141 \h </w:instrText>
            </w:r>
            <w:r w:rsidR="00A9433E">
              <w:rPr>
                <w:noProof/>
                <w:webHidden/>
              </w:rPr>
            </w:r>
            <w:r w:rsidR="00A9433E">
              <w:rPr>
                <w:noProof/>
                <w:webHidden/>
              </w:rPr>
              <w:fldChar w:fldCharType="separate"/>
            </w:r>
            <w:r w:rsidR="00D308FB">
              <w:rPr>
                <w:noProof/>
                <w:webHidden/>
              </w:rPr>
              <w:t>20</w:t>
            </w:r>
            <w:r w:rsidR="00A9433E">
              <w:rPr>
                <w:noProof/>
                <w:webHidden/>
              </w:rPr>
              <w:fldChar w:fldCharType="end"/>
            </w:r>
          </w:hyperlink>
        </w:p>
        <w:p w14:paraId="25FD0DCA" w14:textId="4C6AE5D6" w:rsidR="00A9433E" w:rsidRDefault="00D311FA">
          <w:pPr>
            <w:pStyle w:val="TOC2"/>
            <w:tabs>
              <w:tab w:val="right" w:leader="dot" w:pos="8296"/>
            </w:tabs>
            <w:ind w:firstLine="420"/>
            <w:rPr>
              <w:rFonts w:asciiTheme="minorHAnsi" w:eastAsiaTheme="minorEastAsia" w:hAnsiTheme="minorHAnsi"/>
              <w:noProof/>
            </w:rPr>
          </w:pPr>
          <w:hyperlink w:anchor="_Toc43907142" w:history="1">
            <w:r w:rsidR="00A9433E" w:rsidRPr="00D80FEA">
              <w:rPr>
                <w:rStyle w:val="af0"/>
                <w:noProof/>
              </w:rPr>
              <w:t>6.8 软件质量保证</w:t>
            </w:r>
            <w:r w:rsidR="00A9433E">
              <w:rPr>
                <w:noProof/>
                <w:webHidden/>
              </w:rPr>
              <w:tab/>
            </w:r>
            <w:r w:rsidR="00A9433E">
              <w:rPr>
                <w:noProof/>
                <w:webHidden/>
              </w:rPr>
              <w:fldChar w:fldCharType="begin"/>
            </w:r>
            <w:r w:rsidR="00A9433E">
              <w:rPr>
                <w:noProof/>
                <w:webHidden/>
              </w:rPr>
              <w:instrText xml:space="preserve"> PAGEREF _Toc43907142 \h </w:instrText>
            </w:r>
            <w:r w:rsidR="00A9433E">
              <w:rPr>
                <w:noProof/>
                <w:webHidden/>
              </w:rPr>
            </w:r>
            <w:r w:rsidR="00A9433E">
              <w:rPr>
                <w:noProof/>
                <w:webHidden/>
              </w:rPr>
              <w:fldChar w:fldCharType="separate"/>
            </w:r>
            <w:r w:rsidR="00D308FB">
              <w:rPr>
                <w:noProof/>
                <w:webHidden/>
              </w:rPr>
              <w:t>21</w:t>
            </w:r>
            <w:r w:rsidR="00A9433E">
              <w:rPr>
                <w:noProof/>
                <w:webHidden/>
              </w:rPr>
              <w:fldChar w:fldCharType="end"/>
            </w:r>
          </w:hyperlink>
        </w:p>
        <w:p w14:paraId="7806C88F" w14:textId="69B1A4AE" w:rsidR="00A9433E" w:rsidRDefault="00D311FA">
          <w:pPr>
            <w:pStyle w:val="TOC2"/>
            <w:tabs>
              <w:tab w:val="right" w:leader="dot" w:pos="8296"/>
            </w:tabs>
            <w:ind w:firstLine="420"/>
            <w:rPr>
              <w:rFonts w:asciiTheme="minorHAnsi" w:eastAsiaTheme="minorEastAsia" w:hAnsiTheme="minorHAnsi"/>
              <w:noProof/>
            </w:rPr>
          </w:pPr>
          <w:hyperlink w:anchor="_Toc43907143" w:history="1">
            <w:r w:rsidR="00A9433E" w:rsidRPr="00D80FEA">
              <w:rPr>
                <w:rStyle w:val="af0"/>
                <w:noProof/>
              </w:rPr>
              <w:t>6.９　软件评审</w:t>
            </w:r>
            <w:r w:rsidR="00A9433E">
              <w:rPr>
                <w:noProof/>
                <w:webHidden/>
              </w:rPr>
              <w:tab/>
            </w:r>
            <w:r w:rsidR="00A9433E">
              <w:rPr>
                <w:noProof/>
                <w:webHidden/>
              </w:rPr>
              <w:fldChar w:fldCharType="begin"/>
            </w:r>
            <w:r w:rsidR="00A9433E">
              <w:rPr>
                <w:noProof/>
                <w:webHidden/>
              </w:rPr>
              <w:instrText xml:space="preserve"> PAGEREF _Toc43907143 \h </w:instrText>
            </w:r>
            <w:r w:rsidR="00A9433E">
              <w:rPr>
                <w:noProof/>
                <w:webHidden/>
              </w:rPr>
            </w:r>
            <w:r w:rsidR="00A9433E">
              <w:rPr>
                <w:noProof/>
                <w:webHidden/>
              </w:rPr>
              <w:fldChar w:fldCharType="separate"/>
            </w:r>
            <w:r w:rsidR="00D308FB">
              <w:rPr>
                <w:noProof/>
                <w:webHidden/>
              </w:rPr>
              <w:t>21</w:t>
            </w:r>
            <w:r w:rsidR="00A9433E">
              <w:rPr>
                <w:noProof/>
                <w:webHidden/>
              </w:rPr>
              <w:fldChar w:fldCharType="end"/>
            </w:r>
          </w:hyperlink>
        </w:p>
        <w:p w14:paraId="37490F69" w14:textId="41CB74E8" w:rsidR="00A9433E" w:rsidRDefault="00D311FA">
          <w:pPr>
            <w:pStyle w:val="TOC3"/>
            <w:tabs>
              <w:tab w:val="right" w:leader="dot" w:pos="8296"/>
            </w:tabs>
            <w:ind w:firstLine="420"/>
            <w:rPr>
              <w:rFonts w:asciiTheme="minorHAnsi" w:eastAsiaTheme="minorEastAsia" w:hAnsiTheme="minorHAnsi"/>
              <w:noProof/>
            </w:rPr>
          </w:pPr>
          <w:hyperlink w:anchor="_Toc43907144" w:history="1">
            <w:r w:rsidR="00A9433E" w:rsidRPr="00D80FEA">
              <w:rPr>
                <w:rStyle w:val="af0"/>
                <w:noProof/>
              </w:rPr>
              <w:t>6.９.1 外部评审</w:t>
            </w:r>
            <w:r w:rsidR="00A9433E">
              <w:rPr>
                <w:noProof/>
                <w:webHidden/>
              </w:rPr>
              <w:tab/>
            </w:r>
            <w:r w:rsidR="00A9433E">
              <w:rPr>
                <w:noProof/>
                <w:webHidden/>
              </w:rPr>
              <w:fldChar w:fldCharType="begin"/>
            </w:r>
            <w:r w:rsidR="00A9433E">
              <w:rPr>
                <w:noProof/>
                <w:webHidden/>
              </w:rPr>
              <w:instrText xml:space="preserve"> PAGEREF _Toc43907144 \h </w:instrText>
            </w:r>
            <w:r w:rsidR="00A9433E">
              <w:rPr>
                <w:noProof/>
                <w:webHidden/>
              </w:rPr>
            </w:r>
            <w:r w:rsidR="00A9433E">
              <w:rPr>
                <w:noProof/>
                <w:webHidden/>
              </w:rPr>
              <w:fldChar w:fldCharType="separate"/>
            </w:r>
            <w:r w:rsidR="00D308FB">
              <w:rPr>
                <w:noProof/>
                <w:webHidden/>
              </w:rPr>
              <w:t>21</w:t>
            </w:r>
            <w:r w:rsidR="00A9433E">
              <w:rPr>
                <w:noProof/>
                <w:webHidden/>
              </w:rPr>
              <w:fldChar w:fldCharType="end"/>
            </w:r>
          </w:hyperlink>
        </w:p>
        <w:p w14:paraId="08E0F38F" w14:textId="7667AE9A" w:rsidR="00A9433E" w:rsidRDefault="00D311FA">
          <w:pPr>
            <w:pStyle w:val="TOC3"/>
            <w:tabs>
              <w:tab w:val="right" w:leader="dot" w:pos="8296"/>
            </w:tabs>
            <w:ind w:firstLine="420"/>
            <w:rPr>
              <w:rFonts w:asciiTheme="minorHAnsi" w:eastAsiaTheme="minorEastAsia" w:hAnsiTheme="minorHAnsi"/>
              <w:noProof/>
            </w:rPr>
          </w:pPr>
          <w:hyperlink w:anchor="_Toc43907145" w:history="1">
            <w:r w:rsidR="00A9433E" w:rsidRPr="00D80FEA">
              <w:rPr>
                <w:rStyle w:val="af0"/>
                <w:noProof/>
              </w:rPr>
              <w:t>6.９.2 需求评审</w:t>
            </w:r>
            <w:r w:rsidR="00A9433E">
              <w:rPr>
                <w:noProof/>
                <w:webHidden/>
              </w:rPr>
              <w:tab/>
            </w:r>
            <w:r w:rsidR="00A9433E">
              <w:rPr>
                <w:noProof/>
                <w:webHidden/>
              </w:rPr>
              <w:fldChar w:fldCharType="begin"/>
            </w:r>
            <w:r w:rsidR="00A9433E">
              <w:rPr>
                <w:noProof/>
                <w:webHidden/>
              </w:rPr>
              <w:instrText xml:space="preserve"> PAGEREF _Toc43907145 \h </w:instrText>
            </w:r>
            <w:r w:rsidR="00A9433E">
              <w:rPr>
                <w:noProof/>
                <w:webHidden/>
              </w:rPr>
            </w:r>
            <w:r w:rsidR="00A9433E">
              <w:rPr>
                <w:noProof/>
                <w:webHidden/>
              </w:rPr>
              <w:fldChar w:fldCharType="separate"/>
            </w:r>
            <w:r w:rsidR="00D308FB">
              <w:rPr>
                <w:noProof/>
                <w:webHidden/>
              </w:rPr>
              <w:t>21</w:t>
            </w:r>
            <w:r w:rsidR="00A9433E">
              <w:rPr>
                <w:noProof/>
                <w:webHidden/>
              </w:rPr>
              <w:fldChar w:fldCharType="end"/>
            </w:r>
          </w:hyperlink>
        </w:p>
        <w:p w14:paraId="38EC6235" w14:textId="2753E1EF" w:rsidR="00A9433E" w:rsidRDefault="00D311FA">
          <w:pPr>
            <w:pStyle w:val="TOC3"/>
            <w:tabs>
              <w:tab w:val="right" w:leader="dot" w:pos="8296"/>
            </w:tabs>
            <w:ind w:firstLine="420"/>
            <w:rPr>
              <w:rFonts w:asciiTheme="minorHAnsi" w:eastAsiaTheme="minorEastAsia" w:hAnsiTheme="minorHAnsi"/>
              <w:noProof/>
            </w:rPr>
          </w:pPr>
          <w:hyperlink w:anchor="_Toc43907146" w:history="1">
            <w:r w:rsidR="00A9433E" w:rsidRPr="00D80FEA">
              <w:rPr>
                <w:rStyle w:val="af0"/>
                <w:noProof/>
              </w:rPr>
              <w:t>6.９.3 概要设计评审</w:t>
            </w:r>
            <w:r w:rsidR="00A9433E">
              <w:rPr>
                <w:noProof/>
                <w:webHidden/>
              </w:rPr>
              <w:tab/>
            </w:r>
            <w:r w:rsidR="00A9433E">
              <w:rPr>
                <w:noProof/>
                <w:webHidden/>
              </w:rPr>
              <w:fldChar w:fldCharType="begin"/>
            </w:r>
            <w:r w:rsidR="00A9433E">
              <w:rPr>
                <w:noProof/>
                <w:webHidden/>
              </w:rPr>
              <w:instrText xml:space="preserve"> PAGEREF _Toc43907146 \h </w:instrText>
            </w:r>
            <w:r w:rsidR="00A9433E">
              <w:rPr>
                <w:noProof/>
                <w:webHidden/>
              </w:rPr>
            </w:r>
            <w:r w:rsidR="00A9433E">
              <w:rPr>
                <w:noProof/>
                <w:webHidden/>
              </w:rPr>
              <w:fldChar w:fldCharType="separate"/>
            </w:r>
            <w:r w:rsidR="00D308FB">
              <w:rPr>
                <w:noProof/>
                <w:webHidden/>
              </w:rPr>
              <w:t>22</w:t>
            </w:r>
            <w:r w:rsidR="00A9433E">
              <w:rPr>
                <w:noProof/>
                <w:webHidden/>
              </w:rPr>
              <w:fldChar w:fldCharType="end"/>
            </w:r>
          </w:hyperlink>
        </w:p>
        <w:p w14:paraId="5F805A00" w14:textId="5D37A4E9" w:rsidR="00A9433E" w:rsidRDefault="00D311FA">
          <w:pPr>
            <w:pStyle w:val="TOC3"/>
            <w:tabs>
              <w:tab w:val="right" w:leader="dot" w:pos="8296"/>
            </w:tabs>
            <w:ind w:firstLine="420"/>
            <w:rPr>
              <w:rFonts w:asciiTheme="minorHAnsi" w:eastAsiaTheme="minorEastAsia" w:hAnsiTheme="minorHAnsi"/>
              <w:noProof/>
            </w:rPr>
          </w:pPr>
          <w:hyperlink w:anchor="_Toc43907147" w:history="1">
            <w:r w:rsidR="00A9433E" w:rsidRPr="00D80FEA">
              <w:rPr>
                <w:rStyle w:val="af0"/>
                <w:noProof/>
              </w:rPr>
              <w:t>6.９.4 详细设计评审</w:t>
            </w:r>
            <w:r w:rsidR="00A9433E">
              <w:rPr>
                <w:noProof/>
                <w:webHidden/>
              </w:rPr>
              <w:tab/>
            </w:r>
            <w:r w:rsidR="00A9433E">
              <w:rPr>
                <w:noProof/>
                <w:webHidden/>
              </w:rPr>
              <w:fldChar w:fldCharType="begin"/>
            </w:r>
            <w:r w:rsidR="00A9433E">
              <w:rPr>
                <w:noProof/>
                <w:webHidden/>
              </w:rPr>
              <w:instrText xml:space="preserve"> PAGEREF _Toc43907147 \h </w:instrText>
            </w:r>
            <w:r w:rsidR="00A9433E">
              <w:rPr>
                <w:noProof/>
                <w:webHidden/>
              </w:rPr>
            </w:r>
            <w:r w:rsidR="00A9433E">
              <w:rPr>
                <w:noProof/>
                <w:webHidden/>
              </w:rPr>
              <w:fldChar w:fldCharType="separate"/>
            </w:r>
            <w:r w:rsidR="00D308FB">
              <w:rPr>
                <w:noProof/>
                <w:webHidden/>
              </w:rPr>
              <w:t>22</w:t>
            </w:r>
            <w:r w:rsidR="00A9433E">
              <w:rPr>
                <w:noProof/>
                <w:webHidden/>
              </w:rPr>
              <w:fldChar w:fldCharType="end"/>
            </w:r>
          </w:hyperlink>
        </w:p>
        <w:p w14:paraId="5A09AE88" w14:textId="3823A75E" w:rsidR="00A9433E" w:rsidRDefault="00D311FA">
          <w:pPr>
            <w:pStyle w:val="TOC3"/>
            <w:tabs>
              <w:tab w:val="right" w:leader="dot" w:pos="8296"/>
            </w:tabs>
            <w:ind w:firstLine="420"/>
            <w:rPr>
              <w:rFonts w:asciiTheme="minorHAnsi" w:eastAsiaTheme="minorEastAsia" w:hAnsiTheme="minorHAnsi"/>
              <w:noProof/>
            </w:rPr>
          </w:pPr>
          <w:hyperlink w:anchor="_Toc43907148" w:history="1">
            <w:r w:rsidR="00A9433E" w:rsidRPr="00D80FEA">
              <w:rPr>
                <w:rStyle w:val="af0"/>
                <w:noProof/>
              </w:rPr>
              <w:t>6.９.5 数据库设计评审</w:t>
            </w:r>
            <w:r w:rsidR="00A9433E">
              <w:rPr>
                <w:noProof/>
                <w:webHidden/>
              </w:rPr>
              <w:tab/>
            </w:r>
            <w:r w:rsidR="00A9433E">
              <w:rPr>
                <w:noProof/>
                <w:webHidden/>
              </w:rPr>
              <w:fldChar w:fldCharType="begin"/>
            </w:r>
            <w:r w:rsidR="00A9433E">
              <w:rPr>
                <w:noProof/>
                <w:webHidden/>
              </w:rPr>
              <w:instrText xml:space="preserve"> PAGEREF _Toc43907148 \h </w:instrText>
            </w:r>
            <w:r w:rsidR="00A9433E">
              <w:rPr>
                <w:noProof/>
                <w:webHidden/>
              </w:rPr>
            </w:r>
            <w:r w:rsidR="00A9433E">
              <w:rPr>
                <w:noProof/>
                <w:webHidden/>
              </w:rPr>
              <w:fldChar w:fldCharType="separate"/>
            </w:r>
            <w:r w:rsidR="00D308FB">
              <w:rPr>
                <w:noProof/>
                <w:webHidden/>
              </w:rPr>
              <w:t>22</w:t>
            </w:r>
            <w:r w:rsidR="00A9433E">
              <w:rPr>
                <w:noProof/>
                <w:webHidden/>
              </w:rPr>
              <w:fldChar w:fldCharType="end"/>
            </w:r>
          </w:hyperlink>
        </w:p>
        <w:p w14:paraId="40796CE6" w14:textId="72CFECCE" w:rsidR="00A9433E" w:rsidRDefault="00D311FA">
          <w:pPr>
            <w:pStyle w:val="TOC3"/>
            <w:tabs>
              <w:tab w:val="right" w:leader="dot" w:pos="8296"/>
            </w:tabs>
            <w:ind w:firstLine="420"/>
            <w:rPr>
              <w:rFonts w:asciiTheme="minorHAnsi" w:eastAsiaTheme="minorEastAsia" w:hAnsiTheme="minorHAnsi"/>
              <w:noProof/>
            </w:rPr>
          </w:pPr>
          <w:hyperlink w:anchor="_Toc43907149" w:history="1">
            <w:r w:rsidR="00A9433E" w:rsidRPr="00D80FEA">
              <w:rPr>
                <w:rStyle w:val="af0"/>
                <w:noProof/>
              </w:rPr>
              <w:t>6.９.6 测试评审</w:t>
            </w:r>
            <w:r w:rsidR="00A9433E">
              <w:rPr>
                <w:noProof/>
                <w:webHidden/>
              </w:rPr>
              <w:tab/>
            </w:r>
            <w:r w:rsidR="00A9433E">
              <w:rPr>
                <w:noProof/>
                <w:webHidden/>
              </w:rPr>
              <w:fldChar w:fldCharType="begin"/>
            </w:r>
            <w:r w:rsidR="00A9433E">
              <w:rPr>
                <w:noProof/>
                <w:webHidden/>
              </w:rPr>
              <w:instrText xml:space="preserve"> PAGEREF _Toc43907149 \h </w:instrText>
            </w:r>
            <w:r w:rsidR="00A9433E">
              <w:rPr>
                <w:noProof/>
                <w:webHidden/>
              </w:rPr>
            </w:r>
            <w:r w:rsidR="00A9433E">
              <w:rPr>
                <w:noProof/>
                <w:webHidden/>
              </w:rPr>
              <w:fldChar w:fldCharType="separate"/>
            </w:r>
            <w:r w:rsidR="00D308FB">
              <w:rPr>
                <w:noProof/>
                <w:webHidden/>
              </w:rPr>
              <w:t>23</w:t>
            </w:r>
            <w:r w:rsidR="00A9433E">
              <w:rPr>
                <w:noProof/>
                <w:webHidden/>
              </w:rPr>
              <w:fldChar w:fldCharType="end"/>
            </w:r>
          </w:hyperlink>
        </w:p>
        <w:p w14:paraId="0D539710" w14:textId="33CECBD6" w:rsidR="00A9433E" w:rsidRDefault="00D311FA">
          <w:pPr>
            <w:pStyle w:val="TOC1"/>
            <w:tabs>
              <w:tab w:val="left" w:pos="840"/>
            </w:tabs>
            <w:ind w:firstLine="420"/>
            <w:rPr>
              <w:rFonts w:asciiTheme="minorHAnsi" w:eastAsiaTheme="minorEastAsia" w:hAnsiTheme="minorHAnsi"/>
              <w:noProof/>
            </w:rPr>
          </w:pPr>
          <w:hyperlink w:anchor="_Toc43907150" w:history="1">
            <w:r w:rsidR="00A9433E" w:rsidRPr="00D80FEA">
              <w:rPr>
                <w:rStyle w:val="af0"/>
                <w:noProof/>
              </w:rPr>
              <w:t>7</w:t>
            </w:r>
            <w:r w:rsidR="00A9433E">
              <w:rPr>
                <w:rFonts w:asciiTheme="minorHAnsi" w:eastAsiaTheme="minorEastAsia" w:hAnsiTheme="minorHAnsi"/>
                <w:noProof/>
              </w:rPr>
              <w:tab/>
            </w:r>
            <w:r w:rsidR="00A9433E" w:rsidRPr="00D80FEA">
              <w:rPr>
                <w:rStyle w:val="af0"/>
                <w:noProof/>
              </w:rPr>
              <w:t>进度表和活动网图</w:t>
            </w:r>
            <w:r w:rsidR="00A9433E">
              <w:rPr>
                <w:noProof/>
                <w:webHidden/>
              </w:rPr>
              <w:tab/>
            </w:r>
            <w:r w:rsidR="00A9433E">
              <w:rPr>
                <w:noProof/>
                <w:webHidden/>
              </w:rPr>
              <w:fldChar w:fldCharType="begin"/>
            </w:r>
            <w:r w:rsidR="00A9433E">
              <w:rPr>
                <w:noProof/>
                <w:webHidden/>
              </w:rPr>
              <w:instrText xml:space="preserve"> PAGEREF _Toc43907150 \h </w:instrText>
            </w:r>
            <w:r w:rsidR="00A9433E">
              <w:rPr>
                <w:noProof/>
                <w:webHidden/>
              </w:rPr>
            </w:r>
            <w:r w:rsidR="00A9433E">
              <w:rPr>
                <w:noProof/>
                <w:webHidden/>
              </w:rPr>
              <w:fldChar w:fldCharType="separate"/>
            </w:r>
            <w:r w:rsidR="00D308FB">
              <w:rPr>
                <w:noProof/>
                <w:webHidden/>
              </w:rPr>
              <w:t>23</w:t>
            </w:r>
            <w:r w:rsidR="00A9433E">
              <w:rPr>
                <w:noProof/>
                <w:webHidden/>
              </w:rPr>
              <w:fldChar w:fldCharType="end"/>
            </w:r>
          </w:hyperlink>
        </w:p>
        <w:p w14:paraId="5AD6FCAE" w14:textId="6F57388E" w:rsidR="00A9433E" w:rsidRDefault="00D311FA">
          <w:pPr>
            <w:pStyle w:val="TOC1"/>
            <w:ind w:firstLine="420"/>
            <w:rPr>
              <w:rFonts w:asciiTheme="minorHAnsi" w:eastAsiaTheme="minorEastAsia" w:hAnsiTheme="minorHAnsi"/>
              <w:noProof/>
            </w:rPr>
          </w:pPr>
          <w:hyperlink w:anchor="_Toc43907151" w:history="1">
            <w:r w:rsidR="00A9433E" w:rsidRPr="00D80FEA">
              <w:rPr>
                <w:rStyle w:val="af0"/>
                <w:noProof/>
              </w:rPr>
              <w:t>8 项目组织和资源</w:t>
            </w:r>
            <w:r w:rsidR="00A9433E">
              <w:rPr>
                <w:noProof/>
                <w:webHidden/>
              </w:rPr>
              <w:tab/>
            </w:r>
            <w:r w:rsidR="00A9433E">
              <w:rPr>
                <w:noProof/>
                <w:webHidden/>
              </w:rPr>
              <w:fldChar w:fldCharType="begin"/>
            </w:r>
            <w:r w:rsidR="00A9433E">
              <w:rPr>
                <w:noProof/>
                <w:webHidden/>
              </w:rPr>
              <w:instrText xml:space="preserve"> PAGEREF _Toc43907151 \h </w:instrText>
            </w:r>
            <w:r w:rsidR="00A9433E">
              <w:rPr>
                <w:noProof/>
                <w:webHidden/>
              </w:rPr>
            </w:r>
            <w:r w:rsidR="00A9433E">
              <w:rPr>
                <w:noProof/>
                <w:webHidden/>
              </w:rPr>
              <w:fldChar w:fldCharType="separate"/>
            </w:r>
            <w:r w:rsidR="00D308FB">
              <w:rPr>
                <w:noProof/>
                <w:webHidden/>
              </w:rPr>
              <w:t>23</w:t>
            </w:r>
            <w:r w:rsidR="00A9433E">
              <w:rPr>
                <w:noProof/>
                <w:webHidden/>
              </w:rPr>
              <w:fldChar w:fldCharType="end"/>
            </w:r>
          </w:hyperlink>
        </w:p>
        <w:p w14:paraId="04A87E13" w14:textId="2207DC12" w:rsidR="00A9433E" w:rsidRDefault="00D311FA">
          <w:pPr>
            <w:pStyle w:val="TOC2"/>
            <w:tabs>
              <w:tab w:val="right" w:leader="dot" w:pos="8296"/>
            </w:tabs>
            <w:ind w:firstLine="420"/>
            <w:rPr>
              <w:rFonts w:asciiTheme="minorHAnsi" w:eastAsiaTheme="minorEastAsia" w:hAnsiTheme="minorHAnsi"/>
              <w:noProof/>
            </w:rPr>
          </w:pPr>
          <w:hyperlink w:anchor="_Toc43907152" w:history="1">
            <w:r w:rsidR="00A9433E" w:rsidRPr="00D80FEA">
              <w:rPr>
                <w:rStyle w:val="af0"/>
                <w:noProof/>
              </w:rPr>
              <w:t>8.1项目组织</w:t>
            </w:r>
            <w:r w:rsidR="00A9433E">
              <w:rPr>
                <w:noProof/>
                <w:webHidden/>
              </w:rPr>
              <w:tab/>
            </w:r>
            <w:r w:rsidR="00A9433E">
              <w:rPr>
                <w:noProof/>
                <w:webHidden/>
              </w:rPr>
              <w:fldChar w:fldCharType="begin"/>
            </w:r>
            <w:r w:rsidR="00A9433E">
              <w:rPr>
                <w:noProof/>
                <w:webHidden/>
              </w:rPr>
              <w:instrText xml:space="preserve"> PAGEREF _Toc43907152 \h </w:instrText>
            </w:r>
            <w:r w:rsidR="00A9433E">
              <w:rPr>
                <w:noProof/>
                <w:webHidden/>
              </w:rPr>
            </w:r>
            <w:r w:rsidR="00A9433E">
              <w:rPr>
                <w:noProof/>
                <w:webHidden/>
              </w:rPr>
              <w:fldChar w:fldCharType="separate"/>
            </w:r>
            <w:r w:rsidR="00D308FB">
              <w:rPr>
                <w:noProof/>
                <w:webHidden/>
              </w:rPr>
              <w:t>23</w:t>
            </w:r>
            <w:r w:rsidR="00A9433E">
              <w:rPr>
                <w:noProof/>
                <w:webHidden/>
              </w:rPr>
              <w:fldChar w:fldCharType="end"/>
            </w:r>
          </w:hyperlink>
        </w:p>
        <w:p w14:paraId="4EF950BB" w14:textId="63C2D39A" w:rsidR="00A9433E" w:rsidRDefault="00D311FA">
          <w:pPr>
            <w:pStyle w:val="TOC2"/>
            <w:tabs>
              <w:tab w:val="right" w:leader="dot" w:pos="8296"/>
            </w:tabs>
            <w:ind w:firstLine="420"/>
            <w:rPr>
              <w:rFonts w:asciiTheme="minorHAnsi" w:eastAsiaTheme="minorEastAsia" w:hAnsiTheme="minorHAnsi"/>
              <w:noProof/>
            </w:rPr>
          </w:pPr>
          <w:hyperlink w:anchor="_Toc43907153" w:history="1">
            <w:r w:rsidR="00A9433E" w:rsidRPr="00D80FEA">
              <w:rPr>
                <w:rStyle w:val="af0"/>
                <w:noProof/>
              </w:rPr>
              <w:t>8.2项目资源</w:t>
            </w:r>
            <w:r w:rsidR="00A9433E">
              <w:rPr>
                <w:noProof/>
                <w:webHidden/>
              </w:rPr>
              <w:tab/>
            </w:r>
            <w:r w:rsidR="00A9433E">
              <w:rPr>
                <w:noProof/>
                <w:webHidden/>
              </w:rPr>
              <w:fldChar w:fldCharType="begin"/>
            </w:r>
            <w:r w:rsidR="00A9433E">
              <w:rPr>
                <w:noProof/>
                <w:webHidden/>
              </w:rPr>
              <w:instrText xml:space="preserve"> PAGEREF _Toc43907153 \h </w:instrText>
            </w:r>
            <w:r w:rsidR="00A9433E">
              <w:rPr>
                <w:noProof/>
                <w:webHidden/>
              </w:rPr>
            </w:r>
            <w:r w:rsidR="00A9433E">
              <w:rPr>
                <w:noProof/>
                <w:webHidden/>
              </w:rPr>
              <w:fldChar w:fldCharType="separate"/>
            </w:r>
            <w:r w:rsidR="00D308FB">
              <w:rPr>
                <w:noProof/>
                <w:webHidden/>
              </w:rPr>
              <w:t>24</w:t>
            </w:r>
            <w:r w:rsidR="00A9433E">
              <w:rPr>
                <w:noProof/>
                <w:webHidden/>
              </w:rPr>
              <w:fldChar w:fldCharType="end"/>
            </w:r>
          </w:hyperlink>
        </w:p>
        <w:p w14:paraId="4D9AE7C1" w14:textId="66E1E9A0" w:rsidR="00A9433E" w:rsidRDefault="00D311FA">
          <w:pPr>
            <w:pStyle w:val="TOC1"/>
            <w:ind w:firstLine="420"/>
            <w:rPr>
              <w:rFonts w:asciiTheme="minorHAnsi" w:eastAsiaTheme="minorEastAsia" w:hAnsiTheme="minorHAnsi"/>
              <w:noProof/>
            </w:rPr>
          </w:pPr>
          <w:hyperlink w:anchor="_Toc43907154" w:history="1">
            <w:r w:rsidR="00A9433E" w:rsidRPr="00D80FEA">
              <w:rPr>
                <w:rStyle w:val="af0"/>
                <w:noProof/>
              </w:rPr>
              <w:t>9 培训</w:t>
            </w:r>
            <w:r w:rsidR="00A9433E">
              <w:rPr>
                <w:noProof/>
                <w:webHidden/>
              </w:rPr>
              <w:tab/>
            </w:r>
            <w:r w:rsidR="00A9433E">
              <w:rPr>
                <w:noProof/>
                <w:webHidden/>
              </w:rPr>
              <w:fldChar w:fldCharType="begin"/>
            </w:r>
            <w:r w:rsidR="00A9433E">
              <w:rPr>
                <w:noProof/>
                <w:webHidden/>
              </w:rPr>
              <w:instrText xml:space="preserve"> PAGEREF _Toc43907154 \h </w:instrText>
            </w:r>
            <w:r w:rsidR="00A9433E">
              <w:rPr>
                <w:noProof/>
                <w:webHidden/>
              </w:rPr>
            </w:r>
            <w:r w:rsidR="00A9433E">
              <w:rPr>
                <w:noProof/>
                <w:webHidden/>
              </w:rPr>
              <w:fldChar w:fldCharType="separate"/>
            </w:r>
            <w:r w:rsidR="00D308FB">
              <w:rPr>
                <w:noProof/>
                <w:webHidden/>
              </w:rPr>
              <w:t>24</w:t>
            </w:r>
            <w:r w:rsidR="00A9433E">
              <w:rPr>
                <w:noProof/>
                <w:webHidden/>
              </w:rPr>
              <w:fldChar w:fldCharType="end"/>
            </w:r>
          </w:hyperlink>
        </w:p>
        <w:p w14:paraId="4AB9BE70" w14:textId="57887F0C" w:rsidR="00A9433E" w:rsidRDefault="00D311FA">
          <w:pPr>
            <w:pStyle w:val="TOC2"/>
            <w:tabs>
              <w:tab w:val="right" w:leader="dot" w:pos="8296"/>
            </w:tabs>
            <w:ind w:firstLine="420"/>
            <w:rPr>
              <w:rFonts w:asciiTheme="minorHAnsi" w:eastAsiaTheme="minorEastAsia" w:hAnsiTheme="minorHAnsi"/>
              <w:noProof/>
            </w:rPr>
          </w:pPr>
          <w:hyperlink w:anchor="_Toc43907155" w:history="1">
            <w:r w:rsidR="00A9433E" w:rsidRPr="00D80FEA">
              <w:rPr>
                <w:rStyle w:val="af0"/>
                <w:noProof/>
              </w:rPr>
              <w:t>9.1项目的技术要求</w:t>
            </w:r>
            <w:r w:rsidR="00A9433E">
              <w:rPr>
                <w:noProof/>
                <w:webHidden/>
              </w:rPr>
              <w:tab/>
            </w:r>
            <w:r w:rsidR="00A9433E">
              <w:rPr>
                <w:noProof/>
                <w:webHidden/>
              </w:rPr>
              <w:fldChar w:fldCharType="begin"/>
            </w:r>
            <w:r w:rsidR="00A9433E">
              <w:rPr>
                <w:noProof/>
                <w:webHidden/>
              </w:rPr>
              <w:instrText xml:space="preserve"> PAGEREF _Toc43907155 \h </w:instrText>
            </w:r>
            <w:r w:rsidR="00A9433E">
              <w:rPr>
                <w:noProof/>
                <w:webHidden/>
              </w:rPr>
            </w:r>
            <w:r w:rsidR="00A9433E">
              <w:rPr>
                <w:noProof/>
                <w:webHidden/>
              </w:rPr>
              <w:fldChar w:fldCharType="separate"/>
            </w:r>
            <w:r w:rsidR="00D308FB">
              <w:rPr>
                <w:noProof/>
                <w:webHidden/>
              </w:rPr>
              <w:t>24</w:t>
            </w:r>
            <w:r w:rsidR="00A9433E">
              <w:rPr>
                <w:noProof/>
                <w:webHidden/>
              </w:rPr>
              <w:fldChar w:fldCharType="end"/>
            </w:r>
          </w:hyperlink>
        </w:p>
        <w:p w14:paraId="52CBBB08" w14:textId="5D5856EE" w:rsidR="00A9433E" w:rsidRDefault="00D311FA">
          <w:pPr>
            <w:pStyle w:val="TOC2"/>
            <w:tabs>
              <w:tab w:val="right" w:leader="dot" w:pos="8296"/>
            </w:tabs>
            <w:ind w:firstLine="420"/>
            <w:rPr>
              <w:rFonts w:asciiTheme="minorHAnsi" w:eastAsiaTheme="minorEastAsia" w:hAnsiTheme="minorHAnsi"/>
              <w:noProof/>
            </w:rPr>
          </w:pPr>
          <w:hyperlink w:anchor="_Toc43907156" w:history="1">
            <w:r w:rsidR="00A9433E" w:rsidRPr="00D80FEA">
              <w:rPr>
                <w:rStyle w:val="af0"/>
                <w:noProof/>
              </w:rPr>
              <w:t>9.2培训计划</w:t>
            </w:r>
            <w:r w:rsidR="00A9433E">
              <w:rPr>
                <w:noProof/>
                <w:webHidden/>
              </w:rPr>
              <w:tab/>
            </w:r>
            <w:r w:rsidR="00A9433E">
              <w:rPr>
                <w:noProof/>
                <w:webHidden/>
              </w:rPr>
              <w:fldChar w:fldCharType="begin"/>
            </w:r>
            <w:r w:rsidR="00A9433E">
              <w:rPr>
                <w:noProof/>
                <w:webHidden/>
              </w:rPr>
              <w:instrText xml:space="preserve"> PAGEREF _Toc43907156 \h </w:instrText>
            </w:r>
            <w:r w:rsidR="00A9433E">
              <w:rPr>
                <w:noProof/>
                <w:webHidden/>
              </w:rPr>
            </w:r>
            <w:r w:rsidR="00A9433E">
              <w:rPr>
                <w:noProof/>
                <w:webHidden/>
              </w:rPr>
              <w:fldChar w:fldCharType="separate"/>
            </w:r>
            <w:r w:rsidR="00D308FB">
              <w:rPr>
                <w:noProof/>
                <w:webHidden/>
              </w:rPr>
              <w:t>24</w:t>
            </w:r>
            <w:r w:rsidR="00A9433E">
              <w:rPr>
                <w:noProof/>
                <w:webHidden/>
              </w:rPr>
              <w:fldChar w:fldCharType="end"/>
            </w:r>
          </w:hyperlink>
        </w:p>
        <w:p w14:paraId="6CD314C5" w14:textId="5DB65849" w:rsidR="00A9433E" w:rsidRDefault="00D311FA">
          <w:pPr>
            <w:pStyle w:val="TOC1"/>
            <w:ind w:firstLine="420"/>
            <w:rPr>
              <w:rFonts w:asciiTheme="minorHAnsi" w:eastAsiaTheme="minorEastAsia" w:hAnsiTheme="minorHAnsi"/>
              <w:noProof/>
            </w:rPr>
          </w:pPr>
          <w:hyperlink w:anchor="_Toc43907157" w:history="1">
            <w:r w:rsidR="00A9433E" w:rsidRPr="00D80FEA">
              <w:rPr>
                <w:rStyle w:val="af0"/>
                <w:noProof/>
              </w:rPr>
              <w:t>10 项目估算</w:t>
            </w:r>
            <w:r w:rsidR="00A9433E">
              <w:rPr>
                <w:noProof/>
                <w:webHidden/>
              </w:rPr>
              <w:tab/>
            </w:r>
            <w:r w:rsidR="00A9433E">
              <w:rPr>
                <w:noProof/>
                <w:webHidden/>
              </w:rPr>
              <w:fldChar w:fldCharType="begin"/>
            </w:r>
            <w:r w:rsidR="00A9433E">
              <w:rPr>
                <w:noProof/>
                <w:webHidden/>
              </w:rPr>
              <w:instrText xml:space="preserve"> PAGEREF _Toc43907157 \h </w:instrText>
            </w:r>
            <w:r w:rsidR="00A9433E">
              <w:rPr>
                <w:noProof/>
                <w:webHidden/>
              </w:rPr>
            </w:r>
            <w:r w:rsidR="00A9433E">
              <w:rPr>
                <w:noProof/>
                <w:webHidden/>
              </w:rPr>
              <w:fldChar w:fldCharType="separate"/>
            </w:r>
            <w:r w:rsidR="00D308FB">
              <w:rPr>
                <w:noProof/>
                <w:webHidden/>
              </w:rPr>
              <w:t>24</w:t>
            </w:r>
            <w:r w:rsidR="00A9433E">
              <w:rPr>
                <w:noProof/>
                <w:webHidden/>
              </w:rPr>
              <w:fldChar w:fldCharType="end"/>
            </w:r>
          </w:hyperlink>
        </w:p>
        <w:p w14:paraId="78D0B4DC" w14:textId="59564D21" w:rsidR="00A9433E" w:rsidRDefault="00D311FA">
          <w:pPr>
            <w:pStyle w:val="TOC2"/>
            <w:tabs>
              <w:tab w:val="right" w:leader="dot" w:pos="8296"/>
            </w:tabs>
            <w:ind w:firstLine="420"/>
            <w:rPr>
              <w:rFonts w:asciiTheme="minorHAnsi" w:eastAsiaTheme="minorEastAsia" w:hAnsiTheme="minorHAnsi"/>
              <w:noProof/>
            </w:rPr>
          </w:pPr>
          <w:hyperlink w:anchor="_Toc43907158" w:history="1">
            <w:r w:rsidR="00A9433E" w:rsidRPr="00D80FEA">
              <w:rPr>
                <w:rStyle w:val="af0"/>
                <w:noProof/>
              </w:rPr>
              <w:t>10.1规模估算</w:t>
            </w:r>
            <w:r w:rsidR="00A9433E">
              <w:rPr>
                <w:noProof/>
                <w:webHidden/>
              </w:rPr>
              <w:tab/>
            </w:r>
            <w:r w:rsidR="00A9433E">
              <w:rPr>
                <w:noProof/>
                <w:webHidden/>
              </w:rPr>
              <w:fldChar w:fldCharType="begin"/>
            </w:r>
            <w:r w:rsidR="00A9433E">
              <w:rPr>
                <w:noProof/>
                <w:webHidden/>
              </w:rPr>
              <w:instrText xml:space="preserve"> PAGEREF _Toc43907158 \h </w:instrText>
            </w:r>
            <w:r w:rsidR="00A9433E">
              <w:rPr>
                <w:noProof/>
                <w:webHidden/>
              </w:rPr>
            </w:r>
            <w:r w:rsidR="00A9433E">
              <w:rPr>
                <w:noProof/>
                <w:webHidden/>
              </w:rPr>
              <w:fldChar w:fldCharType="separate"/>
            </w:r>
            <w:r w:rsidR="00D308FB">
              <w:rPr>
                <w:noProof/>
                <w:webHidden/>
              </w:rPr>
              <w:t>24</w:t>
            </w:r>
            <w:r w:rsidR="00A9433E">
              <w:rPr>
                <w:noProof/>
                <w:webHidden/>
              </w:rPr>
              <w:fldChar w:fldCharType="end"/>
            </w:r>
          </w:hyperlink>
        </w:p>
        <w:p w14:paraId="79B76051" w14:textId="67F2B60D" w:rsidR="00A9433E" w:rsidRDefault="00D311FA">
          <w:pPr>
            <w:pStyle w:val="TOC2"/>
            <w:tabs>
              <w:tab w:val="right" w:leader="dot" w:pos="8296"/>
            </w:tabs>
            <w:ind w:firstLine="420"/>
            <w:rPr>
              <w:rFonts w:asciiTheme="minorHAnsi" w:eastAsiaTheme="minorEastAsia" w:hAnsiTheme="minorHAnsi"/>
              <w:noProof/>
            </w:rPr>
          </w:pPr>
          <w:hyperlink w:anchor="_Toc43907159" w:history="1">
            <w:r w:rsidR="00A9433E" w:rsidRPr="00D80FEA">
              <w:rPr>
                <w:rStyle w:val="af0"/>
                <w:noProof/>
              </w:rPr>
              <w:t>10.2工作量估算</w:t>
            </w:r>
            <w:r w:rsidR="00A9433E">
              <w:rPr>
                <w:noProof/>
                <w:webHidden/>
              </w:rPr>
              <w:tab/>
            </w:r>
            <w:r w:rsidR="00A9433E">
              <w:rPr>
                <w:noProof/>
                <w:webHidden/>
              </w:rPr>
              <w:fldChar w:fldCharType="begin"/>
            </w:r>
            <w:r w:rsidR="00A9433E">
              <w:rPr>
                <w:noProof/>
                <w:webHidden/>
              </w:rPr>
              <w:instrText xml:space="preserve"> PAGEREF _Toc43907159 \h </w:instrText>
            </w:r>
            <w:r w:rsidR="00A9433E">
              <w:rPr>
                <w:noProof/>
                <w:webHidden/>
              </w:rPr>
            </w:r>
            <w:r w:rsidR="00A9433E">
              <w:rPr>
                <w:noProof/>
                <w:webHidden/>
              </w:rPr>
              <w:fldChar w:fldCharType="separate"/>
            </w:r>
            <w:r w:rsidR="00D308FB">
              <w:rPr>
                <w:noProof/>
                <w:webHidden/>
              </w:rPr>
              <w:t>25</w:t>
            </w:r>
            <w:r w:rsidR="00A9433E">
              <w:rPr>
                <w:noProof/>
                <w:webHidden/>
              </w:rPr>
              <w:fldChar w:fldCharType="end"/>
            </w:r>
          </w:hyperlink>
        </w:p>
        <w:p w14:paraId="0AF70222" w14:textId="3B433644" w:rsidR="00A9433E" w:rsidRDefault="00D311FA">
          <w:pPr>
            <w:pStyle w:val="TOC2"/>
            <w:tabs>
              <w:tab w:val="right" w:leader="dot" w:pos="8296"/>
            </w:tabs>
            <w:ind w:firstLine="420"/>
            <w:rPr>
              <w:rFonts w:asciiTheme="minorHAnsi" w:eastAsiaTheme="minorEastAsia" w:hAnsiTheme="minorHAnsi"/>
              <w:noProof/>
            </w:rPr>
          </w:pPr>
          <w:hyperlink w:anchor="_Toc43907160" w:history="1">
            <w:r w:rsidR="00A9433E" w:rsidRPr="00D80FEA">
              <w:rPr>
                <w:rStyle w:val="af0"/>
                <w:noProof/>
              </w:rPr>
              <w:t>10.3成本估算</w:t>
            </w:r>
            <w:r w:rsidR="00A9433E">
              <w:rPr>
                <w:noProof/>
                <w:webHidden/>
              </w:rPr>
              <w:tab/>
            </w:r>
            <w:r w:rsidR="00A9433E">
              <w:rPr>
                <w:noProof/>
                <w:webHidden/>
              </w:rPr>
              <w:fldChar w:fldCharType="begin"/>
            </w:r>
            <w:r w:rsidR="00A9433E">
              <w:rPr>
                <w:noProof/>
                <w:webHidden/>
              </w:rPr>
              <w:instrText xml:space="preserve"> PAGEREF _Toc43907160 \h </w:instrText>
            </w:r>
            <w:r w:rsidR="00A9433E">
              <w:rPr>
                <w:noProof/>
                <w:webHidden/>
              </w:rPr>
            </w:r>
            <w:r w:rsidR="00A9433E">
              <w:rPr>
                <w:noProof/>
                <w:webHidden/>
              </w:rPr>
              <w:fldChar w:fldCharType="separate"/>
            </w:r>
            <w:r w:rsidR="00D308FB">
              <w:rPr>
                <w:noProof/>
                <w:webHidden/>
              </w:rPr>
              <w:t>25</w:t>
            </w:r>
            <w:r w:rsidR="00A9433E">
              <w:rPr>
                <w:noProof/>
                <w:webHidden/>
              </w:rPr>
              <w:fldChar w:fldCharType="end"/>
            </w:r>
          </w:hyperlink>
        </w:p>
        <w:p w14:paraId="41198BD2" w14:textId="502F3C31" w:rsidR="00A9433E" w:rsidRDefault="00D311FA">
          <w:pPr>
            <w:pStyle w:val="TOC1"/>
            <w:ind w:firstLine="420"/>
            <w:rPr>
              <w:rFonts w:asciiTheme="minorHAnsi" w:eastAsiaTheme="minorEastAsia" w:hAnsiTheme="minorHAnsi"/>
              <w:noProof/>
            </w:rPr>
          </w:pPr>
          <w:hyperlink w:anchor="_Toc43907161" w:history="1">
            <w:r w:rsidR="00A9433E" w:rsidRPr="00D80FEA">
              <w:rPr>
                <w:rStyle w:val="af0"/>
                <w:noProof/>
              </w:rPr>
              <w:t>11 风险管理</w:t>
            </w:r>
            <w:r w:rsidR="00A9433E">
              <w:rPr>
                <w:noProof/>
                <w:webHidden/>
              </w:rPr>
              <w:tab/>
            </w:r>
            <w:r w:rsidR="00A9433E">
              <w:rPr>
                <w:noProof/>
                <w:webHidden/>
              </w:rPr>
              <w:fldChar w:fldCharType="begin"/>
            </w:r>
            <w:r w:rsidR="00A9433E">
              <w:rPr>
                <w:noProof/>
                <w:webHidden/>
              </w:rPr>
              <w:instrText xml:space="preserve"> PAGEREF _Toc43907161 \h </w:instrText>
            </w:r>
            <w:r w:rsidR="00A9433E">
              <w:rPr>
                <w:noProof/>
                <w:webHidden/>
              </w:rPr>
            </w:r>
            <w:r w:rsidR="00A9433E">
              <w:rPr>
                <w:noProof/>
                <w:webHidden/>
              </w:rPr>
              <w:fldChar w:fldCharType="separate"/>
            </w:r>
            <w:r w:rsidR="00D308FB">
              <w:rPr>
                <w:noProof/>
                <w:webHidden/>
              </w:rPr>
              <w:t>25</w:t>
            </w:r>
            <w:r w:rsidR="00A9433E">
              <w:rPr>
                <w:noProof/>
                <w:webHidden/>
              </w:rPr>
              <w:fldChar w:fldCharType="end"/>
            </w:r>
          </w:hyperlink>
        </w:p>
        <w:p w14:paraId="0C15DD58" w14:textId="0976AA81" w:rsidR="00A9433E" w:rsidRDefault="00D311FA">
          <w:pPr>
            <w:pStyle w:val="TOC1"/>
            <w:ind w:firstLine="420"/>
            <w:rPr>
              <w:rFonts w:asciiTheme="minorHAnsi" w:eastAsiaTheme="minorEastAsia" w:hAnsiTheme="minorHAnsi"/>
              <w:noProof/>
            </w:rPr>
          </w:pPr>
          <w:hyperlink w:anchor="_Toc43907162" w:history="1">
            <w:r w:rsidR="00A9433E" w:rsidRPr="00D80FEA">
              <w:rPr>
                <w:rStyle w:val="af0"/>
                <w:noProof/>
              </w:rPr>
              <w:t>12 支持条件</w:t>
            </w:r>
            <w:r w:rsidR="00A9433E">
              <w:rPr>
                <w:noProof/>
                <w:webHidden/>
              </w:rPr>
              <w:tab/>
            </w:r>
            <w:r w:rsidR="00A9433E">
              <w:rPr>
                <w:noProof/>
                <w:webHidden/>
              </w:rPr>
              <w:fldChar w:fldCharType="begin"/>
            </w:r>
            <w:r w:rsidR="00A9433E">
              <w:rPr>
                <w:noProof/>
                <w:webHidden/>
              </w:rPr>
              <w:instrText xml:space="preserve"> PAGEREF _Toc43907162 \h </w:instrText>
            </w:r>
            <w:r w:rsidR="00A9433E">
              <w:rPr>
                <w:noProof/>
                <w:webHidden/>
              </w:rPr>
            </w:r>
            <w:r w:rsidR="00A9433E">
              <w:rPr>
                <w:noProof/>
                <w:webHidden/>
              </w:rPr>
              <w:fldChar w:fldCharType="separate"/>
            </w:r>
            <w:r w:rsidR="00D308FB">
              <w:rPr>
                <w:noProof/>
                <w:webHidden/>
              </w:rPr>
              <w:t>25</w:t>
            </w:r>
            <w:r w:rsidR="00A9433E">
              <w:rPr>
                <w:noProof/>
                <w:webHidden/>
              </w:rPr>
              <w:fldChar w:fldCharType="end"/>
            </w:r>
          </w:hyperlink>
        </w:p>
        <w:p w14:paraId="3DD93B95" w14:textId="15DF65B0" w:rsidR="00A9433E" w:rsidRDefault="00D311FA">
          <w:pPr>
            <w:pStyle w:val="TOC2"/>
            <w:tabs>
              <w:tab w:val="right" w:leader="dot" w:pos="8296"/>
            </w:tabs>
            <w:ind w:firstLine="420"/>
            <w:rPr>
              <w:rFonts w:asciiTheme="minorHAnsi" w:eastAsiaTheme="minorEastAsia" w:hAnsiTheme="minorHAnsi"/>
              <w:noProof/>
            </w:rPr>
          </w:pPr>
          <w:hyperlink w:anchor="_Toc43907163" w:history="1">
            <w:r w:rsidR="00A9433E" w:rsidRPr="00D80FEA">
              <w:rPr>
                <w:rStyle w:val="af0"/>
                <w:noProof/>
              </w:rPr>
              <w:t>12.1计算机系统支持</w:t>
            </w:r>
            <w:r w:rsidR="00A9433E">
              <w:rPr>
                <w:noProof/>
                <w:webHidden/>
              </w:rPr>
              <w:tab/>
            </w:r>
            <w:r w:rsidR="00A9433E">
              <w:rPr>
                <w:noProof/>
                <w:webHidden/>
              </w:rPr>
              <w:fldChar w:fldCharType="begin"/>
            </w:r>
            <w:r w:rsidR="00A9433E">
              <w:rPr>
                <w:noProof/>
                <w:webHidden/>
              </w:rPr>
              <w:instrText xml:space="preserve"> PAGEREF _Toc43907163 \h </w:instrText>
            </w:r>
            <w:r w:rsidR="00A9433E">
              <w:rPr>
                <w:noProof/>
                <w:webHidden/>
              </w:rPr>
            </w:r>
            <w:r w:rsidR="00A9433E">
              <w:rPr>
                <w:noProof/>
                <w:webHidden/>
              </w:rPr>
              <w:fldChar w:fldCharType="separate"/>
            </w:r>
            <w:r w:rsidR="00D308FB">
              <w:rPr>
                <w:noProof/>
                <w:webHidden/>
              </w:rPr>
              <w:t>25</w:t>
            </w:r>
            <w:r w:rsidR="00A9433E">
              <w:rPr>
                <w:noProof/>
                <w:webHidden/>
              </w:rPr>
              <w:fldChar w:fldCharType="end"/>
            </w:r>
          </w:hyperlink>
        </w:p>
        <w:p w14:paraId="7EF38E0C" w14:textId="51CF88F6" w:rsidR="00D24D37" w:rsidRPr="00E87E00" w:rsidRDefault="00DD254E" w:rsidP="00D24D37">
          <w:pPr>
            <w:ind w:firstLine="420"/>
            <w:rPr>
              <w:b/>
              <w:bCs/>
              <w:lang w:val="zh-CN"/>
            </w:rPr>
          </w:pPr>
          <w:r w:rsidRPr="00E87E00">
            <w:rPr>
              <w:b/>
              <w:bCs/>
              <w:lang w:val="zh-CN"/>
            </w:rPr>
            <w:fldChar w:fldCharType="end"/>
          </w:r>
        </w:p>
      </w:sdtContent>
    </w:sdt>
    <w:bookmarkStart w:id="0" w:name="_Toc35274530" w:displacedByCustomXml="prev"/>
    <w:bookmarkStart w:id="1" w:name="_Toc43849786" w:displacedByCustomXml="prev"/>
    <w:p w14:paraId="609D5453" w14:textId="77777777" w:rsidR="00D24D37" w:rsidRPr="00E87E00" w:rsidRDefault="00D24D37" w:rsidP="00693680">
      <w:pPr>
        <w:ind w:firstLine="420"/>
      </w:pPr>
    </w:p>
    <w:p w14:paraId="0EB8D8A2" w14:textId="02256737" w:rsidR="00D24D37" w:rsidRDefault="00D24D37" w:rsidP="00693680">
      <w:pPr>
        <w:ind w:firstLine="420"/>
      </w:pPr>
    </w:p>
    <w:p w14:paraId="6FF56D3D" w14:textId="356CA936" w:rsidR="00D311FA" w:rsidRDefault="00D311FA" w:rsidP="00693680">
      <w:pPr>
        <w:ind w:firstLine="420"/>
      </w:pPr>
    </w:p>
    <w:p w14:paraId="24A44453" w14:textId="4CDDF779" w:rsidR="00D311FA" w:rsidRDefault="00D311FA" w:rsidP="00693680">
      <w:pPr>
        <w:ind w:firstLine="420"/>
      </w:pPr>
    </w:p>
    <w:p w14:paraId="7A6BB632" w14:textId="77777777" w:rsidR="00D311FA" w:rsidRPr="00E87E00" w:rsidRDefault="00D311FA" w:rsidP="00693680">
      <w:pPr>
        <w:ind w:firstLine="420"/>
        <w:rPr>
          <w:rFonts w:hint="eastAsia"/>
        </w:rPr>
      </w:pPr>
    </w:p>
    <w:p w14:paraId="67D6DBBC" w14:textId="77777777" w:rsidR="00D311FA" w:rsidRDefault="00D311FA" w:rsidP="00D311FA">
      <w:pPr>
        <w:ind w:firstLine="420"/>
        <w:jc w:val="center"/>
        <w:rPr>
          <w:rFonts w:cs="微软雅黑"/>
        </w:rPr>
      </w:pPr>
      <w:r>
        <w:rPr>
          <w:rFonts w:cs="微软雅黑" w:hint="eastAsia"/>
        </w:rPr>
        <w:lastRenderedPageBreak/>
        <w:t>表1：版本间更迭修改的内容表单</w:t>
      </w:r>
    </w:p>
    <w:tbl>
      <w:tblPr>
        <w:tblStyle w:val="af3"/>
        <w:tblW w:w="0" w:type="auto"/>
        <w:tblInd w:w="0" w:type="dxa"/>
        <w:tblLook w:val="0000" w:firstRow="0" w:lastRow="0" w:firstColumn="0" w:lastColumn="0" w:noHBand="0" w:noVBand="0"/>
      </w:tblPr>
      <w:tblGrid>
        <w:gridCol w:w="1207"/>
        <w:gridCol w:w="2085"/>
        <w:gridCol w:w="1697"/>
        <w:gridCol w:w="1646"/>
        <w:gridCol w:w="1661"/>
      </w:tblGrid>
      <w:tr w:rsidR="00D311FA" w14:paraId="01EBD946" w14:textId="77777777" w:rsidTr="00D311FA">
        <w:tc>
          <w:tcPr>
            <w:tcW w:w="1207" w:type="dxa"/>
          </w:tcPr>
          <w:p w14:paraId="38B8B548" w14:textId="77777777" w:rsidR="00D311FA" w:rsidRDefault="00D311FA" w:rsidP="00D311FA">
            <w:pPr>
              <w:ind w:firstLine="420"/>
              <w:rPr>
                <w:rFonts w:cs="微软雅黑" w:hint="eastAsia"/>
              </w:rPr>
            </w:pPr>
          </w:p>
        </w:tc>
        <w:tc>
          <w:tcPr>
            <w:tcW w:w="2085" w:type="dxa"/>
          </w:tcPr>
          <w:p w14:paraId="210F59E8" w14:textId="77777777" w:rsidR="00D311FA" w:rsidRDefault="00D311FA" w:rsidP="00D311FA">
            <w:pPr>
              <w:ind w:firstLineChars="0" w:firstLine="0"/>
              <w:rPr>
                <w:rFonts w:cs="微软雅黑" w:hint="eastAsia"/>
              </w:rPr>
            </w:pPr>
            <w:r>
              <w:rPr>
                <w:rFonts w:cs="微软雅黑" w:hint="eastAsia"/>
              </w:rPr>
              <w:t>修改点</w:t>
            </w:r>
          </w:p>
        </w:tc>
        <w:tc>
          <w:tcPr>
            <w:tcW w:w="1697" w:type="dxa"/>
          </w:tcPr>
          <w:p w14:paraId="64F8EF72" w14:textId="77777777" w:rsidR="00D311FA" w:rsidRDefault="00D311FA" w:rsidP="00D311FA">
            <w:pPr>
              <w:ind w:firstLineChars="0" w:firstLine="0"/>
              <w:rPr>
                <w:rFonts w:cs="微软雅黑" w:hint="eastAsia"/>
              </w:rPr>
            </w:pPr>
            <w:r>
              <w:rPr>
                <w:rFonts w:cs="微软雅黑" w:hint="eastAsia"/>
              </w:rPr>
              <w:t>修改日期</w:t>
            </w:r>
          </w:p>
        </w:tc>
        <w:tc>
          <w:tcPr>
            <w:tcW w:w="1646" w:type="dxa"/>
          </w:tcPr>
          <w:p w14:paraId="3D06E445" w14:textId="77777777" w:rsidR="00D311FA" w:rsidRDefault="00D311FA" w:rsidP="00D311FA">
            <w:pPr>
              <w:ind w:firstLineChars="0" w:firstLine="0"/>
              <w:rPr>
                <w:rFonts w:cs="微软雅黑"/>
              </w:rPr>
            </w:pPr>
            <w:r>
              <w:rPr>
                <w:rFonts w:cs="微软雅黑" w:hint="eastAsia"/>
              </w:rPr>
              <w:t>修改人</w:t>
            </w:r>
          </w:p>
        </w:tc>
        <w:tc>
          <w:tcPr>
            <w:tcW w:w="1661" w:type="dxa"/>
          </w:tcPr>
          <w:p w14:paraId="4C700E92" w14:textId="77777777" w:rsidR="00D311FA" w:rsidRDefault="00D311FA" w:rsidP="00D311FA">
            <w:pPr>
              <w:ind w:firstLineChars="0" w:firstLine="0"/>
              <w:rPr>
                <w:rFonts w:cs="微软雅黑" w:hint="eastAsia"/>
              </w:rPr>
            </w:pPr>
            <w:r>
              <w:rPr>
                <w:rFonts w:cs="微软雅黑" w:hint="eastAsia"/>
              </w:rPr>
              <w:t>修改版本号</w:t>
            </w:r>
          </w:p>
        </w:tc>
      </w:tr>
      <w:tr w:rsidR="00D311FA" w14:paraId="0254E7A9" w14:textId="77777777" w:rsidTr="00D311FA">
        <w:tc>
          <w:tcPr>
            <w:tcW w:w="1207" w:type="dxa"/>
          </w:tcPr>
          <w:p w14:paraId="4FFB0AED" w14:textId="77777777" w:rsidR="00D311FA" w:rsidRDefault="00D311FA" w:rsidP="00D311FA">
            <w:pPr>
              <w:ind w:firstLine="420"/>
              <w:rPr>
                <w:rFonts w:cs="微软雅黑"/>
              </w:rPr>
            </w:pPr>
            <w:r>
              <w:rPr>
                <w:rFonts w:cs="微软雅黑" w:hint="eastAsia"/>
              </w:rPr>
              <w:t>1</w:t>
            </w:r>
          </w:p>
        </w:tc>
        <w:tc>
          <w:tcPr>
            <w:tcW w:w="2085" w:type="dxa"/>
          </w:tcPr>
          <w:p w14:paraId="6CDEFE4A" w14:textId="013425D5" w:rsidR="00D311FA" w:rsidRDefault="00D311FA" w:rsidP="00D311FA">
            <w:pPr>
              <w:ind w:firstLineChars="0" w:firstLine="0"/>
              <w:rPr>
                <w:rFonts w:cs="微软雅黑" w:hint="eastAsia"/>
              </w:rPr>
            </w:pPr>
            <w:r>
              <w:rPr>
                <w:rFonts w:cs="微软雅黑" w:hint="eastAsia"/>
              </w:rPr>
              <w:t>文档中文名</w:t>
            </w:r>
          </w:p>
        </w:tc>
        <w:tc>
          <w:tcPr>
            <w:tcW w:w="1697" w:type="dxa"/>
          </w:tcPr>
          <w:p w14:paraId="41CE45B5" w14:textId="77777777" w:rsidR="00D311FA" w:rsidRDefault="00D311FA" w:rsidP="00D311FA">
            <w:pPr>
              <w:ind w:firstLineChars="0" w:firstLine="0"/>
              <w:rPr>
                <w:rFonts w:cs="微软雅黑"/>
              </w:rPr>
            </w:pPr>
            <w:r>
              <w:rPr>
                <w:rFonts w:cs="微软雅黑" w:hint="eastAsia"/>
              </w:rPr>
              <w:t>2020.6.24</w:t>
            </w:r>
          </w:p>
        </w:tc>
        <w:tc>
          <w:tcPr>
            <w:tcW w:w="1646" w:type="dxa"/>
          </w:tcPr>
          <w:p w14:paraId="21550F17" w14:textId="2B6567FE" w:rsidR="00D311FA" w:rsidRDefault="00D311FA" w:rsidP="00D311FA">
            <w:pPr>
              <w:ind w:firstLineChars="0" w:firstLine="0"/>
              <w:rPr>
                <w:rFonts w:cs="微软雅黑"/>
              </w:rPr>
            </w:pPr>
            <w:r>
              <w:rPr>
                <w:rFonts w:cs="微软雅黑" w:hint="eastAsia"/>
              </w:rPr>
              <w:t>胡文可</w:t>
            </w:r>
          </w:p>
        </w:tc>
        <w:tc>
          <w:tcPr>
            <w:tcW w:w="1661" w:type="dxa"/>
          </w:tcPr>
          <w:p w14:paraId="5730B321" w14:textId="77777777" w:rsidR="00D311FA" w:rsidRDefault="00D311FA" w:rsidP="00D311FA">
            <w:pPr>
              <w:ind w:firstLineChars="0" w:firstLine="0"/>
              <w:rPr>
                <w:rFonts w:cs="微软雅黑"/>
              </w:rPr>
            </w:pPr>
            <w:r>
              <w:rPr>
                <w:rFonts w:cs="微软雅黑" w:hint="eastAsia"/>
              </w:rPr>
              <w:t>V1.0</w:t>
            </w:r>
          </w:p>
        </w:tc>
      </w:tr>
      <w:tr w:rsidR="00D311FA" w14:paraId="54E201E6" w14:textId="77777777" w:rsidTr="00D311FA">
        <w:tc>
          <w:tcPr>
            <w:tcW w:w="1207" w:type="dxa"/>
          </w:tcPr>
          <w:p w14:paraId="0E47FCBD" w14:textId="77777777" w:rsidR="00D311FA" w:rsidRDefault="00D311FA" w:rsidP="00D311FA">
            <w:pPr>
              <w:ind w:firstLine="420"/>
              <w:rPr>
                <w:rFonts w:cs="微软雅黑"/>
              </w:rPr>
            </w:pPr>
            <w:r>
              <w:rPr>
                <w:rFonts w:cs="微软雅黑" w:hint="eastAsia"/>
              </w:rPr>
              <w:t>2</w:t>
            </w:r>
          </w:p>
        </w:tc>
        <w:tc>
          <w:tcPr>
            <w:tcW w:w="2085" w:type="dxa"/>
          </w:tcPr>
          <w:p w14:paraId="7AB796EE" w14:textId="4B6A0B9B" w:rsidR="00D311FA" w:rsidRPr="00D311FA" w:rsidRDefault="00D311FA" w:rsidP="00D311FA">
            <w:pPr>
              <w:widowControl/>
              <w:ind w:firstLineChars="0" w:firstLine="0"/>
              <w:rPr>
                <w:rFonts w:cs="宋体" w:hint="eastAsia"/>
                <w:color w:val="000000"/>
                <w:kern w:val="0"/>
                <w:sz w:val="20"/>
                <w:szCs w:val="20"/>
              </w:rPr>
            </w:pPr>
            <w:r>
              <w:rPr>
                <w:rFonts w:hint="eastAsia"/>
                <w:color w:val="000000"/>
                <w:sz w:val="20"/>
                <w:szCs w:val="20"/>
              </w:rPr>
              <w:t>第七页3.4非移交产品的格式统一</w:t>
            </w:r>
          </w:p>
        </w:tc>
        <w:tc>
          <w:tcPr>
            <w:tcW w:w="1697" w:type="dxa"/>
          </w:tcPr>
          <w:p w14:paraId="7026291C" w14:textId="77777777" w:rsidR="00D311FA" w:rsidRDefault="00D311FA" w:rsidP="00D311FA">
            <w:pPr>
              <w:ind w:firstLineChars="0" w:firstLine="0"/>
              <w:rPr>
                <w:rFonts w:cs="微软雅黑" w:hint="eastAsia"/>
              </w:rPr>
            </w:pPr>
            <w:r>
              <w:rPr>
                <w:rFonts w:cs="微软雅黑" w:hint="eastAsia"/>
              </w:rPr>
              <w:t>2020.6.24</w:t>
            </w:r>
          </w:p>
        </w:tc>
        <w:tc>
          <w:tcPr>
            <w:tcW w:w="1646" w:type="dxa"/>
          </w:tcPr>
          <w:p w14:paraId="030412BC" w14:textId="70A170E0" w:rsidR="00D311FA" w:rsidRDefault="00D311FA" w:rsidP="00D311FA">
            <w:pPr>
              <w:ind w:firstLineChars="0" w:firstLine="0"/>
              <w:rPr>
                <w:rFonts w:cs="微软雅黑" w:hint="eastAsia"/>
              </w:rPr>
            </w:pPr>
            <w:r>
              <w:rPr>
                <w:rFonts w:cs="微软雅黑" w:hint="eastAsia"/>
              </w:rPr>
              <w:t>胡文可</w:t>
            </w:r>
          </w:p>
        </w:tc>
        <w:tc>
          <w:tcPr>
            <w:tcW w:w="1661" w:type="dxa"/>
          </w:tcPr>
          <w:p w14:paraId="4E4F57A4" w14:textId="5654F9D1" w:rsidR="00D311FA" w:rsidRDefault="00D311FA" w:rsidP="00D311FA">
            <w:pPr>
              <w:ind w:firstLineChars="0" w:firstLine="0"/>
              <w:rPr>
                <w:rFonts w:cs="微软雅黑" w:hint="eastAsia"/>
              </w:rPr>
            </w:pPr>
            <w:r>
              <w:rPr>
                <w:rFonts w:cs="微软雅黑" w:hint="eastAsia"/>
              </w:rPr>
              <w:t>V1.0</w:t>
            </w:r>
          </w:p>
        </w:tc>
      </w:tr>
      <w:tr w:rsidR="00D311FA" w14:paraId="423509BD" w14:textId="77777777" w:rsidTr="00D311FA">
        <w:tc>
          <w:tcPr>
            <w:tcW w:w="1207" w:type="dxa"/>
          </w:tcPr>
          <w:p w14:paraId="7D6FC4CB" w14:textId="77777777" w:rsidR="00D311FA" w:rsidRDefault="00D311FA" w:rsidP="00D311FA">
            <w:pPr>
              <w:ind w:firstLine="420"/>
              <w:rPr>
                <w:rFonts w:cs="微软雅黑"/>
              </w:rPr>
            </w:pPr>
            <w:r>
              <w:rPr>
                <w:rFonts w:cs="微软雅黑" w:hint="eastAsia"/>
              </w:rPr>
              <w:t>3</w:t>
            </w:r>
          </w:p>
        </w:tc>
        <w:tc>
          <w:tcPr>
            <w:tcW w:w="2085" w:type="dxa"/>
          </w:tcPr>
          <w:p w14:paraId="43DDA3B2" w14:textId="0AFDAD71" w:rsidR="00D311FA" w:rsidRPr="00D311FA" w:rsidRDefault="00D311FA" w:rsidP="00D311FA">
            <w:pPr>
              <w:widowControl/>
              <w:ind w:firstLineChars="0" w:firstLine="0"/>
              <w:rPr>
                <w:rFonts w:cs="宋体" w:hint="eastAsia"/>
                <w:color w:val="000000"/>
                <w:kern w:val="0"/>
                <w:sz w:val="20"/>
                <w:szCs w:val="20"/>
              </w:rPr>
            </w:pPr>
            <w:r>
              <w:rPr>
                <w:rFonts w:hint="eastAsia"/>
                <w:color w:val="000000"/>
                <w:sz w:val="20"/>
                <w:szCs w:val="20"/>
              </w:rPr>
              <w:t>软件最终交付程序的版本v0.3修改为v1.0</w:t>
            </w:r>
          </w:p>
        </w:tc>
        <w:tc>
          <w:tcPr>
            <w:tcW w:w="1697" w:type="dxa"/>
          </w:tcPr>
          <w:p w14:paraId="28DDB88F" w14:textId="297DEC2F" w:rsidR="00D311FA" w:rsidRDefault="00D311FA" w:rsidP="00D311FA">
            <w:pPr>
              <w:ind w:firstLineChars="0" w:firstLine="0"/>
              <w:rPr>
                <w:rFonts w:cs="微软雅黑" w:hint="eastAsia"/>
              </w:rPr>
            </w:pPr>
            <w:r>
              <w:rPr>
                <w:rFonts w:cs="微软雅黑" w:hint="eastAsia"/>
              </w:rPr>
              <w:t>2020.6.24</w:t>
            </w:r>
          </w:p>
        </w:tc>
        <w:tc>
          <w:tcPr>
            <w:tcW w:w="1646" w:type="dxa"/>
          </w:tcPr>
          <w:p w14:paraId="5CFE1812" w14:textId="4F425338" w:rsidR="00D311FA" w:rsidRDefault="00D311FA" w:rsidP="00D311FA">
            <w:pPr>
              <w:ind w:firstLineChars="0" w:firstLine="0"/>
              <w:rPr>
                <w:rFonts w:cs="微软雅黑" w:hint="eastAsia"/>
              </w:rPr>
            </w:pPr>
            <w:r>
              <w:rPr>
                <w:rFonts w:cs="微软雅黑" w:hint="eastAsia"/>
              </w:rPr>
              <w:t>胡文可</w:t>
            </w:r>
          </w:p>
        </w:tc>
        <w:tc>
          <w:tcPr>
            <w:tcW w:w="1661" w:type="dxa"/>
          </w:tcPr>
          <w:p w14:paraId="1AEE4761" w14:textId="15009F1F" w:rsidR="00D311FA" w:rsidRDefault="00D311FA" w:rsidP="00D311FA">
            <w:pPr>
              <w:ind w:firstLineChars="0" w:firstLine="0"/>
              <w:rPr>
                <w:rFonts w:cs="微软雅黑" w:hint="eastAsia"/>
              </w:rPr>
            </w:pPr>
            <w:r>
              <w:rPr>
                <w:rFonts w:cs="微软雅黑" w:hint="eastAsia"/>
              </w:rPr>
              <w:t>V1.0</w:t>
            </w:r>
          </w:p>
        </w:tc>
      </w:tr>
      <w:tr w:rsidR="00D311FA" w14:paraId="78CF272D" w14:textId="77777777" w:rsidTr="00D311FA">
        <w:tc>
          <w:tcPr>
            <w:tcW w:w="1207" w:type="dxa"/>
          </w:tcPr>
          <w:p w14:paraId="07C365AA" w14:textId="77777777" w:rsidR="00D311FA" w:rsidRDefault="00D311FA" w:rsidP="00D311FA">
            <w:pPr>
              <w:ind w:firstLine="420"/>
              <w:rPr>
                <w:rFonts w:cs="微软雅黑"/>
              </w:rPr>
            </w:pPr>
            <w:r>
              <w:rPr>
                <w:rFonts w:cs="微软雅黑" w:hint="eastAsia"/>
              </w:rPr>
              <w:t>4</w:t>
            </w:r>
          </w:p>
        </w:tc>
        <w:tc>
          <w:tcPr>
            <w:tcW w:w="2085" w:type="dxa"/>
          </w:tcPr>
          <w:p w14:paraId="6E1FE19A" w14:textId="45334065" w:rsidR="00D311FA" w:rsidRPr="00D311FA" w:rsidRDefault="00D311FA" w:rsidP="00D311FA">
            <w:pPr>
              <w:widowControl/>
              <w:ind w:firstLineChars="0" w:firstLine="0"/>
              <w:rPr>
                <w:rFonts w:cs="宋体" w:hint="eastAsia"/>
                <w:color w:val="000000"/>
                <w:kern w:val="0"/>
                <w:sz w:val="20"/>
                <w:szCs w:val="20"/>
              </w:rPr>
            </w:pPr>
            <w:r>
              <w:rPr>
                <w:rFonts w:hint="eastAsia"/>
                <w:color w:val="000000"/>
                <w:sz w:val="20"/>
                <w:szCs w:val="20"/>
              </w:rPr>
              <w:t>第十一页 5.2.4.2 错别字订正</w:t>
            </w:r>
          </w:p>
        </w:tc>
        <w:tc>
          <w:tcPr>
            <w:tcW w:w="1697" w:type="dxa"/>
          </w:tcPr>
          <w:p w14:paraId="581ECFA6" w14:textId="5EDA81F7" w:rsidR="00D311FA" w:rsidRDefault="00D311FA" w:rsidP="00D311FA">
            <w:pPr>
              <w:ind w:firstLineChars="0" w:firstLine="0"/>
              <w:rPr>
                <w:rFonts w:cs="微软雅黑" w:hint="eastAsia"/>
              </w:rPr>
            </w:pPr>
            <w:r>
              <w:rPr>
                <w:rFonts w:cs="微软雅黑" w:hint="eastAsia"/>
              </w:rPr>
              <w:t>2020.6.24</w:t>
            </w:r>
          </w:p>
        </w:tc>
        <w:tc>
          <w:tcPr>
            <w:tcW w:w="1646" w:type="dxa"/>
          </w:tcPr>
          <w:p w14:paraId="3110F324" w14:textId="31CE7917" w:rsidR="00D311FA" w:rsidRDefault="00D311FA" w:rsidP="00D311FA">
            <w:pPr>
              <w:ind w:firstLineChars="0" w:firstLine="0"/>
              <w:rPr>
                <w:rFonts w:cs="微软雅黑" w:hint="eastAsia"/>
              </w:rPr>
            </w:pPr>
            <w:r>
              <w:rPr>
                <w:rFonts w:cs="微软雅黑" w:hint="eastAsia"/>
              </w:rPr>
              <w:t>胡文可</w:t>
            </w:r>
          </w:p>
        </w:tc>
        <w:tc>
          <w:tcPr>
            <w:tcW w:w="1661" w:type="dxa"/>
          </w:tcPr>
          <w:p w14:paraId="724C6BC4" w14:textId="53E513B8" w:rsidR="00D311FA" w:rsidRDefault="00D311FA" w:rsidP="00D311FA">
            <w:pPr>
              <w:ind w:firstLineChars="0" w:firstLine="0"/>
              <w:rPr>
                <w:rFonts w:cs="微软雅黑" w:hint="eastAsia"/>
              </w:rPr>
            </w:pPr>
            <w:r>
              <w:rPr>
                <w:rFonts w:cs="微软雅黑" w:hint="eastAsia"/>
              </w:rPr>
              <w:t>V1.0</w:t>
            </w:r>
          </w:p>
        </w:tc>
      </w:tr>
      <w:tr w:rsidR="00D311FA" w14:paraId="6AB30ACB" w14:textId="77777777" w:rsidTr="00D311FA">
        <w:tc>
          <w:tcPr>
            <w:tcW w:w="1207" w:type="dxa"/>
          </w:tcPr>
          <w:p w14:paraId="3E1ED59F" w14:textId="77777777" w:rsidR="00D311FA" w:rsidRDefault="00D311FA" w:rsidP="00D311FA">
            <w:pPr>
              <w:ind w:firstLine="420"/>
              <w:rPr>
                <w:rFonts w:cs="微软雅黑"/>
              </w:rPr>
            </w:pPr>
            <w:r>
              <w:rPr>
                <w:rFonts w:cs="微软雅黑" w:hint="eastAsia"/>
              </w:rPr>
              <w:t>5</w:t>
            </w:r>
          </w:p>
        </w:tc>
        <w:tc>
          <w:tcPr>
            <w:tcW w:w="2085" w:type="dxa"/>
          </w:tcPr>
          <w:p w14:paraId="3FF5FA5F" w14:textId="7E372ED1" w:rsidR="00D311FA" w:rsidRPr="00D311FA" w:rsidRDefault="00D311FA" w:rsidP="00D311FA">
            <w:pPr>
              <w:widowControl/>
              <w:ind w:firstLineChars="0" w:firstLine="0"/>
              <w:rPr>
                <w:rFonts w:cs="宋体" w:hint="eastAsia"/>
                <w:color w:val="000000"/>
                <w:kern w:val="0"/>
                <w:sz w:val="20"/>
                <w:szCs w:val="20"/>
              </w:rPr>
            </w:pPr>
            <w:r>
              <w:rPr>
                <w:rFonts w:hint="eastAsia"/>
                <w:color w:val="000000"/>
                <w:sz w:val="20"/>
                <w:szCs w:val="20"/>
              </w:rPr>
              <w:t>删除3.2处《项目解决方案》《软件版本文件》</w:t>
            </w:r>
          </w:p>
        </w:tc>
        <w:tc>
          <w:tcPr>
            <w:tcW w:w="1697" w:type="dxa"/>
          </w:tcPr>
          <w:p w14:paraId="5A92DE89" w14:textId="7FB8D816" w:rsidR="00D311FA" w:rsidRDefault="00D311FA" w:rsidP="00D311FA">
            <w:pPr>
              <w:ind w:firstLineChars="0" w:firstLine="0"/>
              <w:rPr>
                <w:rFonts w:cs="微软雅黑" w:hint="eastAsia"/>
              </w:rPr>
            </w:pPr>
            <w:r>
              <w:rPr>
                <w:rFonts w:cs="微软雅黑" w:hint="eastAsia"/>
              </w:rPr>
              <w:t>2020.6.24</w:t>
            </w:r>
          </w:p>
        </w:tc>
        <w:tc>
          <w:tcPr>
            <w:tcW w:w="1646" w:type="dxa"/>
          </w:tcPr>
          <w:p w14:paraId="4F70074F" w14:textId="2ABDA1CA" w:rsidR="00D311FA" w:rsidRDefault="00D311FA" w:rsidP="00D311FA">
            <w:pPr>
              <w:ind w:firstLineChars="0" w:firstLine="0"/>
              <w:rPr>
                <w:rFonts w:cs="微软雅黑" w:hint="eastAsia"/>
              </w:rPr>
            </w:pPr>
            <w:r>
              <w:rPr>
                <w:rFonts w:cs="微软雅黑" w:hint="eastAsia"/>
              </w:rPr>
              <w:t>胡文可</w:t>
            </w:r>
          </w:p>
        </w:tc>
        <w:tc>
          <w:tcPr>
            <w:tcW w:w="1661" w:type="dxa"/>
          </w:tcPr>
          <w:p w14:paraId="17D53DDD" w14:textId="1632612C" w:rsidR="00D311FA" w:rsidRDefault="00D311FA" w:rsidP="00D311FA">
            <w:pPr>
              <w:ind w:firstLineChars="0" w:firstLine="0"/>
              <w:rPr>
                <w:rFonts w:cs="微软雅黑" w:hint="eastAsia"/>
              </w:rPr>
            </w:pPr>
            <w:r>
              <w:rPr>
                <w:rFonts w:cs="微软雅黑" w:hint="eastAsia"/>
              </w:rPr>
              <w:t>V1.0</w:t>
            </w:r>
          </w:p>
        </w:tc>
      </w:tr>
      <w:tr w:rsidR="00D311FA" w14:paraId="14FFE68C" w14:textId="77777777" w:rsidTr="00D311FA">
        <w:tc>
          <w:tcPr>
            <w:tcW w:w="1207" w:type="dxa"/>
          </w:tcPr>
          <w:p w14:paraId="71B200D5" w14:textId="77777777" w:rsidR="00D311FA" w:rsidRDefault="00D311FA" w:rsidP="00D311FA">
            <w:pPr>
              <w:ind w:firstLine="420"/>
              <w:rPr>
                <w:rFonts w:cs="微软雅黑"/>
              </w:rPr>
            </w:pPr>
            <w:r>
              <w:rPr>
                <w:rFonts w:cs="微软雅黑" w:hint="eastAsia"/>
              </w:rPr>
              <w:t>6</w:t>
            </w:r>
          </w:p>
        </w:tc>
        <w:tc>
          <w:tcPr>
            <w:tcW w:w="2085" w:type="dxa"/>
          </w:tcPr>
          <w:p w14:paraId="54D6EB95" w14:textId="6E12E806" w:rsidR="00D311FA" w:rsidRPr="00D311FA" w:rsidRDefault="00D311FA" w:rsidP="00D311FA">
            <w:pPr>
              <w:widowControl/>
              <w:ind w:firstLineChars="0" w:firstLine="0"/>
              <w:rPr>
                <w:rFonts w:cs="宋体" w:hint="eastAsia"/>
                <w:color w:val="000000"/>
                <w:kern w:val="0"/>
                <w:sz w:val="20"/>
                <w:szCs w:val="20"/>
              </w:rPr>
            </w:pPr>
            <w:r>
              <w:rPr>
                <w:rFonts w:hint="eastAsia"/>
                <w:color w:val="000000"/>
                <w:sz w:val="20"/>
                <w:szCs w:val="20"/>
              </w:rPr>
              <w:t>内容中的序号统一</w:t>
            </w:r>
          </w:p>
        </w:tc>
        <w:tc>
          <w:tcPr>
            <w:tcW w:w="1697" w:type="dxa"/>
          </w:tcPr>
          <w:p w14:paraId="541884E0" w14:textId="7146D1C1" w:rsidR="00D311FA" w:rsidRDefault="00D311FA" w:rsidP="00D311FA">
            <w:pPr>
              <w:ind w:firstLineChars="0" w:firstLine="0"/>
              <w:rPr>
                <w:rFonts w:cs="微软雅黑" w:hint="eastAsia"/>
              </w:rPr>
            </w:pPr>
            <w:r>
              <w:rPr>
                <w:rFonts w:cs="微软雅黑" w:hint="eastAsia"/>
              </w:rPr>
              <w:t>2020.6.24</w:t>
            </w:r>
          </w:p>
        </w:tc>
        <w:tc>
          <w:tcPr>
            <w:tcW w:w="1646" w:type="dxa"/>
          </w:tcPr>
          <w:p w14:paraId="4BAE65BB" w14:textId="128C1159" w:rsidR="00D311FA" w:rsidRDefault="00D311FA" w:rsidP="00D311FA">
            <w:pPr>
              <w:ind w:firstLineChars="0" w:firstLine="0"/>
              <w:rPr>
                <w:rFonts w:cs="微软雅黑" w:hint="eastAsia"/>
              </w:rPr>
            </w:pPr>
            <w:r>
              <w:rPr>
                <w:rFonts w:cs="微软雅黑" w:hint="eastAsia"/>
              </w:rPr>
              <w:t>胡文可</w:t>
            </w:r>
          </w:p>
        </w:tc>
        <w:tc>
          <w:tcPr>
            <w:tcW w:w="1661" w:type="dxa"/>
          </w:tcPr>
          <w:p w14:paraId="7C81A766" w14:textId="25C69AF8" w:rsidR="00D311FA" w:rsidRDefault="00D311FA" w:rsidP="00D311FA">
            <w:pPr>
              <w:ind w:firstLineChars="0" w:firstLine="0"/>
              <w:rPr>
                <w:rFonts w:cs="微软雅黑" w:hint="eastAsia"/>
              </w:rPr>
            </w:pPr>
            <w:r>
              <w:rPr>
                <w:rFonts w:cs="微软雅黑" w:hint="eastAsia"/>
              </w:rPr>
              <w:t>V1.0</w:t>
            </w:r>
          </w:p>
        </w:tc>
      </w:tr>
      <w:tr w:rsidR="00D311FA" w14:paraId="77562386" w14:textId="77777777" w:rsidTr="00D311FA">
        <w:tc>
          <w:tcPr>
            <w:tcW w:w="1207" w:type="dxa"/>
          </w:tcPr>
          <w:p w14:paraId="1AB797EF" w14:textId="0117DDD2" w:rsidR="00D311FA" w:rsidRDefault="00D311FA" w:rsidP="00D311FA">
            <w:pPr>
              <w:ind w:firstLine="420"/>
              <w:rPr>
                <w:rFonts w:cs="微软雅黑" w:hint="eastAsia"/>
              </w:rPr>
            </w:pPr>
            <w:r>
              <w:rPr>
                <w:rFonts w:cs="微软雅黑" w:hint="eastAsia"/>
              </w:rPr>
              <w:t>7</w:t>
            </w:r>
          </w:p>
        </w:tc>
        <w:tc>
          <w:tcPr>
            <w:tcW w:w="2085" w:type="dxa"/>
          </w:tcPr>
          <w:p w14:paraId="104C5B08" w14:textId="2A5155C7" w:rsidR="00D311FA" w:rsidRPr="00D311FA" w:rsidRDefault="00D311FA" w:rsidP="00D311FA">
            <w:pPr>
              <w:widowControl/>
              <w:ind w:firstLineChars="0" w:firstLine="0"/>
              <w:rPr>
                <w:rFonts w:cs="宋体" w:hint="eastAsia"/>
                <w:color w:val="000000"/>
                <w:kern w:val="0"/>
                <w:sz w:val="20"/>
                <w:szCs w:val="20"/>
              </w:rPr>
            </w:pPr>
            <w:r>
              <w:rPr>
                <w:rFonts w:hint="eastAsia"/>
                <w:color w:val="000000"/>
                <w:sz w:val="20"/>
                <w:szCs w:val="20"/>
              </w:rPr>
              <w:t>9-12的字体和字号修改</w:t>
            </w:r>
          </w:p>
        </w:tc>
        <w:tc>
          <w:tcPr>
            <w:tcW w:w="1697" w:type="dxa"/>
          </w:tcPr>
          <w:p w14:paraId="5C4D0604" w14:textId="44E9CC6E" w:rsidR="00D311FA" w:rsidRDefault="00D311FA" w:rsidP="00D311FA">
            <w:pPr>
              <w:ind w:firstLineChars="0" w:firstLine="0"/>
              <w:rPr>
                <w:rFonts w:cs="微软雅黑" w:hint="eastAsia"/>
              </w:rPr>
            </w:pPr>
            <w:r>
              <w:rPr>
                <w:rFonts w:cs="微软雅黑" w:hint="eastAsia"/>
              </w:rPr>
              <w:t>2020.6.24</w:t>
            </w:r>
          </w:p>
        </w:tc>
        <w:tc>
          <w:tcPr>
            <w:tcW w:w="1646" w:type="dxa"/>
          </w:tcPr>
          <w:p w14:paraId="11ECA591" w14:textId="265EDDD2" w:rsidR="00D311FA" w:rsidRDefault="00D311FA" w:rsidP="00D311FA">
            <w:pPr>
              <w:ind w:firstLineChars="0" w:firstLine="0"/>
              <w:rPr>
                <w:rFonts w:cs="微软雅黑" w:hint="eastAsia"/>
              </w:rPr>
            </w:pPr>
            <w:r>
              <w:rPr>
                <w:rFonts w:cs="微软雅黑" w:hint="eastAsia"/>
              </w:rPr>
              <w:t>胡文可</w:t>
            </w:r>
          </w:p>
        </w:tc>
        <w:tc>
          <w:tcPr>
            <w:tcW w:w="1661" w:type="dxa"/>
          </w:tcPr>
          <w:p w14:paraId="3E98648C" w14:textId="4F33E898" w:rsidR="00D311FA" w:rsidRDefault="00D311FA" w:rsidP="00D311FA">
            <w:pPr>
              <w:ind w:firstLineChars="0" w:firstLine="0"/>
              <w:rPr>
                <w:rFonts w:cs="微软雅黑" w:hint="eastAsia"/>
              </w:rPr>
            </w:pPr>
            <w:r>
              <w:rPr>
                <w:rFonts w:cs="微软雅黑" w:hint="eastAsia"/>
              </w:rPr>
              <w:t>V1.0</w:t>
            </w:r>
          </w:p>
        </w:tc>
      </w:tr>
      <w:tr w:rsidR="00D311FA" w14:paraId="77567E6F" w14:textId="77777777" w:rsidTr="00D311FA">
        <w:tc>
          <w:tcPr>
            <w:tcW w:w="1207" w:type="dxa"/>
          </w:tcPr>
          <w:p w14:paraId="3E9DD5A0" w14:textId="0BA56EC6" w:rsidR="00D311FA" w:rsidRDefault="00D311FA" w:rsidP="00D311FA">
            <w:pPr>
              <w:ind w:firstLine="420"/>
              <w:rPr>
                <w:rFonts w:cs="微软雅黑" w:hint="eastAsia"/>
              </w:rPr>
            </w:pPr>
            <w:r>
              <w:rPr>
                <w:rFonts w:cs="微软雅黑" w:hint="eastAsia"/>
              </w:rPr>
              <w:t>8</w:t>
            </w:r>
          </w:p>
        </w:tc>
        <w:tc>
          <w:tcPr>
            <w:tcW w:w="2085" w:type="dxa"/>
          </w:tcPr>
          <w:p w14:paraId="48191E09" w14:textId="3C79081C" w:rsidR="00D311FA" w:rsidRPr="00D311FA" w:rsidRDefault="00D311FA" w:rsidP="00D311FA">
            <w:pPr>
              <w:widowControl/>
              <w:ind w:firstLineChars="0" w:firstLine="0"/>
              <w:rPr>
                <w:rFonts w:cs="宋体" w:hint="eastAsia"/>
                <w:color w:val="000000"/>
                <w:kern w:val="0"/>
                <w:sz w:val="20"/>
                <w:szCs w:val="20"/>
              </w:rPr>
            </w:pPr>
            <w:r>
              <w:rPr>
                <w:rFonts w:hint="eastAsia"/>
                <w:color w:val="000000"/>
                <w:sz w:val="20"/>
                <w:szCs w:val="20"/>
              </w:rPr>
              <w:t>首行缩进修改</w:t>
            </w:r>
          </w:p>
        </w:tc>
        <w:tc>
          <w:tcPr>
            <w:tcW w:w="1697" w:type="dxa"/>
          </w:tcPr>
          <w:p w14:paraId="06A220FB" w14:textId="5854606A" w:rsidR="00D311FA" w:rsidRDefault="00D311FA" w:rsidP="00D311FA">
            <w:pPr>
              <w:ind w:firstLineChars="0" w:firstLine="0"/>
              <w:rPr>
                <w:rFonts w:cs="微软雅黑" w:hint="eastAsia"/>
              </w:rPr>
            </w:pPr>
            <w:r>
              <w:rPr>
                <w:rFonts w:cs="微软雅黑" w:hint="eastAsia"/>
              </w:rPr>
              <w:t>2020.6.24</w:t>
            </w:r>
          </w:p>
        </w:tc>
        <w:tc>
          <w:tcPr>
            <w:tcW w:w="1646" w:type="dxa"/>
          </w:tcPr>
          <w:p w14:paraId="14D7EB44" w14:textId="171F0E48" w:rsidR="00D311FA" w:rsidRDefault="00D311FA" w:rsidP="00D311FA">
            <w:pPr>
              <w:ind w:firstLineChars="0" w:firstLine="0"/>
              <w:rPr>
                <w:rFonts w:cs="微软雅黑" w:hint="eastAsia"/>
              </w:rPr>
            </w:pPr>
            <w:r>
              <w:rPr>
                <w:rFonts w:cs="微软雅黑" w:hint="eastAsia"/>
              </w:rPr>
              <w:t>胡文可</w:t>
            </w:r>
          </w:p>
        </w:tc>
        <w:tc>
          <w:tcPr>
            <w:tcW w:w="1661" w:type="dxa"/>
          </w:tcPr>
          <w:p w14:paraId="3A695E61" w14:textId="156EFA85" w:rsidR="00D311FA" w:rsidRDefault="00D311FA" w:rsidP="00D311FA">
            <w:pPr>
              <w:ind w:firstLineChars="0" w:firstLine="0"/>
              <w:rPr>
                <w:rFonts w:cs="微软雅黑" w:hint="eastAsia"/>
              </w:rPr>
            </w:pPr>
            <w:r>
              <w:rPr>
                <w:rFonts w:cs="微软雅黑" w:hint="eastAsia"/>
              </w:rPr>
              <w:t>V1.0</w:t>
            </w:r>
          </w:p>
        </w:tc>
      </w:tr>
      <w:tr w:rsidR="00D311FA" w14:paraId="6114E90C" w14:textId="77777777" w:rsidTr="00D311FA">
        <w:tc>
          <w:tcPr>
            <w:tcW w:w="1207" w:type="dxa"/>
          </w:tcPr>
          <w:p w14:paraId="4C3D684D" w14:textId="64975F38" w:rsidR="00D311FA" w:rsidRDefault="00D311FA" w:rsidP="00D311FA">
            <w:pPr>
              <w:ind w:firstLine="420"/>
              <w:rPr>
                <w:rFonts w:cs="微软雅黑" w:hint="eastAsia"/>
              </w:rPr>
            </w:pPr>
            <w:r>
              <w:rPr>
                <w:rFonts w:cs="微软雅黑" w:hint="eastAsia"/>
              </w:rPr>
              <w:t>9</w:t>
            </w:r>
          </w:p>
        </w:tc>
        <w:tc>
          <w:tcPr>
            <w:tcW w:w="2085" w:type="dxa"/>
          </w:tcPr>
          <w:p w14:paraId="6AD7351A" w14:textId="6AFB35B1" w:rsidR="00D311FA" w:rsidRPr="00D311FA" w:rsidRDefault="00D311FA" w:rsidP="00D311FA">
            <w:pPr>
              <w:widowControl/>
              <w:ind w:firstLineChars="0" w:firstLine="0"/>
              <w:rPr>
                <w:rFonts w:cs="宋体" w:hint="eastAsia"/>
                <w:color w:val="000000"/>
                <w:kern w:val="0"/>
                <w:sz w:val="20"/>
                <w:szCs w:val="20"/>
              </w:rPr>
            </w:pPr>
            <w:r>
              <w:rPr>
                <w:rFonts w:hint="eastAsia"/>
                <w:color w:val="000000"/>
                <w:sz w:val="20"/>
                <w:szCs w:val="20"/>
              </w:rPr>
              <w:t>11的风险管理，说明了会有什么风险，如何避免或者碰上如何解决</w:t>
            </w:r>
          </w:p>
        </w:tc>
        <w:tc>
          <w:tcPr>
            <w:tcW w:w="1697" w:type="dxa"/>
          </w:tcPr>
          <w:p w14:paraId="5D1D0C32" w14:textId="3803B526" w:rsidR="00D311FA" w:rsidRDefault="00D311FA" w:rsidP="00D311FA">
            <w:pPr>
              <w:ind w:firstLineChars="0" w:firstLine="0"/>
              <w:rPr>
                <w:rFonts w:cs="微软雅黑" w:hint="eastAsia"/>
              </w:rPr>
            </w:pPr>
            <w:r>
              <w:rPr>
                <w:rFonts w:cs="微软雅黑" w:hint="eastAsia"/>
              </w:rPr>
              <w:t>2020.6.24</w:t>
            </w:r>
          </w:p>
        </w:tc>
        <w:tc>
          <w:tcPr>
            <w:tcW w:w="1646" w:type="dxa"/>
          </w:tcPr>
          <w:p w14:paraId="3E69CDC7" w14:textId="11498F52" w:rsidR="00D311FA" w:rsidRDefault="00D311FA" w:rsidP="00D311FA">
            <w:pPr>
              <w:ind w:firstLineChars="0" w:firstLine="0"/>
              <w:rPr>
                <w:rFonts w:cs="微软雅黑" w:hint="eastAsia"/>
              </w:rPr>
            </w:pPr>
            <w:r>
              <w:rPr>
                <w:rFonts w:cs="微软雅黑" w:hint="eastAsia"/>
              </w:rPr>
              <w:t>胡文可</w:t>
            </w:r>
          </w:p>
        </w:tc>
        <w:tc>
          <w:tcPr>
            <w:tcW w:w="1661" w:type="dxa"/>
          </w:tcPr>
          <w:p w14:paraId="7C082F8B" w14:textId="5D8D77FD" w:rsidR="00D311FA" w:rsidRDefault="00D311FA" w:rsidP="00D311FA">
            <w:pPr>
              <w:ind w:firstLineChars="0" w:firstLine="0"/>
              <w:rPr>
                <w:rFonts w:cs="微软雅黑" w:hint="eastAsia"/>
              </w:rPr>
            </w:pPr>
            <w:r>
              <w:rPr>
                <w:rFonts w:cs="微软雅黑" w:hint="eastAsia"/>
              </w:rPr>
              <w:t>V1.0</w:t>
            </w:r>
          </w:p>
        </w:tc>
      </w:tr>
    </w:tbl>
    <w:p w14:paraId="645B8894" w14:textId="77777777" w:rsidR="00D24D37" w:rsidRPr="00E87E00" w:rsidRDefault="00D24D37" w:rsidP="00693680">
      <w:pPr>
        <w:ind w:firstLine="420"/>
      </w:pPr>
    </w:p>
    <w:p w14:paraId="4C416CD8" w14:textId="77777777" w:rsidR="00D311FA" w:rsidRPr="00E87E00" w:rsidRDefault="00D311FA" w:rsidP="00D311FA">
      <w:pPr>
        <w:ind w:firstLineChars="0" w:firstLine="0"/>
        <w:rPr>
          <w:rFonts w:hint="eastAsia"/>
        </w:rPr>
      </w:pPr>
    </w:p>
    <w:p w14:paraId="557867AC" w14:textId="77777777" w:rsidR="003B50EC" w:rsidRPr="00D308FB" w:rsidRDefault="003B50EC" w:rsidP="00382F71">
      <w:pPr>
        <w:pStyle w:val="1"/>
      </w:pPr>
      <w:bookmarkStart w:id="2" w:name="_Toc43907105"/>
      <w:r w:rsidRPr="00D308FB">
        <w:rPr>
          <w:rFonts w:hint="eastAsia"/>
        </w:rPr>
        <w:lastRenderedPageBreak/>
        <w:t>1引言</w:t>
      </w:r>
      <w:bookmarkEnd w:id="0"/>
      <w:bookmarkEnd w:id="2"/>
    </w:p>
    <w:p w14:paraId="072E0422" w14:textId="77777777" w:rsidR="003B50EC" w:rsidRPr="00D308FB" w:rsidRDefault="003B50EC" w:rsidP="00382F71">
      <w:pPr>
        <w:pStyle w:val="2"/>
      </w:pPr>
      <w:bookmarkStart w:id="3" w:name="_Toc35274531"/>
      <w:bookmarkStart w:id="4" w:name="_Toc43907106"/>
      <w:r w:rsidRPr="00D308FB">
        <w:rPr>
          <w:rFonts w:hint="eastAsia"/>
        </w:rPr>
        <w:t>1.1文档标识</w:t>
      </w:r>
      <w:bookmarkEnd w:id="3"/>
      <w:bookmarkEnd w:id="4"/>
    </w:p>
    <w:p w14:paraId="0B614D3E" w14:textId="1C1322CA" w:rsidR="003B50EC" w:rsidRPr="00E87E00" w:rsidRDefault="003B50EC" w:rsidP="00382F71">
      <w:pPr>
        <w:ind w:firstLine="420"/>
      </w:pPr>
      <w:r w:rsidRPr="00E87E00">
        <w:rPr>
          <w:rFonts w:hint="eastAsia"/>
        </w:rPr>
        <w:t>中文名称：《</w:t>
      </w:r>
      <w:sdt>
        <w:sdtPr>
          <w:rPr>
            <w:rFonts w:hint="eastAsia"/>
          </w:rPr>
          <w:alias w:val="请选择中文名称"/>
          <w:tag w:val="请选择中文名称"/>
          <w:id w:val="-1757269998"/>
          <w:placeholder>
            <w:docPart w:val="948B67ED8AA74E008BE76476E839C2A6"/>
          </w:placeholder>
          <w:dropDownList>
            <w:listItem w:displayText="可行性分析报告" w:value="可行性分析报告"/>
            <w:listItem w:displayText="项目解决方案" w:value="项目解决方案"/>
            <w:listItem w:displayText="文档编号规则" w:value="文档编号规则"/>
            <w:listItem w:displayText="软件文档规范" w:value="软件文档规范"/>
            <w:listItem w:displayText="开发环境配置" w:value="开发环境配置"/>
            <w:listItem w:displayText="软件编码规范" w:value="软件编码规范"/>
            <w:listItem w:displayText="软件开发计划" w:value="软件开发计划"/>
            <w:listItem w:displayText="原型开发说明" w:value="原型开发说明"/>
            <w:listItem w:displayText="软件功能列表" w:value="软件功能列表"/>
            <w:listItem w:displayText="用户界面设计说明" w:value="用户界面设计说明"/>
            <w:listItem w:displayText="软件结构设计说明" w:value="软件结构设计说明"/>
            <w:listItem w:displayText="软件物理设计说明" w:value="软件物理设计说明"/>
            <w:listItem w:displayText="集成测试用例" w:value="集成测试用例"/>
            <w:listItem w:displayText="模块测试用例" w:value="模块测试用例"/>
            <w:listItem w:displayText="软件测试报告" w:value="软件测试报告"/>
            <w:listItem w:displayText="代码走查报告" w:value="代码走查报告"/>
            <w:listItem w:displayText="软件版本说明" w:value="软件版本说明"/>
            <w:listItem w:displayText="软件用户手册" w:value="软件用户手册"/>
            <w:listItem w:displayText="项目进度报告" w:value="项目进度报告"/>
            <w:listItem w:displayText="项目开发总结报告" w:value="项目开发总结报告"/>
            <w:listItem w:displayText="项目验收申请报告" w:value="项目验收申请报告"/>
          </w:dropDownList>
        </w:sdtPr>
        <w:sdtContent>
          <w:r w:rsidRPr="00E87E00">
            <w:rPr>
              <w:rFonts w:hint="eastAsia"/>
            </w:rPr>
            <w:t>软件开发计划</w:t>
          </w:r>
        </w:sdtContent>
      </w:sdt>
      <w:r w:rsidRPr="00E87E00">
        <w:rPr>
          <w:rFonts w:hint="eastAsia"/>
        </w:rPr>
        <w:t>》</w:t>
      </w:r>
    </w:p>
    <w:p w14:paraId="2EDD028A" w14:textId="252A696A" w:rsidR="003B50EC" w:rsidRPr="00E87E00" w:rsidRDefault="003B50EC" w:rsidP="00382F71">
      <w:pPr>
        <w:ind w:firstLine="420"/>
      </w:pPr>
      <w:r w:rsidRPr="00E87E00">
        <w:rPr>
          <w:rFonts w:hint="eastAsia"/>
        </w:rPr>
        <w:t>英文名称：“</w:t>
      </w:r>
      <w:sdt>
        <w:sdtPr>
          <w:rPr>
            <w:rFonts w:hint="eastAsia"/>
          </w:rPr>
          <w:alias w:val="请选择英文名称"/>
          <w:tag w:val="请选择英文名称"/>
          <w:id w:val="1938401788"/>
          <w:placeholder>
            <w:docPart w:val="948B67ED8AA74E008BE76476E839C2A6"/>
          </w:placeholder>
          <w:dropDownList>
            <w:listItem w:displayText="Feasibility Analysis Report（FAR）" w:value="Feasibility Analysis Report（FAR）"/>
            <w:listItem w:displayText="Project Solution Suggestion（PSS）" w:value="Project Solution Suggestion（PSS）"/>
            <w:listItem w:displayText="Document Number Rule（DNR）" w:value="Document Number Rule（DNR）"/>
            <w:listItem w:displayText="Software Documentation Standard（SDS）" w:value="Software Documentation Standard（SDS）"/>
            <w:listItem w:displayText="Development Environment Configuration（DEC）" w:value="Development Environment Configuration（DEC）"/>
            <w:listItem w:displayText="Software Coding Standard（SCS）" w:value="Software Coding Standard（SCS）"/>
            <w:listItem w:displayText="Software Development Plan（SDP）" w:value="Software Development Plan（SDP）"/>
            <w:listItem w:displayText="Prototype Development Description（PDD）" w:value="Prototype Development Description（PDD）"/>
            <w:listItem w:displayText="Software Feature Table（SFT）" w:value="Software Feature Table（SFT）"/>
            <w:listItem w:displayText="User Interface Design Description（UIDD）" w:value="User Interface Design Description（UIDD）"/>
            <w:listItem w:displayText="Software Architecture Design Description（SADD）" w:value="Software Architecture Design Description（SADD）"/>
            <w:listItem w:displayText="Software Physical Design Description（SPDD）" w:value="Software Physical Design Description（SPDD）"/>
            <w:listItem w:displayText="Integration Test Case（ITC）" w:value="Integration Test Case（ITC）"/>
            <w:listItem w:displayText="Module Test Case（MTC）" w:value="Module Test Case（MTC）"/>
            <w:listItem w:displayText="Software Testing Report（STR）" w:value="Software Testing Report（STR）"/>
            <w:listItem w:displayText="Code Review Report（CRR）" w:value="Code Review Report（CRR）"/>
            <w:listItem w:displayText="Software Version Description（SVD）" w:value="Software Version Description（SVD）"/>
            <w:listItem w:displayText="Software User Manual（SUM）" w:value="Software User Manual（SUM）"/>
            <w:listItem w:displayText="Project Progress Report（PPR）" w:value="Project Progress Report（PPR）"/>
            <w:listItem w:displayText="Project Development Summary Report（PDSR）" w:value="Project Development Summary Report（PDSR）"/>
            <w:listItem w:displayText="Project Acceptance Application Report（PAAR）" w:value="Project Acceptance Application Report（PAAR）"/>
          </w:dropDownList>
        </w:sdtPr>
        <w:sdtContent>
          <w:r w:rsidRPr="00E87E00">
            <w:rPr>
              <w:rFonts w:hint="eastAsia"/>
            </w:rPr>
            <w:t>Software Development Plan（SDP）</w:t>
          </w:r>
        </w:sdtContent>
      </w:sdt>
      <w:r w:rsidRPr="00E87E00">
        <w:rPr>
          <w:rFonts w:hint="eastAsia"/>
        </w:rPr>
        <w:t>”</w:t>
      </w:r>
    </w:p>
    <w:p w14:paraId="6FB738C1" w14:textId="77777777" w:rsidR="003B50EC" w:rsidRPr="00E87E00" w:rsidRDefault="003B50EC" w:rsidP="00382F71">
      <w:pPr>
        <w:ind w:firstLine="420"/>
      </w:pPr>
      <w:r w:rsidRPr="00E87E00">
        <w:rPr>
          <w:rFonts w:hint="eastAsia"/>
        </w:rPr>
        <w:t>文档版本：“1.1</w:t>
      </w:r>
      <w:r w:rsidRPr="00E87E00">
        <w:t>”</w:t>
      </w:r>
    </w:p>
    <w:p w14:paraId="63092F09" w14:textId="671ACCAA" w:rsidR="003B50EC" w:rsidRPr="00E87E00" w:rsidRDefault="003B50EC" w:rsidP="00382F71">
      <w:pPr>
        <w:ind w:firstLine="420"/>
      </w:pPr>
      <w:r w:rsidRPr="00E87E00">
        <w:rPr>
          <w:rFonts w:hint="eastAsia"/>
        </w:rPr>
        <w:t>文档编号：“NPU-SSF-OnlineAttendanceSystem-</w:t>
      </w:r>
      <w:sdt>
        <w:sdtPr>
          <w:rPr>
            <w:rFonts w:hint="eastAsia"/>
          </w:rPr>
          <w:alias w:val="请输入文档编号“英文缩写-版本号(E)”"/>
          <w:tag w:val="请输入文档编号“英文缩写-版本号(E)”"/>
          <w:id w:val="-2047751277"/>
          <w:placeholder>
            <w:docPart w:val="75529015961B4C279DFB3C95ED11EE8D"/>
          </w:placeholder>
        </w:sdtPr>
        <w:sdtContent>
          <w:r w:rsidRPr="00E87E00">
            <w:rPr>
              <w:rFonts w:hint="eastAsia"/>
            </w:rPr>
            <w:t>SDP-1.1(E)</w:t>
          </w:r>
        </w:sdtContent>
      </w:sdt>
      <w:r w:rsidRPr="00E87E00">
        <w:t>”</w:t>
      </w:r>
    </w:p>
    <w:p w14:paraId="725E4DE6" w14:textId="77777777" w:rsidR="003B50EC" w:rsidRPr="00D308FB" w:rsidRDefault="003B50EC" w:rsidP="00D308FB">
      <w:pPr>
        <w:pStyle w:val="2"/>
      </w:pPr>
      <w:bookmarkStart w:id="5" w:name="_Toc35274532"/>
      <w:bookmarkStart w:id="6" w:name="_Toc43907107"/>
      <w:r w:rsidRPr="00D308FB">
        <w:rPr>
          <w:rFonts w:hint="eastAsia"/>
        </w:rPr>
        <w:t>1.2系统概述</w:t>
      </w:r>
      <w:bookmarkEnd w:id="5"/>
      <w:bookmarkEnd w:id="6"/>
    </w:p>
    <w:p w14:paraId="26DF6465" w14:textId="7BB01C87" w:rsidR="003B50EC" w:rsidRPr="00E87E00" w:rsidRDefault="003B50EC" w:rsidP="00693680">
      <w:pPr>
        <w:ind w:firstLine="420"/>
      </w:pPr>
      <w:r w:rsidRPr="00E87E00">
        <w:rPr>
          <w:rFonts w:hint="eastAsia"/>
        </w:rPr>
        <w:t>本文档适用于“网上考勤系统设计与开发”项目（以下简称“考勤系统项目”）的开发过程。</w:t>
      </w:r>
      <w:r w:rsidRPr="00E87E00">
        <w:t>考勤系统项目</w:t>
      </w:r>
      <w:r w:rsidRPr="00E87E00">
        <w:rPr>
          <w:rFonts w:hint="eastAsia"/>
        </w:rPr>
        <w:t>由</w:t>
      </w:r>
      <w:r w:rsidRPr="00E87E00">
        <w:t>Surfing Salt Fish Group</w:t>
      </w:r>
      <w:r w:rsidR="00623D28">
        <w:rPr>
          <w:rFonts w:hint="eastAsia"/>
        </w:rPr>
        <w:t>（以下简称S</w:t>
      </w:r>
      <w:r w:rsidR="00623D28">
        <w:t>SF</w:t>
      </w:r>
      <w:r w:rsidR="00623D28">
        <w:rPr>
          <w:rFonts w:hint="eastAsia"/>
        </w:rPr>
        <w:t>）</w:t>
      </w:r>
      <w:r w:rsidRPr="00E87E00">
        <w:rPr>
          <w:rFonts w:hint="eastAsia"/>
        </w:rPr>
        <w:t>提出，由</w:t>
      </w:r>
      <w:r w:rsidR="0063687A">
        <w:t>SSF</w:t>
      </w:r>
      <w:r w:rsidRPr="00E87E00">
        <w:rPr>
          <w:rFonts w:hint="eastAsia"/>
        </w:rPr>
        <w:t>开发小组负责实施，该项目标识号为“NPU-SSF-</w:t>
      </w:r>
      <w:proofErr w:type="spellStart"/>
      <w:r w:rsidRPr="00E87E00">
        <w:rPr>
          <w:rFonts w:hint="eastAsia"/>
        </w:rPr>
        <w:t>OnlineAttendanceSystem</w:t>
      </w:r>
      <w:proofErr w:type="spellEnd"/>
      <w:r w:rsidRPr="00E87E00">
        <w:rPr>
          <w:rFonts w:hint="eastAsia"/>
        </w:rPr>
        <w:t>”，其软件产品版本号为“</w:t>
      </w:r>
      <w:r w:rsidRPr="00E87E00">
        <w:t>1.0”</w:t>
      </w:r>
      <w:r w:rsidRPr="00E87E00">
        <w:rPr>
          <w:rFonts w:hint="eastAsia"/>
        </w:rPr>
        <w:t>。</w:t>
      </w:r>
    </w:p>
    <w:p w14:paraId="631B49A3" w14:textId="77777777" w:rsidR="003B50EC" w:rsidRPr="00E87E00" w:rsidRDefault="003B50EC" w:rsidP="00693680">
      <w:pPr>
        <w:ind w:firstLine="420"/>
      </w:pPr>
      <w:r w:rsidRPr="00E87E00">
        <w:rPr>
          <w:rFonts w:hint="eastAsia"/>
        </w:rPr>
        <w:t>项目内容为：</w:t>
      </w:r>
    </w:p>
    <w:p w14:paraId="28E4CEFA" w14:textId="77777777" w:rsidR="003B50EC" w:rsidRPr="00E87E00" w:rsidRDefault="003B50EC" w:rsidP="00693680">
      <w:pPr>
        <w:ind w:firstLine="420"/>
      </w:pPr>
      <w:r w:rsidRPr="00E87E00">
        <w:rPr>
          <w:rFonts w:hint="eastAsia"/>
        </w:rPr>
        <w:t>基于Web技术，针对企业考勤</w:t>
      </w:r>
      <w:proofErr w:type="gramStart"/>
      <w:r w:rsidRPr="00E87E00">
        <w:rPr>
          <w:rFonts w:hint="eastAsia"/>
        </w:rPr>
        <w:t>实现线</w:t>
      </w:r>
      <w:proofErr w:type="gramEnd"/>
      <w:r w:rsidRPr="00E87E00">
        <w:rPr>
          <w:rFonts w:hint="eastAsia"/>
        </w:rPr>
        <w:t>上管理，管理员可以在线查看维护员工信息，能够对员工的请假进行审核，员工可以每日线上打卡签到，并且在线办理请假申请，查询申请处理状态。完成网上考勤系统的设计与开发。</w:t>
      </w:r>
    </w:p>
    <w:p w14:paraId="6CE521B6" w14:textId="77777777" w:rsidR="003B50EC" w:rsidRPr="00D308FB" w:rsidRDefault="003B50EC" w:rsidP="00D308FB">
      <w:pPr>
        <w:pStyle w:val="2"/>
      </w:pPr>
      <w:bookmarkStart w:id="7" w:name="_Toc35274533"/>
      <w:bookmarkStart w:id="8" w:name="_Toc43907108"/>
      <w:r w:rsidRPr="00D308FB">
        <w:rPr>
          <w:rFonts w:hint="eastAsia"/>
        </w:rPr>
        <w:t>1.3文档概述</w:t>
      </w:r>
      <w:bookmarkEnd w:id="7"/>
      <w:bookmarkEnd w:id="8"/>
    </w:p>
    <w:p w14:paraId="2D4B3B9A" w14:textId="6A051741" w:rsidR="003B50EC" w:rsidRPr="00E87E00" w:rsidRDefault="003B50EC" w:rsidP="00693680">
      <w:pPr>
        <w:ind w:firstLine="420"/>
      </w:pPr>
      <w:r w:rsidRPr="00E87E00">
        <w:rPr>
          <w:rFonts w:hint="eastAsia"/>
        </w:rPr>
        <w:t>本文档依据国家标准</w:t>
      </w:r>
      <w:hyperlink r:id="rId9" w:history="1">
        <w:r w:rsidRPr="00E87E00">
          <w:rPr>
            <w:rStyle w:val="af0"/>
            <w:rFonts w:hint="eastAsia"/>
            <w:color w:val="auto"/>
          </w:rPr>
          <w:t>《</w:t>
        </w:r>
        <w:r w:rsidRPr="00E87E00">
          <w:rPr>
            <w:rStyle w:val="af0"/>
            <w:color w:val="auto"/>
          </w:rPr>
          <w:t>GB/T 8567-2006</w:t>
        </w:r>
        <w:r w:rsidRPr="00E87E00">
          <w:rPr>
            <w:rStyle w:val="af0"/>
            <w:rFonts w:hint="eastAsia"/>
            <w:color w:val="auto"/>
          </w:rPr>
          <w:t>计算机软件文档编制规范》</w:t>
        </w:r>
      </w:hyperlink>
      <w:r w:rsidRPr="00E87E00">
        <w:rPr>
          <w:rFonts w:hint="eastAsia"/>
        </w:rPr>
        <w:t>制定，属于技术文档，仅限于</w:t>
      </w:r>
      <w:r w:rsidR="0063687A">
        <w:t>SSF</w:t>
      </w:r>
      <w:r w:rsidRPr="00E87E00">
        <w:rPr>
          <w:rFonts w:hint="eastAsia"/>
        </w:rPr>
        <w:t>的项目相关人员阅读。</w:t>
      </w:r>
    </w:p>
    <w:sdt>
      <w:sdtPr>
        <w:alias w:val="请简述文档的作用"/>
        <w:tag w:val="请简述文档的作用"/>
        <w:id w:val="-918716908"/>
        <w:placeholder>
          <w:docPart w:val="75529015961B4C279DFB3C95ED11EE8D"/>
        </w:placeholder>
      </w:sdtPr>
      <w:sdtContent>
        <w:p w14:paraId="3A3A5FC8" w14:textId="77777777" w:rsidR="003B50EC" w:rsidRPr="00E87E00" w:rsidRDefault="003B50EC" w:rsidP="00693680">
          <w:pPr>
            <w:ind w:firstLine="420"/>
          </w:pPr>
          <w:r w:rsidRPr="00E87E00">
            <w:rPr>
              <w:rFonts w:hint="eastAsia"/>
            </w:rPr>
            <w:t>本文档从项目计划交付产品、软件开发过程、项目计划投入资源，以及项目实施计划这</w:t>
          </w:r>
          <w:r w:rsidRPr="00E87E00">
            <w:rPr>
              <w:rFonts w:hint="eastAsia"/>
            </w:rPr>
            <w:lastRenderedPageBreak/>
            <w:t>四个方面，详细说明</w:t>
          </w:r>
          <w:r w:rsidRPr="00E87E00">
            <w:t>考勤系统项目</w:t>
          </w:r>
          <w:r w:rsidRPr="00E87E00">
            <w:rPr>
              <w:rFonts w:hint="eastAsia"/>
            </w:rPr>
            <w:t>的软件开发计划。</w:t>
          </w:r>
        </w:p>
      </w:sdtContent>
    </w:sdt>
    <w:p w14:paraId="6C795784" w14:textId="77777777" w:rsidR="003B50EC" w:rsidRPr="00D308FB" w:rsidRDefault="003B50EC" w:rsidP="00D308FB">
      <w:pPr>
        <w:pStyle w:val="2"/>
      </w:pPr>
      <w:bookmarkStart w:id="9" w:name="_Toc35274534"/>
      <w:bookmarkStart w:id="10" w:name="_Toc43907109"/>
      <w:r w:rsidRPr="00D308FB">
        <w:rPr>
          <w:rFonts w:hint="eastAsia"/>
        </w:rPr>
        <w:t>1.4</w:t>
      </w:r>
      <w:bookmarkEnd w:id="9"/>
      <w:r w:rsidRPr="00D308FB">
        <w:rPr>
          <w:rFonts w:hint="eastAsia"/>
        </w:rPr>
        <w:t>与其它计划之间的联系</w:t>
      </w:r>
      <w:bookmarkEnd w:id="10"/>
    </w:p>
    <w:p w14:paraId="7B659BB5" w14:textId="3D104AA8" w:rsidR="003B50EC" w:rsidRPr="00E87E00" w:rsidRDefault="003B50EC" w:rsidP="00693680">
      <w:pPr>
        <w:ind w:firstLine="420"/>
      </w:pPr>
      <w:r w:rsidRPr="00E87E00">
        <w:rPr>
          <w:rFonts w:hint="eastAsia"/>
        </w:rPr>
        <w:t>软件开发计划是软件开发工作的第一步，项目计划的目标是为项目负责人提供一个框架，使之能合理地估算软件项目开发所需的资源 、经费和开发进度，并控制软件项目开发过程按此计划进行。 </w:t>
      </w:r>
    </w:p>
    <w:p w14:paraId="0413746E" w14:textId="77777777" w:rsidR="003B50EC" w:rsidRPr="00D308FB" w:rsidRDefault="003B50EC" w:rsidP="00D308FB">
      <w:pPr>
        <w:pStyle w:val="2"/>
      </w:pPr>
      <w:bookmarkStart w:id="11" w:name="_Toc43907110"/>
      <w:r w:rsidRPr="00D308FB">
        <w:rPr>
          <w:rFonts w:hint="eastAsia"/>
        </w:rPr>
        <w:t>1.5基线</w:t>
      </w:r>
      <w:bookmarkEnd w:id="11"/>
    </w:p>
    <w:p w14:paraId="7966553B" w14:textId="77777777" w:rsidR="003B50EC" w:rsidRPr="00E87E00" w:rsidRDefault="003B50EC" w:rsidP="00693680">
      <w:pPr>
        <w:ind w:firstLine="420"/>
      </w:pPr>
      <w:r w:rsidRPr="00E87E00">
        <w:rPr>
          <w:rFonts w:hint="eastAsia"/>
        </w:rPr>
        <w:t>基线是软件工程活动从一个环节转入另外一个环节时</w:t>
      </w:r>
      <w:proofErr w:type="gramStart"/>
      <w:r w:rsidRPr="00E87E00">
        <w:rPr>
          <w:rFonts w:hint="eastAsia"/>
        </w:rPr>
        <w:t>对阶段</w:t>
      </w:r>
      <w:proofErr w:type="gramEnd"/>
      <w:r w:rsidRPr="00E87E00">
        <w:rPr>
          <w:rFonts w:hint="eastAsia"/>
        </w:rPr>
        <w:t>产品或组件的标识。因为软件规模的膨胀和分工的细化，软件开发过程变得越来越复杂，每个阶段可能由不同类型的角色和人员来完成，因此有必要清晰标识上一阶段完成的成果和下阶段开始工作的基础。这种标识活动就是建立基线。输入基线如软件规格说明书，项目可行性分析等。</w:t>
      </w:r>
    </w:p>
    <w:p w14:paraId="65E0BE41" w14:textId="77777777" w:rsidR="003B50EC" w:rsidRPr="00D308FB" w:rsidRDefault="003B50EC" w:rsidP="00D308FB">
      <w:pPr>
        <w:pStyle w:val="1"/>
      </w:pPr>
      <w:bookmarkStart w:id="12" w:name="_Toc43907111"/>
      <w:r w:rsidRPr="00D308FB">
        <w:rPr>
          <w:rFonts w:hint="eastAsia"/>
        </w:rPr>
        <w:t>2引用文件</w:t>
      </w:r>
      <w:bookmarkEnd w:id="12"/>
    </w:p>
    <w:p w14:paraId="79EFAD55" w14:textId="77777777" w:rsidR="003B50EC" w:rsidRPr="00E87E00" w:rsidRDefault="00D311FA" w:rsidP="003B50EC">
      <w:pPr>
        <w:pStyle w:val="af1"/>
        <w:numPr>
          <w:ilvl w:val="0"/>
          <w:numId w:val="1"/>
        </w:numPr>
        <w:ind w:firstLineChars="0"/>
      </w:pPr>
      <w:hyperlink r:id="rId10" w:history="1">
        <w:r w:rsidR="003B50EC" w:rsidRPr="00E87E00">
          <w:rPr>
            <w:rStyle w:val="af0"/>
            <w:rFonts w:hint="eastAsia"/>
            <w:color w:val="auto"/>
          </w:rPr>
          <w:t>《</w:t>
        </w:r>
        <w:r w:rsidR="003B50EC" w:rsidRPr="00E87E00">
          <w:rPr>
            <w:rStyle w:val="af0"/>
            <w:color w:val="auto"/>
          </w:rPr>
          <w:t>GB/T 8567-2006</w:t>
        </w:r>
        <w:r w:rsidR="003B50EC" w:rsidRPr="00E87E00">
          <w:rPr>
            <w:rStyle w:val="af0"/>
            <w:rFonts w:hint="eastAsia"/>
            <w:color w:val="auto"/>
          </w:rPr>
          <w:t>计算机软件文档编制规范》</w:t>
        </w:r>
      </w:hyperlink>
      <w:r w:rsidR="003B50EC" w:rsidRPr="00E87E00">
        <w:rPr>
          <w:rFonts w:hint="eastAsia"/>
        </w:rPr>
        <w:t>，国家标准</w:t>
      </w:r>
    </w:p>
    <w:p w14:paraId="7AD9A164" w14:textId="7BB8F89F" w:rsidR="003B50EC" w:rsidRPr="00E87E00" w:rsidRDefault="00D311FA" w:rsidP="003B50EC">
      <w:pPr>
        <w:pStyle w:val="af1"/>
        <w:numPr>
          <w:ilvl w:val="0"/>
          <w:numId w:val="1"/>
        </w:numPr>
        <w:ind w:firstLineChars="0"/>
      </w:pPr>
      <w:hyperlink r:id="rId11" w:history="1">
        <w:r w:rsidR="003B50EC" w:rsidRPr="00E87E00">
          <w:rPr>
            <w:rStyle w:val="af0"/>
            <w:rFonts w:hint="eastAsia"/>
            <w:color w:val="auto"/>
          </w:rPr>
          <w:t>《软件开发计划（Excel版）》</w:t>
        </w:r>
      </w:hyperlink>
      <w:r w:rsidR="003B50EC" w:rsidRPr="00E87E00">
        <w:rPr>
          <w:rFonts w:hint="eastAsia"/>
        </w:rPr>
        <w:t>，</w:t>
      </w:r>
      <w:r w:rsidR="0063687A">
        <w:t>SSF</w:t>
      </w:r>
      <w:r w:rsidR="003B50EC" w:rsidRPr="00E87E00">
        <w:rPr>
          <w:rFonts w:hint="eastAsia"/>
        </w:rPr>
        <w:t>编写</w:t>
      </w:r>
    </w:p>
    <w:p w14:paraId="0A1181ED" w14:textId="27713459" w:rsidR="003B50EC" w:rsidRPr="00E87E00" w:rsidRDefault="003B50EC" w:rsidP="003B50EC">
      <w:pPr>
        <w:pStyle w:val="af1"/>
        <w:numPr>
          <w:ilvl w:val="0"/>
          <w:numId w:val="1"/>
        </w:numPr>
        <w:ind w:firstLineChars="0"/>
      </w:pPr>
      <w:r w:rsidRPr="00E87E00">
        <w:rPr>
          <w:rFonts w:hint="eastAsia"/>
        </w:rPr>
        <w:t>《NPU-SSF-</w:t>
      </w:r>
      <w:r w:rsidRPr="00E87E00">
        <w:rPr>
          <w:rFonts w:hAnsi="Verdana" w:hint="eastAsia"/>
          <w:bCs/>
          <w:szCs w:val="21"/>
        </w:rPr>
        <w:t>OnlineAttendanceSystem</w:t>
      </w:r>
      <w:r w:rsidRPr="00E87E00">
        <w:rPr>
          <w:rFonts w:hint="eastAsia"/>
        </w:rPr>
        <w:t>-</w:t>
      </w:r>
      <w:sdt>
        <w:sdtPr>
          <w:rPr>
            <w:rFonts w:hint="eastAsia"/>
          </w:rPr>
          <w:alias w:val="请输入文档编号“英文缩写-版本号(E)”"/>
          <w:tag w:val="请输入文档编号“英文缩写-版本号(E)”"/>
          <w:id w:val="-2022082274"/>
          <w:placeholder>
            <w:docPart w:val="CF9F55E5BB92499186F2ED3F3FDBAF9E"/>
          </w:placeholder>
        </w:sdtPr>
        <w:sdtContent>
          <w:r w:rsidRPr="00E87E00">
            <w:rPr>
              <w:rFonts w:hint="eastAsia"/>
            </w:rPr>
            <w:t>SDS-1.0</w:t>
          </w:r>
        </w:sdtContent>
      </w:sdt>
      <w:sdt>
        <w:sdtPr>
          <w:rPr>
            <w:rFonts w:hint="eastAsia"/>
          </w:rPr>
          <w:alias w:val="请输入文档编号“英文缩写-版本号(E)”"/>
          <w:tag w:val="请输入文档编号“英文缩写-版本号(E)”"/>
          <w:id w:val="93916538"/>
          <w:placeholder>
            <w:docPart w:val="A1F17B6408C64D408070F47E31ABDEBF"/>
          </w:placeholder>
        </w:sdtPr>
        <w:sdtContent>
          <w:r w:rsidRPr="00E87E00">
            <w:rPr>
              <w:rFonts w:hint="eastAsia"/>
            </w:rPr>
            <w:t>(E)</w:t>
          </w:r>
        </w:sdtContent>
      </w:sdt>
      <w:r w:rsidRPr="00E87E00">
        <w:t xml:space="preserve"> </w:t>
      </w:r>
      <w:r w:rsidRPr="00E87E00">
        <w:rPr>
          <w:rFonts w:hint="eastAsia"/>
        </w:rPr>
        <w:t>软件文档规范》，</w:t>
      </w:r>
      <w:r w:rsidR="0063687A">
        <w:t>SSF</w:t>
      </w:r>
      <w:r w:rsidRPr="00E87E00">
        <w:rPr>
          <w:rFonts w:hint="eastAsia"/>
        </w:rPr>
        <w:t>编写</w:t>
      </w:r>
    </w:p>
    <w:p w14:paraId="378F9448" w14:textId="20E780EC" w:rsidR="003B50EC" w:rsidRPr="00E87E00" w:rsidRDefault="003B50EC" w:rsidP="003B50EC">
      <w:pPr>
        <w:widowControl/>
        <w:ind w:firstLine="420"/>
        <w:jc w:val="left"/>
      </w:pPr>
      <w:r w:rsidRPr="00E87E00">
        <w:br w:type="page"/>
      </w:r>
    </w:p>
    <w:p w14:paraId="1A385BDC" w14:textId="77777777" w:rsidR="003B50EC" w:rsidRPr="00D308FB" w:rsidRDefault="003B50EC" w:rsidP="00D308FB">
      <w:pPr>
        <w:pStyle w:val="1"/>
      </w:pPr>
      <w:bookmarkStart w:id="13" w:name="_Toc35274535"/>
      <w:bookmarkStart w:id="14" w:name="_Toc43907112"/>
      <w:r w:rsidRPr="00D308FB">
        <w:rPr>
          <w:rFonts w:hint="eastAsia"/>
        </w:rPr>
        <w:lastRenderedPageBreak/>
        <w:t>3交付产品</w:t>
      </w:r>
      <w:bookmarkEnd w:id="13"/>
      <w:bookmarkEnd w:id="14"/>
    </w:p>
    <w:p w14:paraId="7F28C841" w14:textId="77777777" w:rsidR="003B50EC" w:rsidRPr="00D308FB" w:rsidRDefault="003B50EC" w:rsidP="00D308FB">
      <w:pPr>
        <w:pStyle w:val="2"/>
      </w:pPr>
      <w:bookmarkStart w:id="15" w:name="_Toc35274536"/>
      <w:bookmarkStart w:id="16" w:name="_Toc43907113"/>
      <w:r w:rsidRPr="00D308FB">
        <w:rPr>
          <w:rFonts w:hint="eastAsia"/>
        </w:rPr>
        <w:t>3.1程序</w:t>
      </w:r>
      <w:bookmarkEnd w:id="15"/>
      <w:bookmarkEnd w:id="16"/>
    </w:p>
    <w:p w14:paraId="5A9774CD" w14:textId="77777777" w:rsidR="003B50EC" w:rsidRPr="00E87E00" w:rsidRDefault="003B50EC" w:rsidP="00693680">
      <w:pPr>
        <w:ind w:firstLine="420"/>
      </w:pPr>
      <w:r w:rsidRPr="00693680">
        <w:t>考勤系统项目</w:t>
      </w:r>
      <w:r w:rsidRPr="00693680">
        <w:rPr>
          <w:rFonts w:hint="eastAsia"/>
        </w:rPr>
        <w:t>计划提交的程序文件包</w:t>
      </w:r>
      <w:r w:rsidRPr="00E87E00">
        <w:rPr>
          <w:rFonts w:hint="eastAsia"/>
        </w:rPr>
        <w:t>括：</w:t>
      </w:r>
    </w:p>
    <w:p w14:paraId="7F68BACE" w14:textId="62BD480F" w:rsidR="003B50EC" w:rsidRPr="00E87E00" w:rsidRDefault="003B50EC" w:rsidP="003B50EC">
      <w:pPr>
        <w:pStyle w:val="af1"/>
        <w:numPr>
          <w:ilvl w:val="0"/>
          <w:numId w:val="2"/>
        </w:numPr>
        <w:ind w:firstLineChars="0"/>
      </w:pPr>
      <w:r w:rsidRPr="00E87E00">
        <w:rPr>
          <w:rFonts w:hint="eastAsia"/>
        </w:rPr>
        <w:t>软件v</w:t>
      </w:r>
      <w:r w:rsidR="00564711">
        <w:rPr>
          <w:rFonts w:hint="eastAsia"/>
        </w:rPr>
        <w:t>1.0</w:t>
      </w:r>
      <w:r w:rsidRPr="00E87E00">
        <w:rPr>
          <w:rFonts w:hint="eastAsia"/>
        </w:rPr>
        <w:t>版本源代码</w:t>
      </w:r>
    </w:p>
    <w:p w14:paraId="6FD364F9" w14:textId="07B23850" w:rsidR="003B50EC" w:rsidRPr="00E87E00" w:rsidRDefault="003B50EC" w:rsidP="003B50EC">
      <w:pPr>
        <w:pStyle w:val="af1"/>
        <w:numPr>
          <w:ilvl w:val="0"/>
          <w:numId w:val="2"/>
        </w:numPr>
        <w:ind w:firstLineChars="0"/>
      </w:pPr>
      <w:r w:rsidRPr="00E87E00">
        <w:rPr>
          <w:rFonts w:hint="eastAsia"/>
        </w:rPr>
        <w:t>软件v</w:t>
      </w:r>
      <w:r w:rsidR="00564711">
        <w:rPr>
          <w:rFonts w:hint="eastAsia"/>
        </w:rPr>
        <w:t>1.0</w:t>
      </w:r>
      <w:r w:rsidRPr="00E87E00">
        <w:rPr>
          <w:rFonts w:hint="eastAsia"/>
        </w:rPr>
        <w:t>版本安装包</w:t>
      </w:r>
    </w:p>
    <w:p w14:paraId="1BD59347" w14:textId="77777777" w:rsidR="003B50EC" w:rsidRPr="00D308FB" w:rsidRDefault="003B50EC" w:rsidP="00D308FB">
      <w:pPr>
        <w:pStyle w:val="2"/>
      </w:pPr>
      <w:bookmarkStart w:id="17" w:name="_Toc35274537"/>
      <w:bookmarkStart w:id="18" w:name="_Toc43907114"/>
      <w:r w:rsidRPr="00D308FB">
        <w:rPr>
          <w:rFonts w:hint="eastAsia"/>
        </w:rPr>
        <w:t>3.2文档</w:t>
      </w:r>
      <w:bookmarkEnd w:id="17"/>
      <w:bookmarkEnd w:id="18"/>
    </w:p>
    <w:p w14:paraId="6B7FD724" w14:textId="77777777" w:rsidR="003B50EC" w:rsidRPr="00E87E00" w:rsidRDefault="003B50EC" w:rsidP="00693680">
      <w:pPr>
        <w:ind w:firstLine="420"/>
      </w:pPr>
      <w:r w:rsidRPr="00E87E00">
        <w:t>考勤系统项目</w:t>
      </w:r>
      <w:r w:rsidRPr="00E87E00">
        <w:rPr>
          <w:rFonts w:hint="eastAsia"/>
        </w:rPr>
        <w:t>计划提交的软件文档包括：</w:t>
      </w:r>
    </w:p>
    <w:p w14:paraId="226D83CE" w14:textId="124A7C8D" w:rsidR="003B50EC" w:rsidRPr="00E87E00" w:rsidRDefault="003B50EC" w:rsidP="003B50EC">
      <w:pPr>
        <w:pStyle w:val="af1"/>
        <w:numPr>
          <w:ilvl w:val="0"/>
          <w:numId w:val="3"/>
        </w:numPr>
        <w:ind w:firstLineChars="0"/>
      </w:pPr>
      <w:r w:rsidRPr="00E87E00">
        <w:rPr>
          <w:rFonts w:hint="eastAsia"/>
        </w:rPr>
        <w:t>《NPU-SSF-</w:t>
      </w:r>
      <w:proofErr w:type="spellStart"/>
      <w:r w:rsidRPr="00E87E00">
        <w:rPr>
          <w:rFonts w:hint="eastAsia"/>
        </w:rPr>
        <w:t>OnlineAttendanceSystem</w:t>
      </w:r>
      <w:proofErr w:type="spellEnd"/>
      <w:r w:rsidRPr="00E87E00">
        <w:rPr>
          <w:rFonts w:hint="eastAsia"/>
        </w:rPr>
        <w:t>-SDP-</w:t>
      </w:r>
      <w:r w:rsidR="00141841" w:rsidRPr="00141841">
        <w:t>X.Y</w:t>
      </w:r>
      <w:r w:rsidR="00141841" w:rsidRPr="00E87E00">
        <w:rPr>
          <w:rFonts w:hint="eastAsia"/>
        </w:rPr>
        <w:t xml:space="preserve"> </w:t>
      </w:r>
      <w:r w:rsidRPr="00E87E00">
        <w:rPr>
          <w:rFonts w:hint="eastAsia"/>
        </w:rPr>
        <w:t>(E) 软件开发计划》</w:t>
      </w:r>
    </w:p>
    <w:p w14:paraId="5E6635E6" w14:textId="4E98D6A8" w:rsidR="003B50EC" w:rsidRPr="00E87E00" w:rsidRDefault="003B50EC" w:rsidP="003B50EC">
      <w:pPr>
        <w:pStyle w:val="af1"/>
        <w:numPr>
          <w:ilvl w:val="0"/>
          <w:numId w:val="3"/>
        </w:numPr>
        <w:ind w:firstLineChars="0"/>
      </w:pPr>
      <w:r w:rsidRPr="00E87E00">
        <w:rPr>
          <w:rFonts w:hint="eastAsia"/>
        </w:rPr>
        <w:t>《NPU-SSF-</w:t>
      </w:r>
      <w:proofErr w:type="spellStart"/>
      <w:r w:rsidRPr="00E87E00">
        <w:rPr>
          <w:rFonts w:hint="eastAsia"/>
        </w:rPr>
        <w:t>OnlineAttendanceSystem</w:t>
      </w:r>
      <w:proofErr w:type="spellEnd"/>
      <w:r w:rsidRPr="00E87E00">
        <w:rPr>
          <w:rFonts w:hint="eastAsia"/>
        </w:rPr>
        <w:t>-FAR-</w:t>
      </w:r>
      <w:r w:rsidR="00141841" w:rsidRPr="00141841">
        <w:t>X.Y</w:t>
      </w:r>
      <w:r w:rsidR="00141841" w:rsidRPr="00E87E00">
        <w:rPr>
          <w:rFonts w:hint="eastAsia"/>
        </w:rPr>
        <w:t xml:space="preserve"> </w:t>
      </w:r>
      <w:r w:rsidRPr="00E87E00">
        <w:rPr>
          <w:rFonts w:hint="eastAsia"/>
        </w:rPr>
        <w:t>(E) 可行性分析报告》</w:t>
      </w:r>
    </w:p>
    <w:p w14:paraId="122E9E03" w14:textId="18124C60" w:rsidR="003B50EC" w:rsidRPr="00E87E00" w:rsidRDefault="003B50EC" w:rsidP="003B50EC">
      <w:pPr>
        <w:pStyle w:val="af1"/>
        <w:numPr>
          <w:ilvl w:val="0"/>
          <w:numId w:val="3"/>
        </w:numPr>
        <w:ind w:firstLineChars="0"/>
      </w:pPr>
      <w:bookmarkStart w:id="19" w:name="_Hlk35197508"/>
      <w:r w:rsidRPr="00E87E00">
        <w:rPr>
          <w:rFonts w:hint="eastAsia"/>
        </w:rPr>
        <w:t>《NPU-SSF-</w:t>
      </w:r>
      <w:proofErr w:type="spellStart"/>
      <w:r w:rsidRPr="00E87E00">
        <w:rPr>
          <w:rFonts w:hint="eastAsia"/>
        </w:rPr>
        <w:t>OnlineAttendanceSystem</w:t>
      </w:r>
      <w:proofErr w:type="spellEnd"/>
      <w:r w:rsidRPr="00E87E00">
        <w:rPr>
          <w:rFonts w:hint="eastAsia"/>
        </w:rPr>
        <w:t>-P</w:t>
      </w:r>
      <w:r w:rsidR="00E3179E">
        <w:t>PR</w:t>
      </w:r>
      <w:r w:rsidRPr="00E87E00">
        <w:rPr>
          <w:rFonts w:hint="eastAsia"/>
        </w:rPr>
        <w:t>-</w:t>
      </w:r>
      <w:r w:rsidR="00141841" w:rsidRPr="00141841">
        <w:t>X.Y</w:t>
      </w:r>
      <w:r w:rsidR="00E3179E">
        <w:t xml:space="preserve"> </w:t>
      </w:r>
      <w:r w:rsidRPr="00E87E00">
        <w:rPr>
          <w:rFonts w:hint="eastAsia"/>
        </w:rPr>
        <w:t>项目</w:t>
      </w:r>
      <w:r w:rsidR="00E3179E">
        <w:rPr>
          <w:rFonts w:hint="eastAsia"/>
        </w:rPr>
        <w:t>进度报告</w:t>
      </w:r>
      <w:r w:rsidRPr="00E87E00">
        <w:rPr>
          <w:rFonts w:hint="eastAsia"/>
        </w:rPr>
        <w:t>》</w:t>
      </w:r>
    </w:p>
    <w:bookmarkEnd w:id="19"/>
    <w:p w14:paraId="21708A52" w14:textId="1108C66F" w:rsidR="003B50EC" w:rsidRPr="00E87E00" w:rsidRDefault="003B50EC" w:rsidP="003B50EC">
      <w:pPr>
        <w:pStyle w:val="af1"/>
        <w:numPr>
          <w:ilvl w:val="0"/>
          <w:numId w:val="3"/>
        </w:numPr>
        <w:ind w:firstLineChars="0"/>
      </w:pPr>
      <w:r w:rsidRPr="00E87E00">
        <w:rPr>
          <w:rFonts w:hint="eastAsia"/>
        </w:rPr>
        <w:t>《NPU-SSF-</w:t>
      </w:r>
      <w:proofErr w:type="spellStart"/>
      <w:r w:rsidRPr="00E87E00">
        <w:rPr>
          <w:rFonts w:hint="eastAsia"/>
        </w:rPr>
        <w:t>OnlineAttendanceSystem</w:t>
      </w:r>
      <w:proofErr w:type="spellEnd"/>
      <w:r w:rsidRPr="00E87E00">
        <w:rPr>
          <w:rFonts w:hint="eastAsia"/>
        </w:rPr>
        <w:t>-SUM-</w:t>
      </w:r>
      <w:r w:rsidR="00141841" w:rsidRPr="00141841">
        <w:t>X.Y</w:t>
      </w:r>
      <w:r w:rsidR="00141841" w:rsidRPr="00E87E00">
        <w:rPr>
          <w:rFonts w:hint="eastAsia"/>
        </w:rPr>
        <w:t xml:space="preserve"> </w:t>
      </w:r>
      <w:r w:rsidRPr="00E87E00">
        <w:rPr>
          <w:rFonts w:hint="eastAsia"/>
        </w:rPr>
        <w:t>(E) 软件用户手册》</w:t>
      </w:r>
    </w:p>
    <w:p w14:paraId="75772C39" w14:textId="18B155B6" w:rsidR="003B50EC" w:rsidRPr="00E87E00" w:rsidRDefault="003B50EC" w:rsidP="003B50EC">
      <w:pPr>
        <w:pStyle w:val="af1"/>
        <w:numPr>
          <w:ilvl w:val="0"/>
          <w:numId w:val="3"/>
        </w:numPr>
        <w:ind w:firstLineChars="0"/>
      </w:pPr>
      <w:r w:rsidRPr="00E87E00">
        <w:rPr>
          <w:rFonts w:hint="eastAsia"/>
        </w:rPr>
        <w:t>《NPU-SSF-</w:t>
      </w:r>
      <w:proofErr w:type="spellStart"/>
      <w:r w:rsidRPr="00E87E00">
        <w:rPr>
          <w:rFonts w:hint="eastAsia"/>
        </w:rPr>
        <w:t>OnlineAttendanceSystem</w:t>
      </w:r>
      <w:proofErr w:type="spellEnd"/>
      <w:r w:rsidRPr="00E87E00">
        <w:rPr>
          <w:rFonts w:hint="eastAsia"/>
        </w:rPr>
        <w:t>-SRS-</w:t>
      </w:r>
      <w:r w:rsidR="00141841" w:rsidRPr="00141841">
        <w:t>X.Y</w:t>
      </w:r>
      <w:r w:rsidRPr="00E87E00">
        <w:rPr>
          <w:rFonts w:hint="eastAsia"/>
        </w:rPr>
        <w:t xml:space="preserve"> 软件需求规格说明》</w:t>
      </w:r>
    </w:p>
    <w:p w14:paraId="77E88F00" w14:textId="6631E23C" w:rsidR="003B50EC" w:rsidRPr="00E87E00" w:rsidRDefault="003B50EC" w:rsidP="003B50EC">
      <w:pPr>
        <w:pStyle w:val="af1"/>
        <w:numPr>
          <w:ilvl w:val="0"/>
          <w:numId w:val="3"/>
        </w:numPr>
        <w:ind w:firstLineChars="0"/>
      </w:pPr>
      <w:r w:rsidRPr="00E87E00">
        <w:rPr>
          <w:rFonts w:hint="eastAsia"/>
        </w:rPr>
        <w:t>《NPU-SSF-</w:t>
      </w:r>
      <w:proofErr w:type="spellStart"/>
      <w:r w:rsidRPr="00E87E00">
        <w:rPr>
          <w:rFonts w:hint="eastAsia"/>
        </w:rPr>
        <w:t>OnlineAttendanceSystem</w:t>
      </w:r>
      <w:proofErr w:type="spellEnd"/>
      <w:r w:rsidRPr="00E87E00">
        <w:rPr>
          <w:rFonts w:hint="eastAsia"/>
        </w:rPr>
        <w:t>-SDBD-</w:t>
      </w:r>
      <w:r w:rsidR="00141841" w:rsidRPr="00141841">
        <w:t>X.Y</w:t>
      </w:r>
      <w:r w:rsidRPr="00E87E00">
        <w:rPr>
          <w:rFonts w:hint="eastAsia"/>
        </w:rPr>
        <w:t xml:space="preserve"> 数据库设计说明》</w:t>
      </w:r>
    </w:p>
    <w:p w14:paraId="2FC2DC6D" w14:textId="564002DE" w:rsidR="003B50EC" w:rsidRPr="00E87E00" w:rsidRDefault="003B50EC" w:rsidP="003B50EC">
      <w:pPr>
        <w:pStyle w:val="af1"/>
        <w:numPr>
          <w:ilvl w:val="0"/>
          <w:numId w:val="3"/>
        </w:numPr>
        <w:ind w:firstLineChars="0"/>
      </w:pPr>
      <w:r w:rsidRPr="00E87E00">
        <w:rPr>
          <w:rFonts w:hint="eastAsia"/>
        </w:rPr>
        <w:t>《NPU-SSF-</w:t>
      </w:r>
      <w:proofErr w:type="spellStart"/>
      <w:r w:rsidRPr="00E87E00">
        <w:rPr>
          <w:rFonts w:hint="eastAsia"/>
        </w:rPr>
        <w:t>OnlineAttendanceSystem</w:t>
      </w:r>
      <w:proofErr w:type="spellEnd"/>
      <w:r w:rsidRPr="00E87E00">
        <w:rPr>
          <w:rFonts w:hint="eastAsia"/>
        </w:rPr>
        <w:t>-STP</w:t>
      </w:r>
      <w:r w:rsidR="00141841">
        <w:t>-</w:t>
      </w:r>
      <w:r w:rsidR="00141841" w:rsidRPr="00141841">
        <w:t>X.Y</w:t>
      </w:r>
      <w:r w:rsidRPr="00E87E00">
        <w:rPr>
          <w:rFonts w:hint="eastAsia"/>
        </w:rPr>
        <w:t xml:space="preserve"> 软件测试计划》</w:t>
      </w:r>
    </w:p>
    <w:p w14:paraId="618F0AF3" w14:textId="63E2CF43" w:rsidR="003B50EC" w:rsidRPr="00E87E00" w:rsidRDefault="003B50EC" w:rsidP="003B50EC">
      <w:pPr>
        <w:pStyle w:val="af1"/>
        <w:numPr>
          <w:ilvl w:val="0"/>
          <w:numId w:val="3"/>
        </w:numPr>
        <w:ind w:firstLineChars="0"/>
      </w:pPr>
      <w:r w:rsidRPr="00E87E00">
        <w:rPr>
          <w:rFonts w:hint="eastAsia"/>
        </w:rPr>
        <w:t>《NPU-SSF-</w:t>
      </w:r>
      <w:proofErr w:type="spellStart"/>
      <w:r w:rsidRPr="00E87E00">
        <w:rPr>
          <w:rFonts w:hint="eastAsia"/>
        </w:rPr>
        <w:t>OnlineAttendanceSystem</w:t>
      </w:r>
      <w:proofErr w:type="spellEnd"/>
      <w:r w:rsidRPr="00E87E00">
        <w:rPr>
          <w:rFonts w:hint="eastAsia"/>
        </w:rPr>
        <w:t>-PDSR-</w:t>
      </w:r>
      <w:r w:rsidR="00141841" w:rsidRPr="00141841">
        <w:t>X.Y</w:t>
      </w:r>
      <w:r w:rsidR="00141841" w:rsidRPr="00E87E00">
        <w:rPr>
          <w:rFonts w:hint="eastAsia"/>
        </w:rPr>
        <w:t xml:space="preserve"> </w:t>
      </w:r>
      <w:r w:rsidRPr="00E87E00">
        <w:rPr>
          <w:rFonts w:hint="eastAsia"/>
        </w:rPr>
        <w:t>(E) 项目开发总结报告》</w:t>
      </w:r>
    </w:p>
    <w:p w14:paraId="47A405D0" w14:textId="442E4294" w:rsidR="003B50EC" w:rsidRPr="00E87E00" w:rsidRDefault="003B50EC" w:rsidP="003B50EC">
      <w:pPr>
        <w:pStyle w:val="af1"/>
        <w:numPr>
          <w:ilvl w:val="0"/>
          <w:numId w:val="3"/>
        </w:numPr>
        <w:ind w:firstLineChars="0"/>
      </w:pPr>
      <w:r w:rsidRPr="00E87E00">
        <w:rPr>
          <w:rFonts w:hint="eastAsia"/>
        </w:rPr>
        <w:t>《NPU-SSF-</w:t>
      </w:r>
      <w:proofErr w:type="spellStart"/>
      <w:r w:rsidRPr="00E87E00">
        <w:rPr>
          <w:rFonts w:hint="eastAsia"/>
        </w:rPr>
        <w:t>OnlineAttendanceSystem</w:t>
      </w:r>
      <w:proofErr w:type="spellEnd"/>
      <w:r w:rsidRPr="00E87E00">
        <w:rPr>
          <w:rFonts w:hint="eastAsia"/>
        </w:rPr>
        <w:t>-SADD-</w:t>
      </w:r>
      <w:r w:rsidR="00141841" w:rsidRPr="00141841">
        <w:t>X.Y</w:t>
      </w:r>
      <w:r w:rsidRPr="00E87E00">
        <w:rPr>
          <w:rFonts w:hint="eastAsia"/>
        </w:rPr>
        <w:t xml:space="preserve"> 软件结构设计说明》</w:t>
      </w:r>
    </w:p>
    <w:p w14:paraId="7A7FC7DD" w14:textId="6D1E72FD" w:rsidR="003B50EC" w:rsidRPr="00E87E00" w:rsidRDefault="003B50EC" w:rsidP="003B50EC">
      <w:pPr>
        <w:pStyle w:val="af1"/>
        <w:numPr>
          <w:ilvl w:val="0"/>
          <w:numId w:val="3"/>
        </w:numPr>
        <w:ind w:firstLineChars="0"/>
      </w:pPr>
      <w:r w:rsidRPr="00E87E00">
        <w:rPr>
          <w:rFonts w:hint="eastAsia"/>
        </w:rPr>
        <w:t>《NPU-SSF-</w:t>
      </w:r>
      <w:proofErr w:type="spellStart"/>
      <w:r w:rsidRPr="00E87E00">
        <w:rPr>
          <w:rFonts w:hint="eastAsia"/>
        </w:rPr>
        <w:t>OnlineAttendanceSystem</w:t>
      </w:r>
      <w:proofErr w:type="spellEnd"/>
      <w:r w:rsidRPr="00E87E00">
        <w:rPr>
          <w:rFonts w:hint="eastAsia"/>
        </w:rPr>
        <w:t>-STR-</w:t>
      </w:r>
      <w:r w:rsidR="00141841" w:rsidRPr="00141841">
        <w:t>X.Y</w:t>
      </w:r>
      <w:r w:rsidRPr="00E87E00">
        <w:rPr>
          <w:rFonts w:hint="eastAsia"/>
        </w:rPr>
        <w:t xml:space="preserve"> 软件测试报告》</w:t>
      </w:r>
    </w:p>
    <w:p w14:paraId="1323582F" w14:textId="4E8D3C8B" w:rsidR="003B50EC" w:rsidRPr="00E87E00" w:rsidRDefault="003B50EC" w:rsidP="003B50EC">
      <w:pPr>
        <w:pStyle w:val="af1"/>
        <w:numPr>
          <w:ilvl w:val="0"/>
          <w:numId w:val="3"/>
        </w:numPr>
        <w:ind w:firstLineChars="0"/>
      </w:pPr>
      <w:r w:rsidRPr="00E87E00">
        <w:rPr>
          <w:rFonts w:hint="eastAsia"/>
        </w:rPr>
        <w:t>《NPU-SSF-</w:t>
      </w:r>
      <w:proofErr w:type="spellStart"/>
      <w:r w:rsidRPr="00E87E00">
        <w:rPr>
          <w:rFonts w:hint="eastAsia"/>
        </w:rPr>
        <w:t>OnlineAttendanceSystem</w:t>
      </w:r>
      <w:proofErr w:type="spellEnd"/>
      <w:r w:rsidRPr="00E87E00">
        <w:rPr>
          <w:rFonts w:hint="eastAsia"/>
        </w:rPr>
        <w:t>-S</w:t>
      </w:r>
      <w:r w:rsidR="00E3179E">
        <w:t>DS</w:t>
      </w:r>
      <w:r w:rsidRPr="00E87E00">
        <w:rPr>
          <w:rFonts w:hint="eastAsia"/>
        </w:rPr>
        <w:t>-</w:t>
      </w:r>
      <w:r w:rsidR="00141841" w:rsidRPr="00141841">
        <w:t>X.Y</w:t>
      </w:r>
      <w:r w:rsidRPr="00E87E00">
        <w:rPr>
          <w:rFonts w:hint="eastAsia"/>
        </w:rPr>
        <w:t xml:space="preserve"> 软件</w:t>
      </w:r>
      <w:r w:rsidR="00E3179E">
        <w:rPr>
          <w:rFonts w:hint="eastAsia"/>
        </w:rPr>
        <w:t>文档规范</w:t>
      </w:r>
      <w:r w:rsidRPr="00E87E00">
        <w:rPr>
          <w:rFonts w:hint="eastAsia"/>
        </w:rPr>
        <w:t>》</w:t>
      </w:r>
    </w:p>
    <w:p w14:paraId="4DFAAFF5" w14:textId="2670C224" w:rsidR="003B50EC" w:rsidRPr="00E87E00" w:rsidRDefault="003B50EC" w:rsidP="003B50EC">
      <w:pPr>
        <w:pStyle w:val="af1"/>
        <w:numPr>
          <w:ilvl w:val="0"/>
          <w:numId w:val="3"/>
        </w:numPr>
        <w:ind w:firstLineChars="0"/>
      </w:pPr>
      <w:r w:rsidRPr="00E87E00">
        <w:rPr>
          <w:rFonts w:hint="eastAsia"/>
        </w:rPr>
        <w:t>《</w:t>
      </w:r>
      <w:r w:rsidR="00141841" w:rsidRPr="00141841">
        <w:t>NPU-SSF-</w:t>
      </w:r>
      <w:proofErr w:type="spellStart"/>
      <w:r w:rsidR="00141841" w:rsidRPr="00141841">
        <w:t>OnlineAttendanceSystem</w:t>
      </w:r>
      <w:proofErr w:type="spellEnd"/>
      <w:r w:rsidR="00141841" w:rsidRPr="00141841">
        <w:t>-DP-X.Y  文档计划</w:t>
      </w:r>
      <w:r w:rsidRPr="00E87E00">
        <w:rPr>
          <w:rFonts w:hint="eastAsia"/>
        </w:rPr>
        <w:t>》</w:t>
      </w:r>
    </w:p>
    <w:p w14:paraId="253D1C47" w14:textId="77777777" w:rsidR="003B50EC" w:rsidRPr="00D308FB" w:rsidRDefault="003B50EC" w:rsidP="00D308FB">
      <w:pPr>
        <w:pStyle w:val="2"/>
      </w:pPr>
      <w:bookmarkStart w:id="20" w:name="_Toc43907115"/>
      <w:r w:rsidRPr="00D308FB">
        <w:rPr>
          <w:rFonts w:hint="eastAsia"/>
        </w:rPr>
        <w:lastRenderedPageBreak/>
        <w:t>3.3服务</w:t>
      </w:r>
      <w:bookmarkEnd w:id="20"/>
    </w:p>
    <w:p w14:paraId="34729434" w14:textId="77777777" w:rsidR="003B50EC" w:rsidRPr="00E87E00" w:rsidRDefault="003B50EC" w:rsidP="00693680">
      <w:pPr>
        <w:ind w:firstLine="420"/>
      </w:pPr>
      <w:r w:rsidRPr="00E87E00">
        <w:rPr>
          <w:rFonts w:hint="eastAsia"/>
        </w:rPr>
        <w:t>登录管理模块：员工和管理员的注册功能，员工和管理员的登录功能，员工的自动登录功能；</w:t>
      </w:r>
    </w:p>
    <w:p w14:paraId="2AAC6283" w14:textId="77777777" w:rsidR="003B50EC" w:rsidRPr="00E87E00" w:rsidRDefault="003B50EC" w:rsidP="00693680">
      <w:pPr>
        <w:ind w:firstLine="420"/>
      </w:pPr>
      <w:r w:rsidRPr="00E87E00">
        <w:rPr>
          <w:rFonts w:hint="eastAsia"/>
        </w:rPr>
        <w:t>系统管理模块：查看指定日期范围的所有考勤记录功能，查看部门信息，对部门信息进行添加、删除、修改，能查看员工和员工信息的功能，对员工账号进行添加、删除、修改，查看和查找请假类型的功能，对请假类型进行添加、删除、修改，对员工请假进行审核的功能，查看所有的审核记录的功能，管理员能退出登录；</w:t>
      </w:r>
    </w:p>
    <w:p w14:paraId="324C0A57" w14:textId="77777777" w:rsidR="003B50EC" w:rsidRPr="00E87E00" w:rsidRDefault="003B50EC" w:rsidP="00693680">
      <w:pPr>
        <w:ind w:firstLine="420"/>
      </w:pPr>
      <w:r w:rsidRPr="00E87E00">
        <w:rPr>
          <w:rFonts w:hint="eastAsia"/>
        </w:rPr>
        <w:t>客户端模块：员工打卡功能，员工申请请假的功能，员工查看自己请假的审核状态，员工查看自己的基本信息并进行修改，员工查看自己的考勤，员工能退出登录；</w:t>
      </w:r>
    </w:p>
    <w:p w14:paraId="2A3581C6" w14:textId="77777777" w:rsidR="003B50EC" w:rsidRPr="00D308FB" w:rsidRDefault="003B50EC" w:rsidP="00D308FB">
      <w:pPr>
        <w:pStyle w:val="2"/>
      </w:pPr>
      <w:bookmarkStart w:id="21" w:name="_Toc43907116"/>
      <w:r w:rsidRPr="00D308FB">
        <w:rPr>
          <w:rFonts w:hint="eastAsia"/>
        </w:rPr>
        <w:t>3.4非移交产品</w:t>
      </w:r>
      <w:bookmarkEnd w:id="21"/>
    </w:p>
    <w:p w14:paraId="61C05E6C" w14:textId="41DDAA6F" w:rsidR="003B50EC" w:rsidRPr="00E87E00" w:rsidRDefault="003B50EC" w:rsidP="00232F46">
      <w:pPr>
        <w:pStyle w:val="af1"/>
        <w:numPr>
          <w:ilvl w:val="0"/>
          <w:numId w:val="16"/>
        </w:numPr>
        <w:ind w:firstLineChars="0"/>
      </w:pPr>
      <w:r w:rsidRPr="00E87E00">
        <w:rPr>
          <w:rFonts w:hint="eastAsia"/>
        </w:rPr>
        <w:t>《NPU-SSF-</w:t>
      </w:r>
      <w:proofErr w:type="spellStart"/>
      <w:r w:rsidRPr="00E87E00">
        <w:rPr>
          <w:rFonts w:hint="eastAsia"/>
        </w:rPr>
        <w:t>OnlineAttendanceSystem</w:t>
      </w:r>
      <w:proofErr w:type="spellEnd"/>
      <w:r w:rsidRPr="00E87E00">
        <w:rPr>
          <w:rFonts w:hint="eastAsia"/>
        </w:rPr>
        <w:t>-SDS-</w:t>
      </w:r>
      <w:r w:rsidR="00B43B54">
        <w:t>X</w:t>
      </w:r>
      <w:r w:rsidRPr="00E87E00">
        <w:rPr>
          <w:rFonts w:hint="eastAsia"/>
        </w:rPr>
        <w:t>.</w:t>
      </w:r>
      <w:r w:rsidR="00B43B54">
        <w:t>Y</w:t>
      </w:r>
      <w:r w:rsidRPr="00E87E00">
        <w:rPr>
          <w:rFonts w:hint="eastAsia"/>
        </w:rPr>
        <w:t xml:space="preserve"> 软件文档规范》</w:t>
      </w:r>
    </w:p>
    <w:p w14:paraId="2CD48CE5" w14:textId="0E6A3C7D" w:rsidR="003B50EC" w:rsidRPr="00E87E00" w:rsidRDefault="003B50EC" w:rsidP="00232F46">
      <w:pPr>
        <w:pStyle w:val="af1"/>
        <w:numPr>
          <w:ilvl w:val="0"/>
          <w:numId w:val="16"/>
        </w:numPr>
        <w:ind w:firstLineChars="0"/>
      </w:pPr>
      <w:r w:rsidRPr="00E87E00">
        <w:rPr>
          <w:rFonts w:hint="eastAsia"/>
        </w:rPr>
        <w:t>《NPU-SSF-</w:t>
      </w:r>
      <w:proofErr w:type="spellStart"/>
      <w:r w:rsidRPr="00E87E00">
        <w:rPr>
          <w:rFonts w:hint="eastAsia"/>
        </w:rPr>
        <w:t>OnlineAttendanceSystem</w:t>
      </w:r>
      <w:proofErr w:type="spellEnd"/>
      <w:r w:rsidRPr="00E87E00">
        <w:rPr>
          <w:rFonts w:hint="eastAsia"/>
        </w:rPr>
        <w:t>-PPR-</w:t>
      </w:r>
      <w:r w:rsidR="00B43B54">
        <w:t>X</w:t>
      </w:r>
      <w:r w:rsidRPr="00E87E00">
        <w:rPr>
          <w:rFonts w:hint="eastAsia"/>
        </w:rPr>
        <w:t>.</w:t>
      </w:r>
      <w:r w:rsidR="00B43B54">
        <w:t>Y</w:t>
      </w:r>
      <w:r w:rsidRPr="00E87E00">
        <w:rPr>
          <w:rFonts w:hint="eastAsia"/>
        </w:rPr>
        <w:t xml:space="preserve"> 项目进度报告》</w:t>
      </w:r>
    </w:p>
    <w:p w14:paraId="712DE5AF" w14:textId="455881A3" w:rsidR="003B50EC" w:rsidRPr="00E87E00" w:rsidRDefault="003B50EC" w:rsidP="00232F46">
      <w:pPr>
        <w:pStyle w:val="af1"/>
        <w:numPr>
          <w:ilvl w:val="0"/>
          <w:numId w:val="16"/>
        </w:numPr>
        <w:ind w:firstLineChars="0"/>
      </w:pPr>
      <w:r w:rsidRPr="00E87E00">
        <w:rPr>
          <w:rFonts w:hint="eastAsia"/>
        </w:rPr>
        <w:t>《会议纪要》</w:t>
      </w:r>
    </w:p>
    <w:p w14:paraId="08D16922" w14:textId="77777777" w:rsidR="003B50EC" w:rsidRPr="00E87E00" w:rsidRDefault="003B50EC" w:rsidP="00693680">
      <w:pPr>
        <w:ind w:firstLine="420"/>
      </w:pPr>
      <w:r w:rsidRPr="00E87E00">
        <w:rPr>
          <w:rFonts w:hint="eastAsia"/>
        </w:rPr>
        <w:t>可能发生的需求、设计、实现和验证阶段的评审记录、评审报告；</w:t>
      </w:r>
    </w:p>
    <w:p w14:paraId="64BAE8E2" w14:textId="77777777" w:rsidR="003B50EC" w:rsidRPr="00E87E00" w:rsidRDefault="003B50EC" w:rsidP="00693680">
      <w:pPr>
        <w:ind w:firstLine="420"/>
      </w:pPr>
      <w:r w:rsidRPr="00E87E00">
        <w:rPr>
          <w:rFonts w:hint="eastAsia"/>
        </w:rPr>
        <w:t>设计和规划文档；</w:t>
      </w:r>
    </w:p>
    <w:p w14:paraId="71851465" w14:textId="77777777" w:rsidR="003B50EC" w:rsidRPr="00E87E00" w:rsidRDefault="003B50EC" w:rsidP="00693680">
      <w:pPr>
        <w:ind w:firstLine="420"/>
      </w:pPr>
      <w:r w:rsidRPr="00E87E00">
        <w:rPr>
          <w:rFonts w:hint="eastAsia"/>
        </w:rPr>
        <w:t>测试方案，测试记录；</w:t>
      </w:r>
    </w:p>
    <w:p w14:paraId="196C4EEB" w14:textId="77777777" w:rsidR="003B50EC" w:rsidRPr="00D308FB" w:rsidRDefault="003B50EC" w:rsidP="00D308FB">
      <w:pPr>
        <w:pStyle w:val="2"/>
      </w:pPr>
      <w:bookmarkStart w:id="22" w:name="_Toc43907117"/>
      <w:r w:rsidRPr="00D308FB">
        <w:rPr>
          <w:rFonts w:hint="eastAsia"/>
        </w:rPr>
        <w:t>3.5验收标准</w:t>
      </w:r>
      <w:bookmarkEnd w:id="22"/>
    </w:p>
    <w:p w14:paraId="6B1C5A52" w14:textId="4FD0716B" w:rsidR="003B50EC" w:rsidRPr="00E87E00" w:rsidRDefault="00232F46" w:rsidP="00A81AF8">
      <w:pPr>
        <w:pStyle w:val="af1"/>
        <w:ind w:left="420" w:firstLineChars="0" w:firstLine="0"/>
        <w:rPr>
          <w:rFonts w:cs="微软雅黑"/>
          <w:szCs w:val="21"/>
          <w:shd w:val="clear" w:color="auto" w:fill="FFFFFF"/>
        </w:rPr>
      </w:pPr>
      <w:r>
        <w:rPr>
          <w:rFonts w:cs="微软雅黑" w:hint="eastAsia"/>
          <w:szCs w:val="21"/>
          <w:shd w:val="clear" w:color="auto" w:fill="FFFFFF"/>
        </w:rPr>
        <w:t>1.</w:t>
      </w:r>
      <w:r>
        <w:rPr>
          <w:rFonts w:cs="微软雅黑"/>
          <w:szCs w:val="21"/>
          <w:shd w:val="clear" w:color="auto" w:fill="FFFFFF"/>
        </w:rPr>
        <w:t xml:space="preserve"> </w:t>
      </w:r>
      <w:r w:rsidR="003B50EC" w:rsidRPr="00E87E00">
        <w:rPr>
          <w:rFonts w:cs="微软雅黑" w:hint="eastAsia"/>
          <w:szCs w:val="21"/>
          <w:shd w:val="clear" w:color="auto" w:fill="FFFFFF"/>
        </w:rPr>
        <w:t>功能项测试，对软件需求规格说明书中的所有功能项进行测试。</w:t>
      </w:r>
      <w:r w:rsidR="003B50EC" w:rsidRPr="00E87E00">
        <w:rPr>
          <w:rFonts w:cs="微软雅黑" w:hint="eastAsia"/>
          <w:szCs w:val="21"/>
          <w:shd w:val="clear" w:color="auto" w:fill="FFFFFF"/>
        </w:rPr>
        <w:br/>
      </w:r>
      <w:r>
        <w:rPr>
          <w:rFonts w:cs="微软雅黑" w:hint="eastAsia"/>
          <w:szCs w:val="21"/>
          <w:shd w:val="clear" w:color="auto" w:fill="FFFFFF"/>
        </w:rPr>
        <w:t>2.</w:t>
      </w:r>
      <w:r>
        <w:rPr>
          <w:rFonts w:cs="微软雅黑"/>
          <w:szCs w:val="21"/>
          <w:shd w:val="clear" w:color="auto" w:fill="FFFFFF"/>
        </w:rPr>
        <w:t xml:space="preserve"> </w:t>
      </w:r>
      <w:r w:rsidR="003B50EC" w:rsidRPr="00E87E00">
        <w:rPr>
          <w:rFonts w:cs="微软雅黑" w:hint="eastAsia"/>
          <w:szCs w:val="21"/>
          <w:shd w:val="clear" w:color="auto" w:fill="FFFFFF"/>
        </w:rPr>
        <w:t>业务流程测试，对软件项目的典型业务流程进行测试。</w:t>
      </w:r>
      <w:r w:rsidR="003B50EC" w:rsidRPr="00E87E00">
        <w:rPr>
          <w:rFonts w:cs="微软雅黑" w:hint="eastAsia"/>
          <w:szCs w:val="21"/>
          <w:shd w:val="clear" w:color="auto" w:fill="FFFFFF"/>
        </w:rPr>
        <w:br/>
      </w:r>
      <w:r>
        <w:rPr>
          <w:rFonts w:cs="微软雅黑" w:hint="eastAsia"/>
          <w:szCs w:val="21"/>
          <w:shd w:val="clear" w:color="auto" w:fill="FFFFFF"/>
        </w:rPr>
        <w:t>3.</w:t>
      </w:r>
      <w:r>
        <w:rPr>
          <w:rFonts w:cs="微软雅黑"/>
          <w:szCs w:val="21"/>
          <w:shd w:val="clear" w:color="auto" w:fill="FFFFFF"/>
        </w:rPr>
        <w:t xml:space="preserve"> </w:t>
      </w:r>
      <w:r w:rsidR="003B50EC" w:rsidRPr="00E87E00">
        <w:rPr>
          <w:rFonts w:cs="微软雅黑" w:hint="eastAsia"/>
          <w:szCs w:val="21"/>
          <w:shd w:val="clear" w:color="auto" w:fill="FFFFFF"/>
        </w:rPr>
        <w:t>容错测试，容错测试的检查内容包括:</w:t>
      </w:r>
      <w:r w:rsidR="003B50EC" w:rsidRPr="00E87E00">
        <w:rPr>
          <w:rFonts w:cs="微软雅黑" w:hint="eastAsia"/>
          <w:szCs w:val="21"/>
          <w:shd w:val="clear" w:color="auto" w:fill="FFFFFF"/>
        </w:rPr>
        <w:br/>
      </w:r>
      <w:r w:rsidR="003B50EC" w:rsidRPr="00E87E00">
        <w:rPr>
          <w:rFonts w:cs="微软雅黑" w:hint="eastAsia"/>
          <w:szCs w:val="21"/>
          <w:shd w:val="clear" w:color="auto" w:fill="FFFFFF"/>
        </w:rPr>
        <w:lastRenderedPageBreak/>
        <w:t>1) 软件对用户常见的误操作是否能进行提示;</w:t>
      </w:r>
      <w:r w:rsidR="003B50EC" w:rsidRPr="00E87E00">
        <w:rPr>
          <w:rFonts w:cs="微软雅黑" w:hint="eastAsia"/>
          <w:szCs w:val="21"/>
          <w:shd w:val="clear" w:color="auto" w:fill="FFFFFF"/>
        </w:rPr>
        <w:br/>
        <w:t>2) 软件对用户的</w:t>
      </w:r>
      <w:proofErr w:type="gramStart"/>
      <w:r w:rsidR="003B50EC" w:rsidRPr="00E87E00">
        <w:rPr>
          <w:rFonts w:cs="微软雅黑" w:hint="eastAsia"/>
          <w:szCs w:val="21"/>
          <w:shd w:val="clear" w:color="auto" w:fill="FFFFFF"/>
        </w:rPr>
        <w:t>的</w:t>
      </w:r>
      <w:proofErr w:type="gramEnd"/>
      <w:r w:rsidR="003B50EC" w:rsidRPr="00E87E00">
        <w:rPr>
          <w:rFonts w:cs="微软雅黑" w:hint="eastAsia"/>
          <w:szCs w:val="21"/>
          <w:shd w:val="clear" w:color="auto" w:fill="FFFFFF"/>
        </w:rPr>
        <w:t>操作错误和软件错误, 是否有准确、清晰的提示;</w:t>
      </w:r>
      <w:r w:rsidR="003B50EC" w:rsidRPr="00E87E00">
        <w:rPr>
          <w:rFonts w:cs="微软雅黑" w:hint="eastAsia"/>
          <w:szCs w:val="21"/>
          <w:shd w:val="clear" w:color="auto" w:fill="FFFFFF"/>
        </w:rPr>
        <w:br/>
        <w:t>3) 软件对重要数据的删除是否有警告和确认提示;</w:t>
      </w:r>
      <w:r w:rsidR="003B50EC" w:rsidRPr="00E87E00">
        <w:rPr>
          <w:rFonts w:cs="微软雅黑" w:hint="eastAsia"/>
          <w:szCs w:val="21"/>
          <w:shd w:val="clear" w:color="auto" w:fill="FFFFFF"/>
        </w:rPr>
        <w:br/>
        <w:t>4) 软件是否能判断数据的有效性, 屏蔽用户的错误输入, 识别非法值, 并有相应的错误示。</w:t>
      </w:r>
      <w:r w:rsidR="003B50EC" w:rsidRPr="00E87E00">
        <w:rPr>
          <w:rFonts w:cs="微软雅黑" w:hint="eastAsia"/>
          <w:szCs w:val="21"/>
          <w:shd w:val="clear" w:color="auto" w:fill="FFFFFF"/>
        </w:rPr>
        <w:br/>
      </w:r>
      <w:r>
        <w:rPr>
          <w:rFonts w:cs="微软雅黑" w:hint="eastAsia"/>
          <w:szCs w:val="21"/>
          <w:shd w:val="clear" w:color="auto" w:fill="FFFFFF"/>
        </w:rPr>
        <w:t>4.</w:t>
      </w:r>
      <w:r>
        <w:rPr>
          <w:rFonts w:cs="微软雅黑"/>
          <w:szCs w:val="21"/>
          <w:shd w:val="clear" w:color="auto" w:fill="FFFFFF"/>
        </w:rPr>
        <w:t xml:space="preserve"> </w:t>
      </w:r>
      <w:proofErr w:type="gramStart"/>
      <w:r w:rsidR="003B50EC" w:rsidRPr="00E87E00">
        <w:rPr>
          <w:rFonts w:cs="微软雅黑" w:hint="eastAsia"/>
          <w:szCs w:val="21"/>
          <w:shd w:val="clear" w:color="auto" w:fill="FFFFFF"/>
        </w:rPr>
        <w:t>安全性测试安全性测试</w:t>
      </w:r>
      <w:proofErr w:type="gramEnd"/>
      <w:r w:rsidR="003B50EC" w:rsidRPr="00E87E00">
        <w:rPr>
          <w:rFonts w:cs="微软雅黑" w:hint="eastAsia"/>
          <w:szCs w:val="21"/>
          <w:shd w:val="clear" w:color="auto" w:fill="FFFFFF"/>
        </w:rPr>
        <w:t>的检查内容包括:</w:t>
      </w:r>
      <w:r w:rsidR="003B50EC" w:rsidRPr="00E87E00">
        <w:rPr>
          <w:rFonts w:cs="微软雅黑" w:hint="eastAsia"/>
          <w:szCs w:val="21"/>
          <w:shd w:val="clear" w:color="auto" w:fill="FFFFFF"/>
        </w:rPr>
        <w:br/>
        <w:t>1) 软件中的密钥是否以密文方式存储;</w:t>
      </w:r>
      <w:r w:rsidR="003B50EC" w:rsidRPr="00E87E00">
        <w:rPr>
          <w:rFonts w:cs="微软雅黑" w:hint="eastAsia"/>
          <w:szCs w:val="21"/>
          <w:shd w:val="clear" w:color="auto" w:fill="FFFFFF"/>
        </w:rPr>
        <w:br/>
        <w:t>2) 软件是否有留痕功能, 即是否保存有用户的操作日志;</w:t>
      </w:r>
      <w:r w:rsidR="003B50EC" w:rsidRPr="00E87E00">
        <w:rPr>
          <w:rFonts w:cs="微软雅黑" w:hint="eastAsia"/>
          <w:szCs w:val="21"/>
          <w:shd w:val="clear" w:color="auto" w:fill="FFFFFF"/>
        </w:rPr>
        <w:br/>
        <w:t>3) 软件中各种用户的权限分配是否合理。</w:t>
      </w:r>
      <w:r w:rsidR="003B50EC" w:rsidRPr="00E87E00">
        <w:rPr>
          <w:rFonts w:cs="微软雅黑" w:hint="eastAsia"/>
          <w:szCs w:val="21"/>
          <w:shd w:val="clear" w:color="auto" w:fill="FFFFFF"/>
        </w:rPr>
        <w:br/>
      </w:r>
      <w:r>
        <w:rPr>
          <w:rFonts w:cs="微软雅黑" w:hint="eastAsia"/>
          <w:szCs w:val="21"/>
          <w:shd w:val="clear" w:color="auto" w:fill="FFFFFF"/>
        </w:rPr>
        <w:t>5.</w:t>
      </w:r>
      <w:r>
        <w:rPr>
          <w:rFonts w:cs="微软雅黑"/>
          <w:szCs w:val="21"/>
          <w:shd w:val="clear" w:color="auto" w:fill="FFFFFF"/>
        </w:rPr>
        <w:t xml:space="preserve"> </w:t>
      </w:r>
      <w:r w:rsidR="003B50EC" w:rsidRPr="00E87E00">
        <w:rPr>
          <w:rFonts w:cs="微软雅黑" w:hint="eastAsia"/>
          <w:szCs w:val="21"/>
          <w:shd w:val="clear" w:color="auto" w:fill="FFFFFF"/>
        </w:rPr>
        <w:t>性能测试</w:t>
      </w:r>
      <w:r w:rsidR="003B50EC" w:rsidRPr="00E87E00">
        <w:rPr>
          <w:rFonts w:cs="微软雅黑" w:hint="eastAsia"/>
          <w:szCs w:val="21"/>
          <w:shd w:val="clear" w:color="auto" w:fill="FFFFFF"/>
        </w:rPr>
        <w:br/>
        <w:t>对软件需求规格说明书中明确的软件性能进行测试。测试的准则是要满足规格说明书中的各项性能指标。</w:t>
      </w:r>
      <w:r w:rsidR="003B50EC" w:rsidRPr="00E87E00">
        <w:rPr>
          <w:rFonts w:cs="微软雅黑" w:hint="eastAsia"/>
          <w:szCs w:val="21"/>
          <w:shd w:val="clear" w:color="auto" w:fill="FFFFFF"/>
        </w:rPr>
        <w:br/>
      </w:r>
      <w:r>
        <w:rPr>
          <w:rFonts w:cs="微软雅黑" w:hint="eastAsia"/>
          <w:szCs w:val="21"/>
          <w:shd w:val="clear" w:color="auto" w:fill="FFFFFF"/>
        </w:rPr>
        <w:t>6.</w:t>
      </w:r>
      <w:r>
        <w:rPr>
          <w:rFonts w:cs="微软雅黑"/>
          <w:szCs w:val="21"/>
          <w:shd w:val="clear" w:color="auto" w:fill="FFFFFF"/>
        </w:rPr>
        <w:t xml:space="preserve"> </w:t>
      </w:r>
      <w:r w:rsidR="003B50EC" w:rsidRPr="00E87E00">
        <w:rPr>
          <w:rFonts w:cs="微软雅黑" w:hint="eastAsia"/>
          <w:szCs w:val="21"/>
          <w:shd w:val="clear" w:color="auto" w:fill="FFFFFF"/>
        </w:rPr>
        <w:t>易用性测试</w:t>
      </w:r>
      <w:r w:rsidR="003B50EC" w:rsidRPr="00E87E00">
        <w:rPr>
          <w:rFonts w:cs="微软雅黑" w:hint="eastAsia"/>
          <w:szCs w:val="21"/>
          <w:shd w:val="clear" w:color="auto" w:fill="FFFFFF"/>
        </w:rPr>
        <w:br/>
      </w:r>
      <w:r>
        <w:rPr>
          <w:rFonts w:cs="微软雅黑" w:hint="eastAsia"/>
          <w:szCs w:val="21"/>
          <w:shd w:val="clear" w:color="auto" w:fill="FFFFFF"/>
        </w:rPr>
        <w:t>7.</w:t>
      </w:r>
      <w:r>
        <w:rPr>
          <w:rFonts w:cs="微软雅黑"/>
          <w:szCs w:val="21"/>
          <w:shd w:val="clear" w:color="auto" w:fill="FFFFFF"/>
        </w:rPr>
        <w:t xml:space="preserve"> </w:t>
      </w:r>
      <w:r w:rsidR="003B50EC" w:rsidRPr="00E87E00">
        <w:rPr>
          <w:rFonts w:cs="微软雅黑" w:hint="eastAsia"/>
          <w:szCs w:val="21"/>
          <w:shd w:val="clear" w:color="auto" w:fill="FFFFFF"/>
        </w:rPr>
        <w:t>适应性测试，参照用户的软、硬件使用环境和需求规格说明书中的规定, 列出开发的软件需要满足的软、硬件环境。对每个环境进行测试。</w:t>
      </w:r>
    </w:p>
    <w:p w14:paraId="39C1EA89" w14:textId="77777777" w:rsidR="003B50EC" w:rsidRPr="00D308FB" w:rsidRDefault="003B50EC" w:rsidP="00D308FB">
      <w:pPr>
        <w:pStyle w:val="2"/>
      </w:pPr>
      <w:bookmarkStart w:id="23" w:name="_Toc43907118"/>
      <w:r w:rsidRPr="00D308FB">
        <w:rPr>
          <w:rFonts w:hint="eastAsia"/>
        </w:rPr>
        <w:t>3.6最后交付期限</w:t>
      </w:r>
      <w:bookmarkEnd w:id="23"/>
    </w:p>
    <w:p w14:paraId="009F4C86" w14:textId="3009C61F" w:rsidR="003B50EC" w:rsidRPr="00E87E00" w:rsidRDefault="003B50EC" w:rsidP="00693680">
      <w:pPr>
        <w:ind w:firstLine="420"/>
        <w:rPr>
          <w:b/>
          <w:bCs/>
          <w:sz w:val="32"/>
          <w:szCs w:val="32"/>
        </w:rPr>
      </w:pPr>
      <w:r w:rsidRPr="00E87E00">
        <w:t>考勤系统项目</w:t>
      </w:r>
      <w:r w:rsidRPr="00E87E00">
        <w:rPr>
          <w:rFonts w:hint="eastAsia"/>
        </w:rPr>
        <w:t>开始日期为2020年6月22日，计划结束时间为2020年7月2日，共计11个工作日。</w:t>
      </w:r>
    </w:p>
    <w:p w14:paraId="7A476C18" w14:textId="77777777" w:rsidR="003B50EC" w:rsidRPr="00D308FB" w:rsidRDefault="003B50EC" w:rsidP="00D308FB">
      <w:pPr>
        <w:pStyle w:val="1"/>
      </w:pPr>
      <w:bookmarkStart w:id="24" w:name="_Toc43907119"/>
      <w:bookmarkStart w:id="25" w:name="_Toc35274539"/>
      <w:r w:rsidRPr="00D308FB">
        <w:rPr>
          <w:rFonts w:hint="eastAsia"/>
        </w:rPr>
        <w:t>4所需工作概述</w:t>
      </w:r>
      <w:bookmarkEnd w:id="24"/>
    </w:p>
    <w:p w14:paraId="210AD67F" w14:textId="77777777" w:rsidR="003B50EC" w:rsidRPr="00E87E00" w:rsidRDefault="003B50EC" w:rsidP="00693680">
      <w:pPr>
        <w:ind w:firstLine="420"/>
      </w:pPr>
      <w:r w:rsidRPr="00E87E00">
        <w:rPr>
          <w:rFonts w:hint="eastAsia"/>
        </w:rPr>
        <w:t>项目分为六个阶段：</w:t>
      </w:r>
    </w:p>
    <w:p w14:paraId="37D39C3B" w14:textId="0FE959C2" w:rsidR="003B50EC" w:rsidRPr="00E87E00" w:rsidRDefault="003B50EC" w:rsidP="00693680">
      <w:pPr>
        <w:ind w:firstLineChars="0" w:firstLine="0"/>
      </w:pPr>
      <w:r w:rsidRPr="00E87E00">
        <w:rPr>
          <w:rFonts w:hint="eastAsia"/>
        </w:rPr>
        <w:lastRenderedPageBreak/>
        <w:t>1</w:t>
      </w:r>
      <w:r w:rsidR="00301207">
        <w:rPr>
          <w:rFonts w:hint="eastAsia"/>
        </w:rPr>
        <w:t>.</w:t>
      </w:r>
      <w:r w:rsidR="00301207">
        <w:t xml:space="preserve"> </w:t>
      </w:r>
      <w:r w:rsidRPr="00E87E00">
        <w:rPr>
          <w:rFonts w:hint="eastAsia"/>
        </w:rPr>
        <w:t>可行性与计划研究。输出文档：文档计划、可行性分析、项目开发计划、软件配置管理计划。</w:t>
      </w:r>
      <w:r w:rsidRPr="00E87E00">
        <w:rPr>
          <w:rFonts w:hint="eastAsia"/>
        </w:rPr>
        <w:br/>
        <w:t>2</w:t>
      </w:r>
      <w:r w:rsidR="00301207">
        <w:rPr>
          <w:rFonts w:hint="eastAsia"/>
        </w:rPr>
        <w:t>.</w:t>
      </w:r>
      <w:r w:rsidR="00301207">
        <w:t xml:space="preserve"> </w:t>
      </w:r>
      <w:r w:rsidRPr="00E87E00">
        <w:rPr>
          <w:rFonts w:hint="eastAsia"/>
        </w:rPr>
        <w:t>需求分析阶段。输出文档：软件需求规格说明书、（初步的用户手册）（具体文档变动待定）</w:t>
      </w:r>
      <w:r w:rsidRPr="00E87E00">
        <w:rPr>
          <w:rFonts w:hint="eastAsia"/>
        </w:rPr>
        <w:br/>
        <w:t>3</w:t>
      </w:r>
      <w:r w:rsidR="00301207">
        <w:rPr>
          <w:rFonts w:hint="eastAsia"/>
        </w:rPr>
        <w:t>.</w:t>
      </w:r>
      <w:r w:rsidR="00301207">
        <w:t xml:space="preserve"> </w:t>
      </w:r>
      <w:r w:rsidRPr="00E87E00">
        <w:rPr>
          <w:rFonts w:hint="eastAsia"/>
        </w:rPr>
        <w:t>设计阶段。主要内容（包括不限于功能设计、流程设计、数据流图、数据字典、状态转换</w:t>
      </w:r>
      <w:r w:rsidRPr="00E87E00">
        <w:rPr>
          <w:rFonts w:hint="eastAsia"/>
        </w:rPr>
        <w:br/>
        <w:t>图、界面设计、数据库设计、接口设计、算法设计等）输出文档：软件设计说明、接口设计说明、数据库设计说明、（初步的测试计划）（具体文档变动待定）。</w:t>
      </w:r>
      <w:r w:rsidRPr="00E87E00">
        <w:rPr>
          <w:rFonts w:hint="eastAsia"/>
        </w:rPr>
        <w:br/>
        <w:t>4</w:t>
      </w:r>
      <w:r w:rsidR="00301207">
        <w:rPr>
          <w:rFonts w:hint="eastAsia"/>
        </w:rPr>
        <w:t>.</w:t>
      </w:r>
      <w:r w:rsidR="00301207">
        <w:t xml:space="preserve"> </w:t>
      </w:r>
      <w:r w:rsidRPr="00E87E00">
        <w:rPr>
          <w:rFonts w:hint="eastAsia"/>
        </w:rPr>
        <w:t>实现。编码。输出文档：用户手册、操作手册、测试计划（具体文档变动待定）</w:t>
      </w:r>
      <w:r w:rsidRPr="00E87E00">
        <w:rPr>
          <w:rFonts w:hint="eastAsia"/>
        </w:rPr>
        <w:br/>
        <w:t>5</w:t>
      </w:r>
      <w:r w:rsidR="00301207">
        <w:rPr>
          <w:rFonts w:hint="eastAsia"/>
        </w:rPr>
        <w:t>.</w:t>
      </w:r>
      <w:r w:rsidR="00301207">
        <w:t xml:space="preserve"> </w:t>
      </w:r>
      <w:r w:rsidRPr="00E87E00">
        <w:rPr>
          <w:rFonts w:hint="eastAsia"/>
        </w:rPr>
        <w:t>测试阶段。输出文档：测试报告、项目开发总结报告（具体文档变动待定）。</w:t>
      </w:r>
      <w:r w:rsidRPr="00E87E00">
        <w:rPr>
          <w:rFonts w:hint="eastAsia"/>
        </w:rPr>
        <w:br/>
        <w:t>6</w:t>
      </w:r>
      <w:r w:rsidR="00301207">
        <w:rPr>
          <w:rFonts w:hint="eastAsia"/>
        </w:rPr>
        <w:t>.</w:t>
      </w:r>
      <w:r w:rsidR="00301207">
        <w:t xml:space="preserve"> </w:t>
      </w:r>
      <w:r w:rsidRPr="00E87E00">
        <w:rPr>
          <w:rFonts w:hint="eastAsia"/>
        </w:rPr>
        <w:t>运行。(无输出文档）</w:t>
      </w:r>
    </w:p>
    <w:p w14:paraId="4C1D51F5" w14:textId="77777777" w:rsidR="003B50EC" w:rsidRPr="00D308FB" w:rsidRDefault="003B50EC" w:rsidP="00D308FB">
      <w:pPr>
        <w:pStyle w:val="1"/>
      </w:pPr>
      <w:bookmarkStart w:id="26" w:name="_Toc43907120"/>
      <w:bookmarkEnd w:id="25"/>
      <w:r w:rsidRPr="00D308FB">
        <w:rPr>
          <w:rFonts w:hint="eastAsia"/>
        </w:rPr>
        <w:t>5实施整个软件开发活动的计划</w:t>
      </w:r>
      <w:bookmarkEnd w:id="26"/>
    </w:p>
    <w:p w14:paraId="1BDE0BA2" w14:textId="77777777" w:rsidR="003B50EC" w:rsidRPr="00D308FB" w:rsidRDefault="003B50EC" w:rsidP="00D308FB">
      <w:pPr>
        <w:pStyle w:val="2"/>
      </w:pPr>
      <w:bookmarkStart w:id="27" w:name="_Toc35274540"/>
      <w:bookmarkStart w:id="28" w:name="_Toc43907121"/>
      <w:r w:rsidRPr="00D308FB">
        <w:rPr>
          <w:rFonts w:hint="eastAsia"/>
        </w:rPr>
        <w:t>5.1软件开发过程</w:t>
      </w:r>
      <w:bookmarkEnd w:id="27"/>
      <w:bookmarkEnd w:id="28"/>
    </w:p>
    <w:p w14:paraId="30710159" w14:textId="77777777" w:rsidR="003B50EC" w:rsidRPr="00E87E00" w:rsidRDefault="003B50EC" w:rsidP="00693680">
      <w:pPr>
        <w:ind w:firstLine="420"/>
      </w:pPr>
      <w:r w:rsidRPr="00E87E00">
        <w:t>考勤系统项目</w:t>
      </w:r>
      <w:r w:rsidRPr="00E87E00">
        <w:rPr>
          <w:rFonts w:hint="eastAsia"/>
        </w:rPr>
        <w:t>具有这样的特点：功能明确，功能间相互关系简单，并且需求容易稳定在特定的软件版本之上，逻辑清晰，比较容易划分成独立的模块。因此，其项目开发过程可采用敏捷方法，根据目前流行的SCRUM过程规范，进行裁剪定制生成。</w:t>
      </w:r>
    </w:p>
    <w:p w14:paraId="7A4D6F59" w14:textId="77777777" w:rsidR="003B50EC" w:rsidRPr="00D308FB" w:rsidRDefault="003B50EC" w:rsidP="00D308FB">
      <w:pPr>
        <w:pStyle w:val="2"/>
      </w:pPr>
      <w:bookmarkStart w:id="29" w:name="_Toc35274541"/>
      <w:bookmarkStart w:id="30" w:name="_Toc43907122"/>
      <w:r w:rsidRPr="00D308FB">
        <w:rPr>
          <w:rFonts w:hint="eastAsia"/>
        </w:rPr>
        <w:t>5.2</w:t>
      </w:r>
      <w:bookmarkEnd w:id="29"/>
      <w:r w:rsidRPr="00D308FB">
        <w:rPr>
          <w:rFonts w:hint="eastAsia"/>
        </w:rPr>
        <w:t>软件开发总体计划</w:t>
      </w:r>
      <w:bookmarkEnd w:id="30"/>
    </w:p>
    <w:p w14:paraId="07B59622" w14:textId="77777777" w:rsidR="003B50EC" w:rsidRPr="00E87E00" w:rsidRDefault="003B50EC" w:rsidP="00693680">
      <w:pPr>
        <w:ind w:firstLine="420"/>
      </w:pPr>
      <w:r w:rsidRPr="00E87E00">
        <w:rPr>
          <w:rFonts w:hint="eastAsia"/>
        </w:rPr>
        <w:t>一次完整的项目开发过程由需求分析，设计，编码，测试，运行后，最终发布功能完备的软件产品。</w:t>
      </w:r>
    </w:p>
    <w:p w14:paraId="5C4D3FEF" w14:textId="77777777" w:rsidR="003B50EC" w:rsidRPr="00D308FB" w:rsidRDefault="003B50EC" w:rsidP="00D308FB">
      <w:pPr>
        <w:pStyle w:val="3"/>
      </w:pPr>
      <w:bookmarkStart w:id="31" w:name="_附录"/>
      <w:bookmarkStart w:id="32" w:name="_Toc43907123"/>
      <w:bookmarkEnd w:id="31"/>
      <w:r w:rsidRPr="00D308FB">
        <w:rPr>
          <w:rFonts w:hint="eastAsia"/>
        </w:rPr>
        <w:lastRenderedPageBreak/>
        <w:t>5.2.1软件开发方法</w:t>
      </w:r>
      <w:bookmarkEnd w:id="32"/>
    </w:p>
    <w:p w14:paraId="1A9AACC3" w14:textId="77777777" w:rsidR="003B50EC" w:rsidRPr="00E87E00" w:rsidRDefault="003B50EC" w:rsidP="00693680">
      <w:pPr>
        <w:ind w:firstLine="420"/>
        <w:rPr>
          <w:b/>
          <w:bCs/>
          <w:sz w:val="32"/>
          <w:szCs w:val="32"/>
        </w:rPr>
      </w:pPr>
      <w:r w:rsidRPr="00E87E00">
        <w:rPr>
          <w:rFonts w:hint="eastAsia"/>
        </w:rPr>
        <w:t>开发过程需要在需求稳定的前提下开展，分别经历需求分析、架构设计、数据库设计（可选）、界面设计、以及集成测试，最终发布产品。一次模块开发过程需经历物理设计、编码自测、代码评审、验收测试、模块测试等活动，最终以通过模块测试为结束依据。</w:t>
      </w:r>
    </w:p>
    <w:p w14:paraId="3AE26EC3" w14:textId="77777777" w:rsidR="003B50EC" w:rsidRPr="00D308FB" w:rsidRDefault="003B50EC" w:rsidP="00D308FB">
      <w:pPr>
        <w:pStyle w:val="3"/>
      </w:pPr>
      <w:bookmarkStart w:id="33" w:name="_Toc43907124"/>
      <w:r w:rsidRPr="00D308FB">
        <w:rPr>
          <w:rFonts w:hint="eastAsia"/>
        </w:rPr>
        <w:t>5.2.2软件产品标准</w:t>
      </w:r>
      <w:bookmarkEnd w:id="33"/>
    </w:p>
    <w:p w14:paraId="1BBFF1FA" w14:textId="77777777" w:rsidR="003B50EC" w:rsidRPr="00E87E00" w:rsidRDefault="003B50EC" w:rsidP="00693680">
      <w:pPr>
        <w:ind w:firstLine="420"/>
      </w:pPr>
      <w:r w:rsidRPr="00E87E00">
        <w:rPr>
          <w:rStyle w:val="ae"/>
          <w:rFonts w:cs="微软雅黑" w:hint="eastAsia"/>
          <w:b w:val="0"/>
          <w:bCs/>
          <w:szCs w:val="21"/>
          <w:shd w:val="clear" w:color="auto" w:fill="FFFFFF"/>
        </w:rPr>
        <w:t>缩写：</w:t>
      </w:r>
      <w:r w:rsidRPr="00E87E00">
        <w:rPr>
          <w:rFonts w:hint="eastAsia"/>
          <w:shd w:val="clear" w:color="auto" w:fill="FFFFFF"/>
        </w:rPr>
        <w:t>某些通用的缩写可以使用，如：temp 可缩写为  </w:t>
      </w:r>
      <w:proofErr w:type="spellStart"/>
      <w:r w:rsidRPr="00E87E00">
        <w:rPr>
          <w:rFonts w:hint="eastAsia"/>
          <w:shd w:val="clear" w:color="auto" w:fill="FFFFFF"/>
        </w:rPr>
        <w:t>tmp</w:t>
      </w:r>
      <w:proofErr w:type="spellEnd"/>
      <w:r w:rsidRPr="00E87E00">
        <w:rPr>
          <w:rFonts w:hint="eastAsia"/>
          <w:shd w:val="clear" w:color="auto" w:fill="FFFFFF"/>
        </w:rPr>
        <w:t xml:space="preserve">  ;message 可缩写为  msg  ;</w:t>
      </w:r>
    </w:p>
    <w:p w14:paraId="2DB2D412" w14:textId="77777777" w:rsidR="003B50EC" w:rsidRPr="00E87E00" w:rsidRDefault="003B50EC" w:rsidP="00693680">
      <w:pPr>
        <w:ind w:firstLine="420"/>
        <w:rPr>
          <w:shd w:val="clear" w:color="auto" w:fill="FFFFFF"/>
        </w:rPr>
      </w:pPr>
      <w:r w:rsidRPr="00E87E00">
        <w:rPr>
          <w:rStyle w:val="ae"/>
          <w:rFonts w:cs="微软雅黑" w:hint="eastAsia"/>
          <w:b w:val="0"/>
          <w:bCs/>
          <w:szCs w:val="21"/>
          <w:shd w:val="clear" w:color="auto" w:fill="FFFFFF"/>
        </w:rPr>
        <w:t>不用数字定义名字</w:t>
      </w:r>
      <w:r w:rsidRPr="00E87E00">
        <w:rPr>
          <w:rFonts w:hint="eastAsia"/>
          <w:shd w:val="clear" w:color="auto" w:fill="FFFFFF"/>
        </w:rPr>
        <w:t>除非必要，不要用数字或较奇怪的字符来定义标识符；</w:t>
      </w:r>
    </w:p>
    <w:p w14:paraId="407E7E9F" w14:textId="77777777" w:rsidR="003B50EC" w:rsidRPr="00E87E00" w:rsidRDefault="003B50EC" w:rsidP="00693680">
      <w:pPr>
        <w:ind w:firstLine="420"/>
      </w:pPr>
      <w:r w:rsidRPr="00E87E00">
        <w:rPr>
          <w:rFonts w:hint="eastAsia"/>
          <w:shd w:val="clear" w:color="auto" w:fill="FFFFFF"/>
        </w:rPr>
        <w:t xml:space="preserve">数组应该总是用下面的方式来命名：byte[] buffer;而不是：byte </w:t>
      </w:r>
      <w:proofErr w:type="gramStart"/>
      <w:r w:rsidRPr="00E87E00">
        <w:rPr>
          <w:rFonts w:hint="eastAsia"/>
          <w:shd w:val="clear" w:color="auto" w:fill="FFFFFF"/>
        </w:rPr>
        <w:t>buffer[</w:t>
      </w:r>
      <w:proofErr w:type="gramEnd"/>
      <w:r w:rsidRPr="00E87E00">
        <w:rPr>
          <w:rFonts w:hint="eastAsia"/>
          <w:shd w:val="clear" w:color="auto" w:fill="FFFFFF"/>
        </w:rPr>
        <w:t>];</w:t>
      </w:r>
    </w:p>
    <w:p w14:paraId="4FCC698F" w14:textId="77777777" w:rsidR="003B50EC" w:rsidRPr="00E87E00" w:rsidRDefault="003B50EC" w:rsidP="00693680">
      <w:pPr>
        <w:ind w:firstLine="420"/>
        <w:rPr>
          <w:shd w:val="clear" w:color="auto" w:fill="FFFFFF"/>
        </w:rPr>
      </w:pPr>
      <w:r w:rsidRPr="00E87E00">
        <w:rPr>
          <w:rFonts w:hint="eastAsia"/>
          <w:shd w:val="clear" w:color="auto" w:fill="FFFFFF"/>
        </w:rPr>
        <w:t>参数的命名：参数的名字必须和变量的命名规范一致；</w:t>
      </w:r>
    </w:p>
    <w:p w14:paraId="6FFA7DF2" w14:textId="77777777" w:rsidR="003B50EC" w:rsidRPr="00E87E00" w:rsidRDefault="003B50EC" w:rsidP="00693680">
      <w:pPr>
        <w:ind w:firstLine="420"/>
        <w:rPr>
          <w:shd w:val="clear" w:color="auto" w:fill="FFFFFF"/>
        </w:rPr>
      </w:pPr>
      <w:r w:rsidRPr="00E87E00">
        <w:rPr>
          <w:rFonts w:hint="eastAsia"/>
          <w:shd w:val="clear" w:color="auto" w:fill="FFFFFF"/>
        </w:rPr>
        <w:t>版权信息必须在 java 文件的开头；</w:t>
      </w:r>
    </w:p>
    <w:p w14:paraId="77BE9570" w14:textId="77777777" w:rsidR="003B50EC" w:rsidRPr="00E87E00" w:rsidRDefault="003B50EC" w:rsidP="00693680">
      <w:pPr>
        <w:ind w:firstLine="420"/>
        <w:rPr>
          <w:b/>
          <w:sz w:val="32"/>
          <w:szCs w:val="32"/>
        </w:rPr>
      </w:pPr>
      <w:r w:rsidRPr="00E87E00">
        <w:rPr>
          <w:rFonts w:hint="eastAsia"/>
          <w:shd w:val="clear" w:color="auto" w:fill="FFFFFF"/>
        </w:rPr>
        <w:t>package 行要在 import 行之前，import 中标准的包名要在本地的包名之前，而且按照字母顺序排列。如果 import 行中包含了同一个包中的不同子目录，则建议用 * 来处理；</w:t>
      </w:r>
    </w:p>
    <w:p w14:paraId="6577D283" w14:textId="77777777" w:rsidR="003B50EC" w:rsidRPr="00D308FB" w:rsidRDefault="003B50EC" w:rsidP="00D308FB">
      <w:pPr>
        <w:pStyle w:val="3"/>
      </w:pPr>
      <w:bookmarkStart w:id="34" w:name="_Toc43907125"/>
      <w:r w:rsidRPr="00D308FB">
        <w:rPr>
          <w:rFonts w:hint="eastAsia"/>
        </w:rPr>
        <w:t>5.2.3可重用的软件产品</w:t>
      </w:r>
      <w:bookmarkEnd w:id="34"/>
    </w:p>
    <w:p w14:paraId="40D3C9ED" w14:textId="77777777" w:rsidR="003B50EC" w:rsidRPr="00D308FB" w:rsidRDefault="003B50EC" w:rsidP="00D308FB">
      <w:pPr>
        <w:pStyle w:val="4"/>
      </w:pPr>
      <w:r w:rsidRPr="00D308FB">
        <w:rPr>
          <w:rFonts w:hint="eastAsia"/>
        </w:rPr>
        <w:t>5.2.3.1吸纳可重用的软件产品</w:t>
      </w:r>
    </w:p>
    <w:p w14:paraId="17F656E0" w14:textId="77777777" w:rsidR="003B50EC" w:rsidRPr="00E87E00" w:rsidRDefault="003B50EC" w:rsidP="00693680">
      <w:pPr>
        <w:ind w:firstLine="420"/>
        <w:rPr>
          <w:b/>
          <w:bCs/>
          <w:sz w:val="32"/>
          <w:szCs w:val="32"/>
        </w:rPr>
      </w:pPr>
      <w:r w:rsidRPr="00E87E00">
        <w:rPr>
          <w:rFonts w:hint="eastAsia"/>
        </w:rPr>
        <w:t>由于不同的环境和功能要求，我们可以通过对以往软件系统的局部修改和重组，保持整体稳定性，以适应新要求。据统计，现今，开发一个新的应用系统，40%～60%的代码是重复以前类似系统的成分，重复比例有时甚至更高。</w:t>
      </w:r>
    </w:p>
    <w:p w14:paraId="606F97AE" w14:textId="77777777" w:rsidR="003B50EC" w:rsidRPr="00D308FB" w:rsidRDefault="003B50EC" w:rsidP="00D308FB">
      <w:pPr>
        <w:pStyle w:val="4"/>
      </w:pPr>
      <w:r w:rsidRPr="00D308FB">
        <w:rPr>
          <w:rFonts w:hint="eastAsia"/>
        </w:rPr>
        <w:lastRenderedPageBreak/>
        <w:t>5.2.3.2开发可重用的软件产品</w:t>
      </w:r>
    </w:p>
    <w:p w14:paraId="341AD2EA" w14:textId="77777777" w:rsidR="003B50EC" w:rsidRPr="00E87E00" w:rsidRDefault="00D311FA" w:rsidP="00693680">
      <w:pPr>
        <w:ind w:firstLine="420"/>
        <w:rPr>
          <w:szCs w:val="21"/>
        </w:rPr>
      </w:pPr>
      <w:hyperlink r:id="rId12" w:tgtFrame="https://baike.baidu.com/item/%E5%8F%AF%E9%87%8D%E7%94%A8%E8%BD%AF%E4%BB%B6/_blank" w:history="1">
        <w:r w:rsidR="003B50EC" w:rsidRPr="00E87E00">
          <w:rPr>
            <w:rFonts w:hint="eastAsia"/>
            <w:szCs w:val="21"/>
          </w:rPr>
          <w:t>软件重用</w:t>
        </w:r>
      </w:hyperlink>
      <w:r w:rsidR="003B50EC" w:rsidRPr="00E87E00">
        <w:rPr>
          <w:rFonts w:hint="eastAsia"/>
          <w:szCs w:val="21"/>
        </w:rPr>
        <w:t>能节约软件开发成本，真正有效地提高软件生产效率。</w:t>
      </w:r>
    </w:p>
    <w:p w14:paraId="041A39A5" w14:textId="77777777" w:rsidR="003B50EC" w:rsidRPr="00E87E00" w:rsidRDefault="003B50EC" w:rsidP="00693680">
      <w:pPr>
        <w:ind w:firstLine="420"/>
        <w:rPr>
          <w:szCs w:val="21"/>
        </w:rPr>
      </w:pPr>
      <w:r w:rsidRPr="00E87E00">
        <w:rPr>
          <w:rFonts w:hint="eastAsia"/>
          <w:szCs w:val="21"/>
        </w:rPr>
        <w:t>软件重用是利用事先建立好的</w:t>
      </w:r>
      <w:proofErr w:type="gramStart"/>
      <w:r w:rsidRPr="00E87E00">
        <w:rPr>
          <w:rFonts w:hint="eastAsia"/>
          <w:szCs w:val="21"/>
        </w:rPr>
        <w:t>软部品创建</w:t>
      </w:r>
      <w:proofErr w:type="gramEnd"/>
      <w:r w:rsidRPr="00E87E00">
        <w:rPr>
          <w:rFonts w:hint="eastAsia"/>
          <w:szCs w:val="21"/>
        </w:rPr>
        <w:t>新</w:t>
      </w:r>
      <w:r w:rsidR="00D311FA">
        <w:fldChar w:fldCharType="begin"/>
      </w:r>
      <w:r w:rsidR="00D311FA">
        <w:instrText xml:space="preserve"> HYPERLINK "https://baike.baidu.com/item/%E8%BD%AF%E4%BB%B6%E7%B3%BB%E7%BB%9F" \t "https://baike.baidu.com/item/%E5%8F%AF%E9%87%8D%E7%94%A8%E8%BD%AF%E4%BB%B6/_blank" </w:instrText>
      </w:r>
      <w:r w:rsidR="00D311FA">
        <w:fldChar w:fldCharType="separate"/>
      </w:r>
      <w:r w:rsidRPr="00E87E00">
        <w:rPr>
          <w:rFonts w:hint="eastAsia"/>
          <w:szCs w:val="21"/>
        </w:rPr>
        <w:t>软件系统</w:t>
      </w:r>
      <w:r w:rsidR="00D311FA">
        <w:rPr>
          <w:szCs w:val="21"/>
        </w:rPr>
        <w:fldChar w:fldCharType="end"/>
      </w:r>
      <w:r w:rsidRPr="00E87E00">
        <w:rPr>
          <w:rFonts w:hint="eastAsia"/>
          <w:szCs w:val="21"/>
        </w:rPr>
        <w:t>的过程。这个定义蕴含着软件重用所必须包含的两个方面：</w:t>
      </w:r>
    </w:p>
    <w:p w14:paraId="7D223239" w14:textId="77777777" w:rsidR="003B50EC" w:rsidRPr="00E87E00" w:rsidRDefault="003B50EC" w:rsidP="00693680">
      <w:pPr>
        <w:ind w:firstLine="420"/>
        <w:rPr>
          <w:szCs w:val="21"/>
        </w:rPr>
      </w:pPr>
      <w:r w:rsidRPr="00E87E00">
        <w:rPr>
          <w:rFonts w:hint="eastAsia"/>
          <w:szCs w:val="21"/>
        </w:rPr>
        <w:t>1. 系统地开发可重用</w:t>
      </w:r>
      <w:proofErr w:type="gramStart"/>
      <w:r w:rsidRPr="00E87E00">
        <w:rPr>
          <w:rFonts w:hint="eastAsia"/>
          <w:szCs w:val="21"/>
        </w:rPr>
        <w:t>的软部品</w:t>
      </w:r>
      <w:proofErr w:type="gramEnd"/>
      <w:r w:rsidRPr="00E87E00">
        <w:rPr>
          <w:rFonts w:hint="eastAsia"/>
          <w:szCs w:val="21"/>
        </w:rPr>
        <w:t>。</w:t>
      </w:r>
      <w:proofErr w:type="gramStart"/>
      <w:r w:rsidRPr="00E87E00">
        <w:rPr>
          <w:rFonts w:hint="eastAsia"/>
          <w:szCs w:val="21"/>
        </w:rPr>
        <w:t>这些软部品</w:t>
      </w:r>
      <w:proofErr w:type="gramEnd"/>
      <w:r w:rsidRPr="00E87E00">
        <w:rPr>
          <w:rFonts w:hint="eastAsia"/>
          <w:szCs w:val="21"/>
        </w:rPr>
        <w:t>可以是代码，但不应该仅仅局限在代码。我们必须从更广泛和更高层次来理解，这样才会带来更大的重用收益。</w:t>
      </w:r>
      <w:proofErr w:type="gramStart"/>
      <w:r w:rsidRPr="00E87E00">
        <w:rPr>
          <w:rFonts w:hint="eastAsia"/>
          <w:szCs w:val="21"/>
        </w:rPr>
        <w:t>比如软部品</w:t>
      </w:r>
      <w:proofErr w:type="gramEnd"/>
      <w:r w:rsidRPr="00E87E00">
        <w:rPr>
          <w:rFonts w:hint="eastAsia"/>
          <w:szCs w:val="21"/>
        </w:rPr>
        <w:t>还可以是：分析，设计，测试数据，原型，计划，文档，模板，框架等等。</w:t>
      </w:r>
    </w:p>
    <w:p w14:paraId="71E8D8E3" w14:textId="54768716" w:rsidR="003B50EC" w:rsidRPr="00693680" w:rsidRDefault="003B50EC" w:rsidP="00693680">
      <w:pPr>
        <w:ind w:firstLine="420"/>
        <w:rPr>
          <w:szCs w:val="21"/>
        </w:rPr>
      </w:pPr>
      <w:r w:rsidRPr="00E87E00">
        <w:rPr>
          <w:rFonts w:hint="eastAsia"/>
          <w:szCs w:val="21"/>
        </w:rPr>
        <w:t>2. 系统地使用</w:t>
      </w:r>
      <w:proofErr w:type="gramStart"/>
      <w:r w:rsidRPr="00E87E00">
        <w:rPr>
          <w:rFonts w:hint="eastAsia"/>
          <w:szCs w:val="21"/>
        </w:rPr>
        <w:t>这些软部品</w:t>
      </w:r>
      <w:proofErr w:type="gramEnd"/>
      <w:r w:rsidRPr="00E87E00">
        <w:rPr>
          <w:rFonts w:hint="eastAsia"/>
          <w:szCs w:val="21"/>
        </w:rPr>
        <w:t>作为构筑模块，来建立新的系统。</w:t>
      </w:r>
    </w:p>
    <w:p w14:paraId="0CD57A59" w14:textId="77777777" w:rsidR="003B50EC" w:rsidRPr="00D308FB" w:rsidRDefault="003B50EC" w:rsidP="00D308FB">
      <w:pPr>
        <w:pStyle w:val="3"/>
      </w:pPr>
      <w:bookmarkStart w:id="35" w:name="_Toc43907126"/>
      <w:r w:rsidRPr="00D308FB">
        <w:rPr>
          <w:rFonts w:hint="eastAsia"/>
        </w:rPr>
        <w:t>5.2.4处理关键性需求</w:t>
      </w:r>
      <w:bookmarkEnd w:id="35"/>
    </w:p>
    <w:p w14:paraId="74C361CD" w14:textId="77777777" w:rsidR="003B50EC" w:rsidRPr="00D308FB" w:rsidRDefault="003B50EC" w:rsidP="00D308FB">
      <w:pPr>
        <w:pStyle w:val="4"/>
      </w:pPr>
      <w:r w:rsidRPr="00D308FB">
        <w:rPr>
          <w:rFonts w:hint="eastAsia"/>
        </w:rPr>
        <w:t>5.2.4.1安全性保证</w:t>
      </w:r>
    </w:p>
    <w:p w14:paraId="068BDB87" w14:textId="77777777" w:rsidR="003B50EC" w:rsidRPr="00E87E00" w:rsidRDefault="003B50EC" w:rsidP="003B50EC">
      <w:pPr>
        <w:pStyle w:val="af1"/>
        <w:rPr>
          <w:b/>
          <w:bCs/>
          <w:sz w:val="32"/>
          <w:szCs w:val="32"/>
        </w:rPr>
      </w:pPr>
      <w:r w:rsidRPr="00E87E00">
        <w:rPr>
          <w:rStyle w:val="ae"/>
          <w:rFonts w:cs="微软雅黑"/>
          <w:b w:val="0"/>
          <w:bCs/>
          <w:szCs w:val="21"/>
          <w:shd w:val="clear" w:color="auto" w:fill="FFFFFF"/>
        </w:rPr>
        <w:t>加密用户</w:t>
      </w:r>
      <w:r w:rsidRPr="00693680">
        <w:t>密码</w:t>
      </w:r>
      <w:r w:rsidRPr="00693680">
        <w:rPr>
          <w:rFonts w:hint="eastAsia"/>
        </w:rPr>
        <w:t>，本系统对用户</w:t>
      </w:r>
      <w:r w:rsidRPr="00E87E00">
        <w:rPr>
          <w:rFonts w:cs="微软雅黑" w:hint="eastAsia"/>
          <w:bCs/>
          <w:szCs w:val="21"/>
          <w:shd w:val="clear" w:color="auto" w:fill="FFFFFF"/>
        </w:rPr>
        <w:t>密码进行加密。</w:t>
      </w:r>
    </w:p>
    <w:p w14:paraId="3E718CCE" w14:textId="0332CFB3" w:rsidR="003B50EC" w:rsidRPr="00D308FB" w:rsidRDefault="003B50EC" w:rsidP="00D308FB">
      <w:pPr>
        <w:pStyle w:val="4"/>
      </w:pPr>
      <w:r w:rsidRPr="00D308FB">
        <w:rPr>
          <w:rFonts w:hint="eastAsia"/>
        </w:rPr>
        <w:t>5.2.4.2保密</w:t>
      </w:r>
      <w:r w:rsidR="00FA58A4">
        <w:rPr>
          <w:rFonts w:hint="eastAsia"/>
        </w:rPr>
        <w:t>性</w:t>
      </w:r>
      <w:r w:rsidRPr="00D308FB">
        <w:rPr>
          <w:rFonts w:hint="eastAsia"/>
        </w:rPr>
        <w:t>保证</w:t>
      </w:r>
    </w:p>
    <w:p w14:paraId="25338E9C" w14:textId="77777777" w:rsidR="003B50EC" w:rsidRPr="00E87E00" w:rsidRDefault="003B50EC" w:rsidP="003B50EC">
      <w:pPr>
        <w:pStyle w:val="af1"/>
        <w:rPr>
          <w:b/>
          <w:bCs/>
          <w:szCs w:val="21"/>
        </w:rPr>
      </w:pPr>
      <w:r w:rsidRPr="00E87E00">
        <w:rPr>
          <w:rFonts w:hint="eastAsia"/>
          <w:szCs w:val="21"/>
        </w:rPr>
        <w:t>软件具有用户权限限制。</w:t>
      </w:r>
    </w:p>
    <w:p w14:paraId="45F2ACFF" w14:textId="77777777" w:rsidR="003B50EC" w:rsidRPr="00D308FB" w:rsidRDefault="003B50EC" w:rsidP="00D308FB">
      <w:pPr>
        <w:pStyle w:val="4"/>
      </w:pPr>
      <w:r w:rsidRPr="00D308FB">
        <w:rPr>
          <w:rFonts w:hint="eastAsia"/>
        </w:rPr>
        <w:t>5.2.4.3私密性保证</w:t>
      </w:r>
    </w:p>
    <w:p w14:paraId="09E38091" w14:textId="247B7373" w:rsidR="003B50EC" w:rsidRPr="00E87E00" w:rsidRDefault="003B50EC" w:rsidP="00693680">
      <w:pPr>
        <w:ind w:firstLine="420"/>
        <w:rPr>
          <w:b/>
          <w:bCs/>
          <w:sz w:val="32"/>
          <w:szCs w:val="32"/>
        </w:rPr>
      </w:pPr>
      <w:r w:rsidRPr="00E87E00">
        <w:rPr>
          <w:rFonts w:hint="eastAsia"/>
        </w:rPr>
        <w:t>软件带有隐私保护功能，防止使用记录、历史信息被“偷窥”，</w:t>
      </w:r>
    </w:p>
    <w:p w14:paraId="77C7EA8D" w14:textId="77777777" w:rsidR="003B50EC" w:rsidRPr="00D308FB" w:rsidRDefault="003B50EC" w:rsidP="00D308FB">
      <w:pPr>
        <w:pStyle w:val="4"/>
      </w:pPr>
      <w:r w:rsidRPr="00D308FB">
        <w:rPr>
          <w:rFonts w:hint="eastAsia"/>
        </w:rPr>
        <w:t>5.2.4.4其它关键性需求保证</w:t>
      </w:r>
    </w:p>
    <w:p w14:paraId="4B7E260C" w14:textId="3A66AA04" w:rsidR="003B50EC" w:rsidRPr="00E87E00" w:rsidRDefault="003B50EC" w:rsidP="00693680">
      <w:pPr>
        <w:ind w:firstLine="420"/>
      </w:pPr>
      <w:r w:rsidRPr="00E87E00">
        <w:rPr>
          <w:rFonts w:hint="eastAsia"/>
        </w:rPr>
        <w:t>软件具有基本的容错能力；</w:t>
      </w:r>
    </w:p>
    <w:p w14:paraId="418679E5" w14:textId="13D53B21" w:rsidR="003B50EC" w:rsidRPr="00E87E00" w:rsidRDefault="003B50EC" w:rsidP="00693680">
      <w:pPr>
        <w:ind w:firstLine="420"/>
      </w:pPr>
      <w:r w:rsidRPr="00E87E00">
        <w:rPr>
          <w:rFonts w:hint="eastAsia"/>
        </w:rPr>
        <w:t>在软件功能抽查测试过程中未发现死机或异常退出现象；</w:t>
      </w:r>
    </w:p>
    <w:p w14:paraId="5EFF105E" w14:textId="0DF1D401" w:rsidR="003B50EC" w:rsidRPr="00E87E00" w:rsidRDefault="003B50EC" w:rsidP="00693680">
      <w:pPr>
        <w:ind w:firstLine="420"/>
      </w:pPr>
      <w:r w:rsidRPr="00E87E00">
        <w:rPr>
          <w:rFonts w:hint="eastAsia"/>
        </w:rPr>
        <w:lastRenderedPageBreak/>
        <w:t>程序的消息和结果易于理解；</w:t>
      </w:r>
    </w:p>
    <w:p w14:paraId="7A23DF9B" w14:textId="115EDEAB" w:rsidR="003B50EC" w:rsidRPr="00E87E00" w:rsidRDefault="003B50EC" w:rsidP="00693680">
      <w:pPr>
        <w:ind w:firstLine="420"/>
      </w:pPr>
      <w:r w:rsidRPr="00E87E00">
        <w:rPr>
          <w:rFonts w:hint="eastAsia"/>
        </w:rPr>
        <w:t>有帮助信息；</w:t>
      </w:r>
    </w:p>
    <w:p w14:paraId="4D462802" w14:textId="7F90F15A" w:rsidR="003B50EC" w:rsidRPr="00E87E00" w:rsidRDefault="003B50EC" w:rsidP="00693680">
      <w:pPr>
        <w:ind w:firstLine="420"/>
      </w:pPr>
      <w:r w:rsidRPr="00E87E00">
        <w:rPr>
          <w:rFonts w:hint="eastAsia"/>
        </w:rPr>
        <w:t>软件操作较为容易；</w:t>
      </w:r>
    </w:p>
    <w:p w14:paraId="1779A162" w14:textId="7688027A" w:rsidR="003B50EC" w:rsidRPr="00E87E00" w:rsidRDefault="003B50EC" w:rsidP="00693680">
      <w:pPr>
        <w:ind w:firstLine="420"/>
      </w:pPr>
      <w:r w:rsidRPr="00E87E00">
        <w:rPr>
          <w:rFonts w:hint="eastAsia"/>
        </w:rPr>
        <w:t>可移植性；</w:t>
      </w:r>
    </w:p>
    <w:p w14:paraId="3030D91C" w14:textId="5AD3FB07" w:rsidR="003B50EC" w:rsidRPr="00E87E00" w:rsidRDefault="003B50EC" w:rsidP="00693680">
      <w:pPr>
        <w:ind w:firstLine="420"/>
      </w:pPr>
      <w:r w:rsidRPr="00E87E00">
        <w:rPr>
          <w:rFonts w:hint="eastAsia"/>
        </w:rPr>
        <w:t>易安装性；</w:t>
      </w:r>
    </w:p>
    <w:p w14:paraId="5D05DCF7" w14:textId="77777777" w:rsidR="003B50EC" w:rsidRPr="00D308FB" w:rsidRDefault="003B50EC" w:rsidP="00D308FB">
      <w:pPr>
        <w:pStyle w:val="3"/>
      </w:pPr>
      <w:bookmarkStart w:id="36" w:name="_Toc43907127"/>
      <w:r w:rsidRPr="00D308FB">
        <w:rPr>
          <w:rFonts w:hint="eastAsia"/>
        </w:rPr>
        <w:t>5.2.5计算机硬件资源利用</w:t>
      </w:r>
      <w:bookmarkEnd w:id="36"/>
    </w:p>
    <w:p w14:paraId="44FAC8BF" w14:textId="77777777" w:rsidR="003B50EC" w:rsidRPr="00E87E00" w:rsidRDefault="003B50EC" w:rsidP="00693680">
      <w:pPr>
        <w:ind w:firstLine="420"/>
      </w:pPr>
      <w:bookmarkStart w:id="37" w:name="_Toc301521981"/>
      <w:r w:rsidRPr="00E87E00">
        <w:rPr>
          <w:rFonts w:hint="eastAsia"/>
        </w:rPr>
        <w:t>开发用设备</w:t>
      </w:r>
      <w:bookmarkEnd w:id="37"/>
    </w:p>
    <w:p w14:paraId="63F41922" w14:textId="77777777" w:rsidR="003B50EC" w:rsidRPr="00E87E00" w:rsidRDefault="003B50EC" w:rsidP="003B50EC">
      <w:pPr>
        <w:pStyle w:val="af1"/>
        <w:numPr>
          <w:ilvl w:val="0"/>
          <w:numId w:val="11"/>
        </w:numPr>
        <w:ind w:firstLineChars="0"/>
      </w:pPr>
      <w:r w:rsidRPr="00E87E00">
        <w:rPr>
          <w:rFonts w:hint="eastAsia"/>
        </w:rPr>
        <w:t>笔记本：共计10台，ThinkPad X1</w:t>
      </w:r>
      <w:r w:rsidRPr="00E87E00">
        <w:t xml:space="preserve"> </w:t>
      </w:r>
      <w:r w:rsidRPr="00E87E00">
        <w:rPr>
          <w:rFonts w:hint="eastAsia"/>
        </w:rPr>
        <w:t>Carbon。</w:t>
      </w:r>
    </w:p>
    <w:p w14:paraId="26750DB6" w14:textId="77777777" w:rsidR="003B50EC" w:rsidRPr="00E87E00" w:rsidRDefault="003B50EC" w:rsidP="00693680">
      <w:pPr>
        <w:ind w:firstLine="420"/>
      </w:pPr>
      <w:bookmarkStart w:id="38" w:name="_Toc301521982"/>
      <w:r w:rsidRPr="00E87E00">
        <w:rPr>
          <w:rFonts w:hint="eastAsia"/>
        </w:rPr>
        <w:t>开发服务器</w:t>
      </w:r>
      <w:bookmarkEnd w:id="38"/>
    </w:p>
    <w:p w14:paraId="739BC938" w14:textId="77777777" w:rsidR="003B50EC" w:rsidRPr="00E87E00" w:rsidRDefault="003B50EC" w:rsidP="00693680">
      <w:pPr>
        <w:ind w:firstLine="420"/>
      </w:pPr>
      <w:r w:rsidRPr="00E87E00">
        <w:rPr>
          <w:rFonts w:hint="eastAsia"/>
        </w:rPr>
        <w:t>工作站：共计1台，HP Z200。</w:t>
      </w:r>
    </w:p>
    <w:p w14:paraId="3A835BD6" w14:textId="77777777" w:rsidR="003B50EC" w:rsidRPr="00E87E00" w:rsidRDefault="003B50EC" w:rsidP="00693680">
      <w:pPr>
        <w:ind w:firstLine="420"/>
      </w:pPr>
      <w:r w:rsidRPr="00E87E00">
        <w:rPr>
          <w:rFonts w:hint="eastAsia"/>
        </w:rPr>
        <w:t>进度管理软件：Microsoft Office Professional 2016，64位中文版</w:t>
      </w:r>
    </w:p>
    <w:p w14:paraId="5C66E932" w14:textId="77777777" w:rsidR="003B50EC" w:rsidRPr="00E87E00" w:rsidRDefault="003B50EC" w:rsidP="00693680">
      <w:pPr>
        <w:ind w:firstLine="420"/>
      </w:pPr>
      <w:r w:rsidRPr="00E87E00">
        <w:rPr>
          <w:rFonts w:hint="eastAsia"/>
        </w:rPr>
        <w:t>操作系统软件：Microsoft Windows 10，64位中文专业版</w:t>
      </w:r>
    </w:p>
    <w:p w14:paraId="730D15CD" w14:textId="77777777" w:rsidR="003B50EC" w:rsidRPr="00E87E00" w:rsidRDefault="003B50EC" w:rsidP="00693680">
      <w:pPr>
        <w:ind w:firstLine="420"/>
      </w:pPr>
      <w:r w:rsidRPr="00E87E00">
        <w:rPr>
          <w:rFonts w:hint="eastAsia"/>
        </w:rPr>
        <w:t>配置管理软件：</w:t>
      </w:r>
    </w:p>
    <w:p w14:paraId="580A563A" w14:textId="77777777" w:rsidR="003B50EC" w:rsidRPr="00E87E00" w:rsidRDefault="003B50EC" w:rsidP="003B50EC">
      <w:pPr>
        <w:pStyle w:val="af1"/>
        <w:numPr>
          <w:ilvl w:val="0"/>
          <w:numId w:val="11"/>
        </w:numPr>
        <w:ind w:firstLineChars="0"/>
      </w:pPr>
      <w:r w:rsidRPr="00E87E00">
        <w:rPr>
          <w:rFonts w:hint="eastAsia"/>
        </w:rPr>
        <w:t>Server：github</w:t>
      </w:r>
      <w:r w:rsidRPr="00E87E00">
        <w:t>.com</w:t>
      </w:r>
    </w:p>
    <w:p w14:paraId="1F9AD98C" w14:textId="77777777" w:rsidR="003B50EC" w:rsidRPr="00E87E00" w:rsidRDefault="003B50EC" w:rsidP="003B50EC">
      <w:pPr>
        <w:pStyle w:val="af1"/>
        <w:numPr>
          <w:ilvl w:val="0"/>
          <w:numId w:val="11"/>
        </w:numPr>
        <w:ind w:firstLineChars="0"/>
      </w:pPr>
      <w:r w:rsidRPr="00E87E00">
        <w:rPr>
          <w:rFonts w:hint="eastAsia"/>
        </w:rPr>
        <w:t>Client：Git</w:t>
      </w:r>
      <w:r w:rsidRPr="00E87E00">
        <w:t xml:space="preserve"> 2.21.</w:t>
      </w:r>
      <w:proofErr w:type="gramStart"/>
      <w:r w:rsidRPr="00E87E00">
        <w:t>0.windows</w:t>
      </w:r>
      <w:proofErr w:type="gramEnd"/>
      <w:r w:rsidRPr="00E87E00">
        <w:t>.1</w:t>
      </w:r>
    </w:p>
    <w:p w14:paraId="1298879C" w14:textId="77777777" w:rsidR="003B50EC" w:rsidRPr="00E87E00" w:rsidRDefault="003B50EC" w:rsidP="00693680">
      <w:pPr>
        <w:ind w:firstLine="420"/>
      </w:pPr>
      <w:r w:rsidRPr="00E87E00">
        <w:rPr>
          <w:rFonts w:hint="eastAsia"/>
        </w:rPr>
        <w:t>缺陷管理软件：</w:t>
      </w:r>
      <w:proofErr w:type="spellStart"/>
      <w:r w:rsidRPr="00E87E00">
        <w:rPr>
          <w:rFonts w:hint="eastAsia"/>
        </w:rPr>
        <w:t>Bugfree</w:t>
      </w:r>
      <w:proofErr w:type="spellEnd"/>
      <w:r w:rsidRPr="00E87E00">
        <w:rPr>
          <w:rFonts w:hint="eastAsia"/>
        </w:rPr>
        <w:t xml:space="preserve"> 2.1.1</w:t>
      </w:r>
    </w:p>
    <w:p w14:paraId="0097248C" w14:textId="77777777" w:rsidR="003B50EC" w:rsidRPr="00E87E00" w:rsidRDefault="003B50EC" w:rsidP="00693680">
      <w:pPr>
        <w:ind w:firstLine="420"/>
      </w:pPr>
      <w:r w:rsidRPr="00E87E00">
        <w:rPr>
          <w:rFonts w:hint="eastAsia"/>
        </w:rPr>
        <w:t>开发工具软件：</w:t>
      </w:r>
    </w:p>
    <w:p w14:paraId="4161BD2A" w14:textId="77777777" w:rsidR="003B50EC" w:rsidRPr="00E87E00" w:rsidRDefault="003B50EC" w:rsidP="003B50EC">
      <w:pPr>
        <w:pStyle w:val="af1"/>
        <w:numPr>
          <w:ilvl w:val="0"/>
          <w:numId w:val="11"/>
        </w:numPr>
        <w:ind w:firstLineChars="0"/>
      </w:pPr>
      <w:r w:rsidRPr="00E87E00">
        <w:t xml:space="preserve">Eclipse </w:t>
      </w:r>
      <w:r w:rsidRPr="00E87E00">
        <w:rPr>
          <w:rFonts w:hint="eastAsia"/>
        </w:rPr>
        <w:t>JEE</w:t>
      </w:r>
      <w:r w:rsidRPr="00E87E00">
        <w:t xml:space="preserve"> </w:t>
      </w:r>
      <w:r w:rsidRPr="00E87E00">
        <w:rPr>
          <w:rFonts w:hint="eastAsia"/>
        </w:rPr>
        <w:t>2018-09</w:t>
      </w:r>
    </w:p>
    <w:p w14:paraId="5DA2D7D6" w14:textId="77777777" w:rsidR="003B50EC" w:rsidRPr="00E87E00" w:rsidRDefault="003B50EC" w:rsidP="003B50EC">
      <w:pPr>
        <w:pStyle w:val="af1"/>
        <w:numPr>
          <w:ilvl w:val="0"/>
          <w:numId w:val="11"/>
        </w:numPr>
        <w:ind w:firstLineChars="0"/>
      </w:pPr>
      <w:r w:rsidRPr="00E87E00">
        <w:rPr>
          <w:rFonts w:hint="eastAsia"/>
        </w:rPr>
        <w:t xml:space="preserve">Java EE 8 </w:t>
      </w:r>
    </w:p>
    <w:p w14:paraId="4B3F2168" w14:textId="77777777" w:rsidR="003B50EC" w:rsidRPr="00E87E00" w:rsidRDefault="003B50EC" w:rsidP="003B50EC">
      <w:pPr>
        <w:pStyle w:val="af1"/>
        <w:numPr>
          <w:ilvl w:val="0"/>
          <w:numId w:val="11"/>
        </w:numPr>
        <w:ind w:firstLineChars="0"/>
      </w:pPr>
      <w:r w:rsidRPr="00E87E00">
        <w:rPr>
          <w:rFonts w:hint="eastAsia"/>
        </w:rPr>
        <w:t>Spring</w:t>
      </w:r>
      <w:r w:rsidRPr="00E87E00">
        <w:t xml:space="preserve"> </w:t>
      </w:r>
      <w:r w:rsidRPr="00E87E00">
        <w:rPr>
          <w:rFonts w:hint="eastAsia"/>
        </w:rPr>
        <w:t>Framework</w:t>
      </w:r>
      <w:r w:rsidRPr="00E87E00">
        <w:t xml:space="preserve"> </w:t>
      </w:r>
      <w:r w:rsidRPr="00E87E00">
        <w:rPr>
          <w:rFonts w:hint="eastAsia"/>
        </w:rPr>
        <w:t>5.0</w:t>
      </w:r>
    </w:p>
    <w:p w14:paraId="4FF16580" w14:textId="77777777" w:rsidR="003B50EC" w:rsidRPr="00D308FB" w:rsidRDefault="003B50EC" w:rsidP="00D308FB">
      <w:pPr>
        <w:pStyle w:val="3"/>
      </w:pPr>
      <w:bookmarkStart w:id="39" w:name="_Toc43907128"/>
      <w:r w:rsidRPr="00D308FB">
        <w:rPr>
          <w:rFonts w:hint="eastAsia"/>
        </w:rPr>
        <w:lastRenderedPageBreak/>
        <w:t>5.2.6记录原理</w:t>
      </w:r>
      <w:bookmarkEnd w:id="39"/>
    </w:p>
    <w:p w14:paraId="7ACFCDB7" w14:textId="77777777" w:rsidR="003B50EC" w:rsidRPr="00E87E00" w:rsidRDefault="003B50EC" w:rsidP="003B50EC">
      <w:pPr>
        <w:pStyle w:val="af1"/>
        <w:rPr>
          <w:szCs w:val="21"/>
        </w:rPr>
      </w:pPr>
      <w:r w:rsidRPr="00E87E00">
        <w:rPr>
          <w:rFonts w:hint="eastAsia"/>
          <w:szCs w:val="21"/>
        </w:rPr>
        <w:t>影响软件项目的关键决策是项目的可行与否。原理记录在可行性分析中。</w:t>
      </w:r>
    </w:p>
    <w:p w14:paraId="1113ED1B" w14:textId="77777777" w:rsidR="003B50EC" w:rsidRPr="00D308FB" w:rsidRDefault="003B50EC" w:rsidP="00D308FB">
      <w:pPr>
        <w:pStyle w:val="3"/>
      </w:pPr>
      <w:bookmarkStart w:id="40" w:name="_Toc43907129"/>
      <w:r w:rsidRPr="00D308FB">
        <w:rPr>
          <w:rFonts w:hint="eastAsia"/>
        </w:rPr>
        <w:t>5.2.7需求评审途径</w:t>
      </w:r>
      <w:bookmarkEnd w:id="40"/>
    </w:p>
    <w:p w14:paraId="447BCF98" w14:textId="77777777" w:rsidR="003B50EC" w:rsidRPr="00E87E00" w:rsidRDefault="003B50EC" w:rsidP="00693680">
      <w:pPr>
        <w:ind w:firstLine="420"/>
      </w:pPr>
      <w:r w:rsidRPr="00E87E00">
        <w:t>内部评审</w:t>
      </w:r>
      <w:r w:rsidRPr="00E87E00">
        <w:rPr>
          <w:rFonts w:hint="eastAsia"/>
        </w:rPr>
        <w:t>：</w:t>
      </w:r>
      <w:r w:rsidRPr="00E87E00">
        <w:t>关注用户体验，重点考虑实现方案是否真的能满足需求方的需求，实现方案推入市场是否真的能带来正面反馈。</w:t>
      </w:r>
    </w:p>
    <w:p w14:paraId="5CD7C931" w14:textId="77777777" w:rsidR="003B50EC" w:rsidRPr="00E87E00" w:rsidRDefault="003B50EC" w:rsidP="00693680">
      <w:pPr>
        <w:ind w:firstLine="420"/>
      </w:pPr>
      <w:r w:rsidRPr="00E87E00">
        <w:t>技术评审：关注实现逻辑</w:t>
      </w:r>
      <w:r w:rsidRPr="00E87E00">
        <w:rPr>
          <w:rFonts w:hint="eastAsia"/>
        </w:rPr>
        <w:t>，重点考虑这个需求怎么实现，后台考虑实现逻辑，前端考虑交互逻辑，测试考虑测试用例。</w:t>
      </w:r>
    </w:p>
    <w:p w14:paraId="5D4E47DF" w14:textId="77777777" w:rsidR="00BD1BA0" w:rsidRPr="00D308FB" w:rsidRDefault="00BD1BA0" w:rsidP="00D308FB">
      <w:pPr>
        <w:pStyle w:val="1"/>
      </w:pPr>
      <w:bookmarkStart w:id="41" w:name="_Toc43907130"/>
      <w:r w:rsidRPr="00D308FB">
        <w:rPr>
          <w:rFonts w:hint="eastAsia"/>
        </w:rPr>
        <w:t>6实施详细软件开发活动的计划</w:t>
      </w:r>
      <w:bookmarkEnd w:id="1"/>
      <w:bookmarkEnd w:id="41"/>
    </w:p>
    <w:p w14:paraId="1F282582" w14:textId="77777777" w:rsidR="00BD1BA0" w:rsidRPr="00D308FB" w:rsidRDefault="00BD1BA0" w:rsidP="00D308FB">
      <w:pPr>
        <w:pStyle w:val="2"/>
      </w:pPr>
      <w:bookmarkStart w:id="42" w:name="_Toc43849787"/>
      <w:bookmarkStart w:id="43" w:name="_Toc43907131"/>
      <w:r w:rsidRPr="00D308FB">
        <w:rPr>
          <w:rFonts w:hint="eastAsia"/>
        </w:rPr>
        <w:t>6.1软件开发过程</w:t>
      </w:r>
      <w:bookmarkEnd w:id="42"/>
      <w:bookmarkEnd w:id="43"/>
    </w:p>
    <w:p w14:paraId="6233AA7D" w14:textId="77777777" w:rsidR="00BD1BA0" w:rsidRPr="00E87E00" w:rsidRDefault="00BD1BA0" w:rsidP="00693680">
      <w:pPr>
        <w:ind w:firstLine="420"/>
      </w:pPr>
      <w:r w:rsidRPr="00E87E00">
        <w:rPr>
          <w:rFonts w:hint="eastAsia"/>
        </w:rPr>
        <w:t>需求分析、策划、概要设计、详细设计、编码、单元测试、集成测试、系统测试、验收测试、发布、维护</w:t>
      </w:r>
    </w:p>
    <w:p w14:paraId="73207B70" w14:textId="77777777" w:rsidR="00BD1BA0" w:rsidRPr="00D308FB" w:rsidRDefault="00BD1BA0" w:rsidP="00D308FB">
      <w:pPr>
        <w:pStyle w:val="2"/>
      </w:pPr>
      <w:bookmarkStart w:id="44" w:name="_Toc43849788"/>
      <w:bookmarkStart w:id="45" w:name="_Toc43907132"/>
      <w:r w:rsidRPr="00D308FB">
        <w:rPr>
          <w:rFonts w:hint="eastAsia"/>
        </w:rPr>
        <w:t>6.2软件开发环境</w:t>
      </w:r>
      <w:bookmarkEnd w:id="44"/>
      <w:bookmarkEnd w:id="45"/>
    </w:p>
    <w:p w14:paraId="402C6575" w14:textId="77777777" w:rsidR="00BD1BA0" w:rsidRPr="00D308FB" w:rsidRDefault="00BD1BA0" w:rsidP="00D308FB">
      <w:pPr>
        <w:pStyle w:val="3"/>
      </w:pPr>
      <w:bookmarkStart w:id="46" w:name="_Toc43907133"/>
      <w:r w:rsidRPr="00D308FB">
        <w:rPr>
          <w:rFonts w:hint="eastAsia"/>
        </w:rPr>
        <w:t>6.2.1项目软件</w:t>
      </w:r>
      <w:bookmarkEnd w:id="46"/>
    </w:p>
    <w:p w14:paraId="023D1765" w14:textId="77777777" w:rsidR="00BD1BA0" w:rsidRPr="00E87E00" w:rsidRDefault="00BD1BA0" w:rsidP="00693680">
      <w:pPr>
        <w:ind w:firstLine="420"/>
      </w:pPr>
      <w:r w:rsidRPr="00E87E00">
        <w:rPr>
          <w:rFonts w:hint="eastAsia"/>
        </w:rPr>
        <w:t>进度管理软件：Microsoft Office Professional 2016，64位中文版</w:t>
      </w:r>
    </w:p>
    <w:p w14:paraId="7CB721A7" w14:textId="77777777" w:rsidR="00BD1BA0" w:rsidRPr="00E87E00" w:rsidRDefault="00BD1BA0" w:rsidP="00693680">
      <w:pPr>
        <w:ind w:firstLine="420"/>
      </w:pPr>
      <w:r w:rsidRPr="00E87E00">
        <w:rPr>
          <w:rFonts w:hint="eastAsia"/>
        </w:rPr>
        <w:t>操作系统软件：Microsoft Windows 10，64位中文专业版</w:t>
      </w:r>
    </w:p>
    <w:p w14:paraId="18930B12" w14:textId="77777777" w:rsidR="00BD1BA0" w:rsidRPr="00E87E00" w:rsidRDefault="00BD1BA0" w:rsidP="00693680">
      <w:pPr>
        <w:ind w:firstLine="420"/>
      </w:pPr>
      <w:r w:rsidRPr="00E87E00">
        <w:rPr>
          <w:rFonts w:hint="eastAsia"/>
        </w:rPr>
        <w:t>配置管理软件：</w:t>
      </w:r>
    </w:p>
    <w:p w14:paraId="5C1C5E45" w14:textId="77777777" w:rsidR="00BD1BA0" w:rsidRPr="00E87E00" w:rsidRDefault="00BD1BA0" w:rsidP="00693680">
      <w:pPr>
        <w:ind w:firstLine="420"/>
      </w:pPr>
      <w:r w:rsidRPr="00E87E00">
        <w:rPr>
          <w:rFonts w:hint="eastAsia"/>
        </w:rPr>
        <w:t>Server：github</w:t>
      </w:r>
      <w:r w:rsidRPr="00E87E00">
        <w:t>.com</w:t>
      </w:r>
    </w:p>
    <w:p w14:paraId="475967C4" w14:textId="77777777" w:rsidR="00BD1BA0" w:rsidRPr="00E87E00" w:rsidRDefault="00BD1BA0" w:rsidP="00693680">
      <w:pPr>
        <w:ind w:firstLine="420"/>
      </w:pPr>
      <w:r w:rsidRPr="00E87E00">
        <w:rPr>
          <w:rFonts w:hint="eastAsia"/>
        </w:rPr>
        <w:t>Client：Git</w:t>
      </w:r>
      <w:r w:rsidRPr="00E87E00">
        <w:t xml:space="preserve"> 2.21.</w:t>
      </w:r>
      <w:proofErr w:type="gramStart"/>
      <w:r w:rsidRPr="00E87E00">
        <w:t>0.windows</w:t>
      </w:r>
      <w:proofErr w:type="gramEnd"/>
      <w:r w:rsidRPr="00E87E00">
        <w:t>.1</w:t>
      </w:r>
    </w:p>
    <w:p w14:paraId="4BEE96DB" w14:textId="77777777" w:rsidR="00BD1BA0" w:rsidRPr="00E87E00" w:rsidRDefault="00BD1BA0" w:rsidP="00693680">
      <w:pPr>
        <w:ind w:firstLine="420"/>
      </w:pPr>
      <w:r w:rsidRPr="00E87E00">
        <w:rPr>
          <w:rFonts w:hint="eastAsia"/>
        </w:rPr>
        <w:lastRenderedPageBreak/>
        <w:t>缺陷管理软件：</w:t>
      </w:r>
      <w:proofErr w:type="spellStart"/>
      <w:r w:rsidRPr="00E87E00">
        <w:rPr>
          <w:rFonts w:hint="eastAsia"/>
        </w:rPr>
        <w:t>Bugfree</w:t>
      </w:r>
      <w:proofErr w:type="spellEnd"/>
      <w:r w:rsidRPr="00E87E00">
        <w:rPr>
          <w:rFonts w:hint="eastAsia"/>
        </w:rPr>
        <w:t xml:space="preserve"> 2.1.1</w:t>
      </w:r>
    </w:p>
    <w:p w14:paraId="1B1E226F" w14:textId="77777777" w:rsidR="00BD1BA0" w:rsidRPr="00E87E00" w:rsidRDefault="00BD1BA0" w:rsidP="00693680">
      <w:pPr>
        <w:ind w:firstLine="420"/>
      </w:pPr>
      <w:r w:rsidRPr="00E87E00">
        <w:rPr>
          <w:rFonts w:hint="eastAsia"/>
        </w:rPr>
        <w:t>开发工具软件：</w:t>
      </w:r>
    </w:p>
    <w:p w14:paraId="6E1BABC0" w14:textId="77777777" w:rsidR="00BD1BA0" w:rsidRPr="00E87E00" w:rsidRDefault="00BD1BA0" w:rsidP="00693680">
      <w:pPr>
        <w:ind w:firstLine="420"/>
      </w:pPr>
      <w:r w:rsidRPr="00E87E00">
        <w:t xml:space="preserve">Eclipse </w:t>
      </w:r>
      <w:r w:rsidRPr="00E87E00">
        <w:rPr>
          <w:rFonts w:hint="eastAsia"/>
        </w:rPr>
        <w:t>JEE</w:t>
      </w:r>
      <w:r w:rsidRPr="00E87E00">
        <w:t xml:space="preserve"> </w:t>
      </w:r>
      <w:r w:rsidRPr="00E87E00">
        <w:rPr>
          <w:rFonts w:hint="eastAsia"/>
        </w:rPr>
        <w:t>2018-09</w:t>
      </w:r>
    </w:p>
    <w:p w14:paraId="3698E421" w14:textId="77777777" w:rsidR="00BD1BA0" w:rsidRPr="00E87E00" w:rsidRDefault="00BD1BA0" w:rsidP="00693680">
      <w:pPr>
        <w:ind w:firstLine="420"/>
      </w:pPr>
      <w:r w:rsidRPr="00E87E00">
        <w:rPr>
          <w:rFonts w:hint="eastAsia"/>
        </w:rPr>
        <w:t xml:space="preserve">Java EE 8 </w:t>
      </w:r>
    </w:p>
    <w:p w14:paraId="227497BD" w14:textId="77777777" w:rsidR="00BD1BA0" w:rsidRPr="00E87E00" w:rsidRDefault="00BD1BA0" w:rsidP="00693680">
      <w:pPr>
        <w:ind w:firstLine="420"/>
      </w:pPr>
      <w:r w:rsidRPr="00E87E00">
        <w:rPr>
          <w:rFonts w:hint="eastAsia"/>
        </w:rPr>
        <w:t>Spring</w:t>
      </w:r>
      <w:r w:rsidRPr="00E87E00">
        <w:t xml:space="preserve"> </w:t>
      </w:r>
      <w:r w:rsidRPr="00E87E00">
        <w:rPr>
          <w:rFonts w:hint="eastAsia"/>
        </w:rPr>
        <w:t>Framework</w:t>
      </w:r>
      <w:r w:rsidRPr="00E87E00">
        <w:t xml:space="preserve"> </w:t>
      </w:r>
      <w:r w:rsidRPr="00E87E00">
        <w:rPr>
          <w:rFonts w:hint="eastAsia"/>
        </w:rPr>
        <w:t>5.0</w:t>
      </w:r>
    </w:p>
    <w:p w14:paraId="6DEDE7A7" w14:textId="77777777" w:rsidR="00BD1BA0" w:rsidRPr="00D308FB" w:rsidRDefault="00BD1BA0" w:rsidP="00D308FB">
      <w:pPr>
        <w:pStyle w:val="3"/>
      </w:pPr>
      <w:bookmarkStart w:id="47" w:name="_Toc43907134"/>
      <w:r w:rsidRPr="00D308FB">
        <w:rPr>
          <w:rFonts w:hint="eastAsia"/>
        </w:rPr>
        <w:t>6.2.2硬件环境</w:t>
      </w:r>
      <w:bookmarkEnd w:id="47"/>
    </w:p>
    <w:p w14:paraId="5ADCE222" w14:textId="77777777" w:rsidR="00BD1BA0" w:rsidRPr="00E87E00" w:rsidRDefault="00BD1BA0" w:rsidP="00693680">
      <w:pPr>
        <w:ind w:firstLine="420"/>
      </w:pPr>
      <w:r w:rsidRPr="00E87E00">
        <w:rPr>
          <w:rFonts w:hint="eastAsia"/>
        </w:rPr>
        <w:t>开发用设备</w:t>
      </w:r>
    </w:p>
    <w:p w14:paraId="66DC24EA" w14:textId="77777777" w:rsidR="00BD1BA0" w:rsidRPr="00E87E00" w:rsidRDefault="00BD1BA0" w:rsidP="00693680">
      <w:pPr>
        <w:ind w:firstLine="420"/>
      </w:pPr>
      <w:r w:rsidRPr="00E87E00">
        <w:rPr>
          <w:rFonts w:hint="eastAsia"/>
        </w:rPr>
        <w:t>笔记本：共计10台，ThinkPad X1</w:t>
      </w:r>
      <w:r w:rsidRPr="00E87E00">
        <w:t xml:space="preserve"> </w:t>
      </w:r>
      <w:r w:rsidRPr="00E87E00">
        <w:rPr>
          <w:rFonts w:hint="eastAsia"/>
        </w:rPr>
        <w:t>Carbon。</w:t>
      </w:r>
    </w:p>
    <w:p w14:paraId="26811ACC" w14:textId="77777777" w:rsidR="00BD1BA0" w:rsidRPr="00E87E00" w:rsidRDefault="00BD1BA0" w:rsidP="00693680">
      <w:pPr>
        <w:ind w:firstLine="420"/>
      </w:pPr>
      <w:r w:rsidRPr="00E87E00">
        <w:rPr>
          <w:rFonts w:hint="eastAsia"/>
        </w:rPr>
        <w:t>开发服务器</w:t>
      </w:r>
    </w:p>
    <w:p w14:paraId="41EDCC44" w14:textId="77777777" w:rsidR="00BD1BA0" w:rsidRPr="00E87E00" w:rsidRDefault="00BD1BA0" w:rsidP="00693680">
      <w:pPr>
        <w:ind w:firstLine="420"/>
      </w:pPr>
      <w:r w:rsidRPr="00E87E00">
        <w:rPr>
          <w:rFonts w:hint="eastAsia"/>
        </w:rPr>
        <w:t>工作站：共计1台，HP Z200。</w:t>
      </w:r>
    </w:p>
    <w:p w14:paraId="5AC22378" w14:textId="77777777" w:rsidR="00BD1BA0" w:rsidRPr="00D308FB" w:rsidRDefault="00BD1BA0" w:rsidP="00D308FB">
      <w:pPr>
        <w:pStyle w:val="2"/>
      </w:pPr>
      <w:bookmarkStart w:id="48" w:name="_Toc43849789"/>
      <w:bookmarkStart w:id="49" w:name="_Toc43907135"/>
      <w:r w:rsidRPr="00D308FB">
        <w:rPr>
          <w:rFonts w:hint="eastAsia"/>
        </w:rPr>
        <w:t>6.3需求分析</w:t>
      </w:r>
      <w:bookmarkEnd w:id="48"/>
      <w:bookmarkEnd w:id="49"/>
    </w:p>
    <w:p w14:paraId="64D79978" w14:textId="77777777" w:rsidR="00BD1BA0" w:rsidRPr="00D308FB" w:rsidRDefault="00BD1BA0" w:rsidP="00D308FB">
      <w:pPr>
        <w:pStyle w:val="3"/>
      </w:pPr>
      <w:bookmarkStart w:id="50" w:name="_Toc43907136"/>
      <w:r w:rsidRPr="00D308FB">
        <w:rPr>
          <w:rFonts w:hint="eastAsia"/>
        </w:rPr>
        <w:t>6.3.1 需求获取</w:t>
      </w:r>
      <w:bookmarkEnd w:id="50"/>
    </w:p>
    <w:p w14:paraId="3E27797E" w14:textId="77777777" w:rsidR="00BD1BA0" w:rsidRPr="00E87E00" w:rsidRDefault="00BD1BA0" w:rsidP="00693680">
      <w:pPr>
        <w:ind w:firstLine="420"/>
      </w:pPr>
      <w:r w:rsidRPr="00E87E00">
        <w:rPr>
          <w:rFonts w:hint="eastAsia"/>
        </w:rPr>
        <w:t>需求调研、资料搜集、通过第三方机构</w:t>
      </w:r>
    </w:p>
    <w:p w14:paraId="0B6CBC01" w14:textId="77777777" w:rsidR="00BD1BA0" w:rsidRPr="00D308FB" w:rsidRDefault="00BD1BA0" w:rsidP="00D308FB">
      <w:pPr>
        <w:pStyle w:val="3"/>
      </w:pPr>
      <w:bookmarkStart w:id="51" w:name="_Toc43907137"/>
      <w:r w:rsidRPr="00D308FB">
        <w:rPr>
          <w:rFonts w:hint="eastAsia"/>
        </w:rPr>
        <w:t>6.3.2 需求分析</w:t>
      </w:r>
      <w:bookmarkEnd w:id="51"/>
    </w:p>
    <w:p w14:paraId="6575350C" w14:textId="77777777" w:rsidR="00BD1BA0" w:rsidRPr="00E87E00" w:rsidRDefault="00BD1BA0" w:rsidP="00693680">
      <w:pPr>
        <w:ind w:firstLine="420"/>
      </w:pPr>
      <w:r w:rsidRPr="00E87E00">
        <w:rPr>
          <w:rFonts w:hint="eastAsia"/>
        </w:rPr>
        <w:t>获得需求后，把系统需要鉴定清晰，</w:t>
      </w:r>
      <w:r w:rsidRPr="00E87E00">
        <w:rPr>
          <w:shd w:val="clear" w:color="auto" w:fill="FFFFFF"/>
        </w:rPr>
        <w:t>系统化化的分析</w:t>
      </w:r>
      <w:proofErr w:type="gramStart"/>
      <w:r w:rsidRPr="00E87E00">
        <w:rPr>
          <w:shd w:val="clear" w:color="auto" w:fill="FFFFFF"/>
        </w:rPr>
        <w:t>方法方法</w:t>
      </w:r>
      <w:proofErr w:type="gramEnd"/>
      <w:r w:rsidRPr="00E87E00">
        <w:rPr>
          <w:shd w:val="clear" w:color="auto" w:fill="FFFFFF"/>
        </w:rPr>
        <w:t>转化为可以指导设计和开发的软件需求规格</w:t>
      </w:r>
    </w:p>
    <w:p w14:paraId="5C810086" w14:textId="77777777" w:rsidR="00BD1BA0" w:rsidRPr="00D308FB" w:rsidRDefault="00BD1BA0" w:rsidP="00D308FB">
      <w:pPr>
        <w:pStyle w:val="2"/>
      </w:pPr>
      <w:bookmarkStart w:id="52" w:name="_Toc43849790"/>
      <w:bookmarkStart w:id="53" w:name="_Toc43907138"/>
      <w:r w:rsidRPr="00D308FB">
        <w:rPr>
          <w:rFonts w:hint="eastAsia"/>
        </w:rPr>
        <w:t>6.4系统设计</w:t>
      </w:r>
      <w:bookmarkEnd w:id="52"/>
      <w:bookmarkEnd w:id="53"/>
    </w:p>
    <w:p w14:paraId="5BFDF57C" w14:textId="77777777" w:rsidR="00BD1BA0" w:rsidRPr="00E87E00" w:rsidRDefault="00BD1BA0" w:rsidP="00693680">
      <w:pPr>
        <w:ind w:firstLine="420"/>
      </w:pPr>
      <w:r w:rsidRPr="00E87E00">
        <w:rPr>
          <w:rFonts w:hint="eastAsia"/>
        </w:rPr>
        <w:t>对软件的功能性需求和非功能性需求取舍，团队的所有核心设计开发人员参与设计。</w:t>
      </w:r>
    </w:p>
    <w:p w14:paraId="38BF89F6" w14:textId="77777777" w:rsidR="00BD1BA0" w:rsidRPr="00E87E00" w:rsidRDefault="00BD1BA0" w:rsidP="00693680">
      <w:pPr>
        <w:ind w:firstLine="420"/>
      </w:pPr>
      <w:r w:rsidRPr="00E87E00">
        <w:rPr>
          <w:rFonts w:hint="eastAsia"/>
        </w:rPr>
        <w:lastRenderedPageBreak/>
        <w:t>系统开发视图和技术路线选择</w:t>
      </w:r>
    </w:p>
    <w:p w14:paraId="271C7C22" w14:textId="77777777" w:rsidR="00BD1BA0" w:rsidRPr="00E87E00" w:rsidRDefault="00BD1BA0" w:rsidP="00693680">
      <w:pPr>
        <w:ind w:firstLine="420"/>
      </w:pPr>
      <w:r w:rsidRPr="00E87E00">
        <w:rPr>
          <w:rFonts w:hint="eastAsia"/>
        </w:rPr>
        <w:t>系统逻辑视图</w:t>
      </w:r>
    </w:p>
    <w:p w14:paraId="0AD2EF0F" w14:textId="77777777" w:rsidR="00BD1BA0" w:rsidRPr="00E87E00" w:rsidRDefault="00BD1BA0" w:rsidP="00693680">
      <w:pPr>
        <w:ind w:firstLine="420"/>
      </w:pPr>
      <w:r w:rsidRPr="00E87E00">
        <w:rPr>
          <w:rFonts w:hint="eastAsia"/>
        </w:rPr>
        <w:t>系统部署视图</w:t>
      </w:r>
    </w:p>
    <w:p w14:paraId="5929C998" w14:textId="77777777" w:rsidR="00BD1BA0" w:rsidRPr="00E87E00" w:rsidRDefault="00BD1BA0" w:rsidP="00693680">
      <w:pPr>
        <w:ind w:firstLine="420"/>
      </w:pPr>
      <w:r w:rsidRPr="00E87E00">
        <w:rPr>
          <w:rFonts w:hint="eastAsia"/>
        </w:rPr>
        <w:t>系统模块视图</w:t>
      </w:r>
    </w:p>
    <w:p w14:paraId="3327C06F" w14:textId="77777777" w:rsidR="00BD1BA0" w:rsidRPr="00E87E00" w:rsidRDefault="00BD1BA0" w:rsidP="00693680">
      <w:pPr>
        <w:ind w:firstLine="420"/>
      </w:pPr>
      <w:r w:rsidRPr="00E87E00">
        <w:rPr>
          <w:rFonts w:hint="eastAsia"/>
        </w:rPr>
        <w:t>系统领域模型</w:t>
      </w:r>
    </w:p>
    <w:p w14:paraId="170E319A" w14:textId="77777777" w:rsidR="00BD1BA0" w:rsidRPr="00E87E00" w:rsidRDefault="00BD1BA0" w:rsidP="00693680">
      <w:pPr>
        <w:ind w:firstLine="420"/>
      </w:pPr>
      <w:r w:rsidRPr="00E87E00">
        <w:rPr>
          <w:rFonts w:hint="eastAsia"/>
        </w:rPr>
        <w:t>设计文档需要随系统的变化而更新，保障开发团队对于系统的理解和沟通的一致性</w:t>
      </w:r>
    </w:p>
    <w:p w14:paraId="16919B2B" w14:textId="77777777" w:rsidR="00BD1BA0" w:rsidRPr="00D308FB" w:rsidRDefault="00BD1BA0" w:rsidP="00D308FB">
      <w:pPr>
        <w:pStyle w:val="2"/>
      </w:pPr>
      <w:bookmarkStart w:id="54" w:name="_Toc43849791"/>
      <w:bookmarkStart w:id="55" w:name="_Toc43907139"/>
      <w:r w:rsidRPr="00D308FB">
        <w:rPr>
          <w:rFonts w:hint="eastAsia"/>
        </w:rPr>
        <w:t>6.5软件设计</w:t>
      </w:r>
      <w:bookmarkEnd w:id="54"/>
      <w:bookmarkEnd w:id="55"/>
    </w:p>
    <w:p w14:paraId="6AFA7944" w14:textId="77777777" w:rsidR="00BD1BA0" w:rsidRPr="00E87E00" w:rsidRDefault="00BD1BA0" w:rsidP="00693680">
      <w:pPr>
        <w:ind w:firstLine="420"/>
      </w:pPr>
      <w:r w:rsidRPr="00E87E00">
        <w:rPr>
          <w:rFonts w:hint="eastAsia"/>
        </w:rPr>
        <w:t>在系统概要设计的基础上，描述实现具体模块需要的算法、数据结构、类的层次结构和调用关系，说明各个层次的每一个程序的设计，保证软件的需求完全分配给整个软件</w:t>
      </w:r>
    </w:p>
    <w:p w14:paraId="260B0BD5" w14:textId="77777777" w:rsidR="00BD1BA0" w:rsidRPr="00D308FB" w:rsidRDefault="00BD1BA0" w:rsidP="00D308FB">
      <w:pPr>
        <w:pStyle w:val="2"/>
      </w:pPr>
      <w:bookmarkStart w:id="56" w:name="_Toc43849792"/>
      <w:bookmarkStart w:id="57" w:name="_Toc43907140"/>
      <w:r w:rsidRPr="00D308FB">
        <w:rPr>
          <w:rFonts w:hint="eastAsia"/>
        </w:rPr>
        <w:t>6.6 软件实现和配置项测试</w:t>
      </w:r>
      <w:bookmarkEnd w:id="56"/>
      <w:bookmarkEnd w:id="57"/>
    </w:p>
    <w:p w14:paraId="10D1B409" w14:textId="126AA88A" w:rsidR="00BD1BA0" w:rsidRPr="00E87E00" w:rsidRDefault="00BD1BA0" w:rsidP="00693680">
      <w:pPr>
        <w:ind w:firstLine="420"/>
      </w:pPr>
      <w:r w:rsidRPr="00E87E00">
        <w:rPr>
          <w:rFonts w:hint="eastAsia"/>
          <w:shd w:val="clear" w:color="auto" w:fill="FFFFFF"/>
        </w:rPr>
        <w:t>1</w:t>
      </w:r>
      <w:r w:rsidR="00232F46">
        <w:rPr>
          <w:rFonts w:hint="eastAsia"/>
          <w:shd w:val="clear" w:color="auto" w:fill="FFFFFF"/>
        </w:rPr>
        <w:t>．</w:t>
      </w:r>
      <w:r w:rsidRPr="00E87E00">
        <w:rPr>
          <w:rFonts w:hint="eastAsia"/>
          <w:shd w:val="clear" w:color="auto" w:fill="FFFFFF"/>
        </w:rPr>
        <w:t>功能测试</w:t>
      </w:r>
    </w:p>
    <w:p w14:paraId="57F485F3" w14:textId="06299246" w:rsidR="00BD1BA0" w:rsidRPr="00E87E00" w:rsidRDefault="00BD1BA0" w:rsidP="00693680">
      <w:pPr>
        <w:ind w:firstLine="420"/>
      </w:pPr>
      <w:r w:rsidRPr="00E87E00">
        <w:rPr>
          <w:rFonts w:hint="eastAsia"/>
          <w:shd w:val="clear" w:color="auto" w:fill="FFFFFF"/>
        </w:rPr>
        <w:t>功能测试是对软件需求规格说明中的功能需求项逐项进行测试，以验证其功能是否满足要求，功能测试一般需进行：</w:t>
      </w:r>
    </w:p>
    <w:p w14:paraId="5AC39C75" w14:textId="77777777" w:rsidR="00BD1BA0" w:rsidRPr="00E87E00" w:rsidRDefault="00BD1BA0" w:rsidP="00693680">
      <w:pPr>
        <w:ind w:firstLine="420"/>
      </w:pPr>
      <w:r w:rsidRPr="00E87E00">
        <w:rPr>
          <w:rFonts w:hint="eastAsia"/>
          <w:shd w:val="clear" w:color="auto" w:fill="FFFFFF"/>
        </w:rPr>
        <w:t>1） 每一个软件功能应被一个测试用例或一个认可的异常所覆盖，对大的功能应进一步分解为更细的功能，使测试用例可以直接和功能对应；</w:t>
      </w:r>
    </w:p>
    <w:p w14:paraId="1D5624E6" w14:textId="77777777" w:rsidR="00BD1BA0" w:rsidRPr="00E87E00" w:rsidRDefault="00BD1BA0" w:rsidP="00693680">
      <w:pPr>
        <w:ind w:firstLine="420"/>
      </w:pPr>
      <w:r w:rsidRPr="00E87E00">
        <w:rPr>
          <w:rFonts w:hint="eastAsia"/>
          <w:shd w:val="clear" w:color="auto" w:fill="FFFFFF"/>
        </w:rPr>
        <w:t>2）用基本数据类型和数据值测试；</w:t>
      </w:r>
    </w:p>
    <w:p w14:paraId="0CD250B8" w14:textId="77777777" w:rsidR="00BD1BA0" w:rsidRPr="00E87E00" w:rsidRDefault="00BD1BA0" w:rsidP="00693680">
      <w:pPr>
        <w:ind w:firstLine="420"/>
      </w:pPr>
      <w:r w:rsidRPr="00E87E00">
        <w:rPr>
          <w:rFonts w:hint="eastAsia"/>
          <w:shd w:val="clear" w:color="auto" w:fill="FFFFFF"/>
        </w:rPr>
        <w:t>3）用一系列合理的数据类型和数据值运行，测试超负荷、饱和及其它“最坏情况”的结果；</w:t>
      </w:r>
    </w:p>
    <w:p w14:paraId="7B6F490E" w14:textId="77777777" w:rsidR="00BD1BA0" w:rsidRPr="00E87E00" w:rsidRDefault="00BD1BA0" w:rsidP="00693680">
      <w:pPr>
        <w:ind w:firstLine="420"/>
      </w:pPr>
      <w:r w:rsidRPr="00E87E00">
        <w:rPr>
          <w:rFonts w:hint="eastAsia"/>
          <w:shd w:val="clear" w:color="auto" w:fill="FFFFFF"/>
        </w:rPr>
        <w:t>4）用假想的数据类型和数据值运行，测试排斥不规则输入的能力；</w:t>
      </w:r>
    </w:p>
    <w:p w14:paraId="77529059" w14:textId="77777777" w:rsidR="00BD1BA0" w:rsidRPr="00E87E00" w:rsidRDefault="00BD1BA0" w:rsidP="00693680">
      <w:pPr>
        <w:ind w:firstLine="420"/>
      </w:pPr>
      <w:r w:rsidRPr="00E87E00">
        <w:rPr>
          <w:rFonts w:hint="eastAsia"/>
          <w:shd w:val="clear" w:color="auto" w:fill="FFFFFF"/>
        </w:rPr>
        <w:t>5）每个功能的合法边界和非法边界值都应被作为测试用例；</w:t>
      </w:r>
    </w:p>
    <w:p w14:paraId="3578A6AF" w14:textId="77777777" w:rsidR="00BD1BA0" w:rsidRPr="00E87E00" w:rsidRDefault="00BD1BA0" w:rsidP="00693680">
      <w:pPr>
        <w:ind w:firstLine="420"/>
      </w:pPr>
      <w:r w:rsidRPr="00E87E00">
        <w:rPr>
          <w:rFonts w:hint="eastAsia"/>
          <w:shd w:val="clear" w:color="auto" w:fill="FFFFFF"/>
        </w:rPr>
        <w:lastRenderedPageBreak/>
        <w:t>6）应考虑软件功能对操作模式、运行环境、运行状态、状态转换、运行时间等的覆盖要求；</w:t>
      </w:r>
    </w:p>
    <w:p w14:paraId="2E492718" w14:textId="6A3B75F8" w:rsidR="00BD1BA0" w:rsidRPr="00E87E00" w:rsidRDefault="00BD1BA0" w:rsidP="00232F46">
      <w:pPr>
        <w:ind w:firstLine="420"/>
      </w:pPr>
      <w:r w:rsidRPr="00E87E00">
        <w:rPr>
          <w:rFonts w:hint="eastAsia"/>
          <w:shd w:val="clear" w:color="auto" w:fill="FFFFFF"/>
        </w:rPr>
        <w:t>7）对于在需求规格说明中没有指明，而在用户手册、操作手册中表明出来的每一功能及操作，都应有相应测试用例覆盖。</w:t>
      </w:r>
    </w:p>
    <w:p w14:paraId="476D8E92" w14:textId="19CCD638" w:rsidR="00BD1BA0" w:rsidRPr="00E87E00" w:rsidRDefault="00BD1BA0" w:rsidP="00693680">
      <w:pPr>
        <w:ind w:firstLine="420"/>
      </w:pPr>
      <w:r w:rsidRPr="00E87E00">
        <w:rPr>
          <w:rFonts w:hint="eastAsia"/>
          <w:shd w:val="clear" w:color="auto" w:fill="FFFFFF"/>
        </w:rPr>
        <w:t>2</w:t>
      </w:r>
      <w:r w:rsidR="00232F46">
        <w:rPr>
          <w:rFonts w:hint="eastAsia"/>
          <w:shd w:val="clear" w:color="auto" w:fill="FFFFFF"/>
        </w:rPr>
        <w:t>．</w:t>
      </w:r>
      <w:r w:rsidRPr="00E87E00">
        <w:rPr>
          <w:rFonts w:hint="eastAsia"/>
          <w:shd w:val="clear" w:color="auto" w:fill="FFFFFF"/>
        </w:rPr>
        <w:t>性能测试</w:t>
      </w:r>
    </w:p>
    <w:p w14:paraId="5103627C" w14:textId="11754F25" w:rsidR="00BD1BA0" w:rsidRPr="00E87E00" w:rsidRDefault="00BD1BA0" w:rsidP="00693680">
      <w:pPr>
        <w:ind w:firstLine="420"/>
      </w:pPr>
      <w:r w:rsidRPr="00E87E00">
        <w:rPr>
          <w:rFonts w:hint="eastAsia"/>
          <w:shd w:val="clear" w:color="auto" w:fill="FFFFFF"/>
        </w:rPr>
        <w:t>性能测试是对软件需求规格说明中的性能需求逐项进行的测试，以验证其性能是否满足要求。性能测试一般需进行：</w:t>
      </w:r>
    </w:p>
    <w:p w14:paraId="09E61B06" w14:textId="77777777" w:rsidR="00BD1BA0" w:rsidRPr="00E87E00" w:rsidRDefault="00BD1BA0" w:rsidP="00693680">
      <w:pPr>
        <w:ind w:firstLine="420"/>
      </w:pPr>
      <w:r w:rsidRPr="00E87E00">
        <w:rPr>
          <w:rFonts w:hint="eastAsia"/>
          <w:shd w:val="clear" w:color="auto" w:fill="FFFFFF"/>
        </w:rPr>
        <w:t>1）测试程序在获得定量结果时程序计算的精确性（处理精度）。</w:t>
      </w:r>
    </w:p>
    <w:p w14:paraId="5BA75ED7" w14:textId="77777777" w:rsidR="00BD1BA0" w:rsidRPr="00E87E00" w:rsidRDefault="00BD1BA0" w:rsidP="00693680">
      <w:pPr>
        <w:ind w:firstLine="420"/>
      </w:pPr>
      <w:r w:rsidRPr="00E87E00">
        <w:rPr>
          <w:rFonts w:hint="eastAsia"/>
          <w:shd w:val="clear" w:color="auto" w:fill="FFFFFF"/>
        </w:rPr>
        <w:t>2）测试程序在有速度要求时完成功能的时间（响应时间）；</w:t>
      </w:r>
    </w:p>
    <w:p w14:paraId="3EEE37A5" w14:textId="77777777" w:rsidR="00BD1BA0" w:rsidRPr="00E87E00" w:rsidRDefault="00BD1BA0" w:rsidP="00693680">
      <w:pPr>
        <w:ind w:firstLine="420"/>
      </w:pPr>
      <w:r w:rsidRPr="00E87E00">
        <w:rPr>
          <w:rFonts w:hint="eastAsia"/>
          <w:shd w:val="clear" w:color="auto" w:fill="FFFFFF"/>
        </w:rPr>
        <w:t>3）测试程序完成功能所能处理的数据量；</w:t>
      </w:r>
    </w:p>
    <w:p w14:paraId="53D9911A" w14:textId="77777777" w:rsidR="00BD1BA0" w:rsidRPr="00E87E00" w:rsidRDefault="00BD1BA0" w:rsidP="00693680">
      <w:pPr>
        <w:ind w:firstLine="420"/>
      </w:pPr>
      <w:r w:rsidRPr="00E87E00">
        <w:rPr>
          <w:rFonts w:hint="eastAsia"/>
          <w:shd w:val="clear" w:color="auto" w:fill="FFFFFF"/>
        </w:rPr>
        <w:t>4）测试程序各部分的协调性、如高速、低速操作的协调；</w:t>
      </w:r>
    </w:p>
    <w:p w14:paraId="5CA07C51" w14:textId="77777777" w:rsidR="00BD1BA0" w:rsidRPr="00E87E00" w:rsidRDefault="00BD1BA0" w:rsidP="00693680">
      <w:pPr>
        <w:ind w:firstLine="420"/>
      </w:pPr>
      <w:r w:rsidRPr="00E87E00">
        <w:rPr>
          <w:rFonts w:hint="eastAsia"/>
          <w:shd w:val="clear" w:color="auto" w:fill="FFFFFF"/>
        </w:rPr>
        <w:t>5）测试软/硬件中因素是否限制了程序的性能；</w:t>
      </w:r>
    </w:p>
    <w:p w14:paraId="13CE2285" w14:textId="77777777" w:rsidR="00BD1BA0" w:rsidRPr="00E87E00" w:rsidRDefault="00BD1BA0" w:rsidP="00693680">
      <w:pPr>
        <w:ind w:firstLine="420"/>
      </w:pPr>
      <w:r w:rsidRPr="00E87E00">
        <w:rPr>
          <w:rFonts w:hint="eastAsia"/>
          <w:shd w:val="clear" w:color="auto" w:fill="FFFFFF"/>
        </w:rPr>
        <w:t>6）测试程序的负载潜力；</w:t>
      </w:r>
    </w:p>
    <w:p w14:paraId="660EFBCA" w14:textId="77777777" w:rsidR="00BD1BA0" w:rsidRPr="00E87E00" w:rsidRDefault="00BD1BA0" w:rsidP="00693680">
      <w:pPr>
        <w:ind w:firstLine="420"/>
      </w:pPr>
      <w:r w:rsidRPr="00E87E00">
        <w:rPr>
          <w:rFonts w:hint="eastAsia"/>
          <w:shd w:val="clear" w:color="auto" w:fill="FFFFFF"/>
        </w:rPr>
        <w:t>7）测试程序运行占用的空间。</w:t>
      </w:r>
    </w:p>
    <w:p w14:paraId="67DE6C6A" w14:textId="712BEB7F" w:rsidR="00BD1BA0" w:rsidRPr="00E87E00" w:rsidRDefault="00BD1BA0" w:rsidP="00693680">
      <w:pPr>
        <w:ind w:firstLine="420"/>
      </w:pPr>
      <w:r w:rsidRPr="00E87E00">
        <w:rPr>
          <w:rFonts w:hint="eastAsia"/>
          <w:shd w:val="clear" w:color="auto" w:fill="FFFFFF"/>
        </w:rPr>
        <w:t>3</w:t>
      </w:r>
      <w:r w:rsidR="00232F46">
        <w:rPr>
          <w:rFonts w:hint="eastAsia"/>
          <w:shd w:val="clear" w:color="auto" w:fill="FFFFFF"/>
        </w:rPr>
        <w:t>．</w:t>
      </w:r>
      <w:r w:rsidRPr="00E87E00">
        <w:rPr>
          <w:rFonts w:hint="eastAsia"/>
          <w:shd w:val="clear" w:color="auto" w:fill="FFFFFF"/>
        </w:rPr>
        <w:t>外部接口测试</w:t>
      </w:r>
    </w:p>
    <w:p w14:paraId="5AF21E42" w14:textId="77777777" w:rsidR="00BD1BA0" w:rsidRPr="00E87E00" w:rsidRDefault="00BD1BA0" w:rsidP="00693680">
      <w:pPr>
        <w:ind w:firstLine="420"/>
      </w:pPr>
      <w:r w:rsidRPr="00E87E00">
        <w:rPr>
          <w:rFonts w:hint="eastAsia"/>
          <w:shd w:val="clear" w:color="auto" w:fill="FFFFFF"/>
        </w:rPr>
        <w:t>1）检查信息接口的格式及内容；    </w:t>
      </w:r>
    </w:p>
    <w:p w14:paraId="157FBE91" w14:textId="77777777" w:rsidR="00BD1BA0" w:rsidRPr="00E87E00" w:rsidRDefault="00BD1BA0" w:rsidP="00693680">
      <w:pPr>
        <w:ind w:firstLine="420"/>
      </w:pPr>
      <w:r w:rsidRPr="00E87E00">
        <w:rPr>
          <w:rFonts w:hint="eastAsia"/>
          <w:shd w:val="clear" w:color="auto" w:fill="FFFFFF"/>
        </w:rPr>
        <w:t>2）对输入/输出接口</w:t>
      </w:r>
      <w:proofErr w:type="gramStart"/>
      <w:r w:rsidRPr="00E87E00">
        <w:rPr>
          <w:rFonts w:hint="eastAsia"/>
          <w:shd w:val="clear" w:color="auto" w:fill="FFFFFF"/>
        </w:rPr>
        <w:t>做正常</w:t>
      </w:r>
      <w:proofErr w:type="gramEnd"/>
      <w:r w:rsidRPr="00E87E00">
        <w:rPr>
          <w:rFonts w:hint="eastAsia"/>
          <w:shd w:val="clear" w:color="auto" w:fill="FFFFFF"/>
        </w:rPr>
        <w:t>和异常情况的测试</w:t>
      </w:r>
    </w:p>
    <w:p w14:paraId="60BE8C6D" w14:textId="6AFF8878" w:rsidR="00BD1BA0" w:rsidRPr="00E87E00" w:rsidRDefault="00BD1BA0" w:rsidP="00693680">
      <w:pPr>
        <w:ind w:firstLine="420"/>
      </w:pPr>
      <w:r w:rsidRPr="00E87E00">
        <w:rPr>
          <w:rFonts w:hint="eastAsia"/>
          <w:shd w:val="clear" w:color="auto" w:fill="FFFFFF"/>
        </w:rPr>
        <w:t>4</w:t>
      </w:r>
      <w:r w:rsidR="00232F46">
        <w:rPr>
          <w:rFonts w:hint="eastAsia"/>
          <w:shd w:val="clear" w:color="auto" w:fill="FFFFFF"/>
        </w:rPr>
        <w:t>．</w:t>
      </w:r>
      <w:r w:rsidRPr="00E87E00">
        <w:rPr>
          <w:rFonts w:hint="eastAsia"/>
          <w:shd w:val="clear" w:color="auto" w:fill="FFFFFF"/>
        </w:rPr>
        <w:t>人机交互界面测试</w:t>
      </w:r>
    </w:p>
    <w:p w14:paraId="091E23F1" w14:textId="77777777" w:rsidR="00BD1BA0" w:rsidRPr="00E87E00" w:rsidRDefault="00BD1BA0" w:rsidP="00693680">
      <w:pPr>
        <w:ind w:firstLine="420"/>
      </w:pPr>
      <w:r w:rsidRPr="00E87E00">
        <w:rPr>
          <w:rFonts w:hint="eastAsia"/>
          <w:shd w:val="clear" w:color="auto" w:fill="FFFFFF"/>
        </w:rPr>
        <w:t>1） 测试操作和显示与需求规格说明中的一致性和符合性；</w:t>
      </w:r>
    </w:p>
    <w:p w14:paraId="64558F11" w14:textId="77777777" w:rsidR="00BD1BA0" w:rsidRPr="00E87E00" w:rsidRDefault="00BD1BA0" w:rsidP="00693680">
      <w:pPr>
        <w:ind w:firstLine="420"/>
      </w:pPr>
      <w:r w:rsidRPr="00E87E00">
        <w:rPr>
          <w:rFonts w:hint="eastAsia"/>
          <w:shd w:val="clear" w:color="auto" w:fill="FFFFFF"/>
        </w:rPr>
        <w:t>2）以非常规操作、误操作、快速操作来检验界面的健壮性；</w:t>
      </w:r>
    </w:p>
    <w:p w14:paraId="415E7A0F" w14:textId="77777777" w:rsidR="00BD1BA0" w:rsidRPr="00E87E00" w:rsidRDefault="00BD1BA0" w:rsidP="00693680">
      <w:pPr>
        <w:ind w:firstLine="420"/>
      </w:pPr>
      <w:r w:rsidRPr="00E87E00">
        <w:rPr>
          <w:rFonts w:hint="eastAsia"/>
          <w:shd w:val="clear" w:color="auto" w:fill="FFFFFF"/>
        </w:rPr>
        <w:t>3）测试对错误命令或非法数据输入的检测能力与提示情况；</w:t>
      </w:r>
    </w:p>
    <w:p w14:paraId="607D6717" w14:textId="77777777" w:rsidR="00BD1BA0" w:rsidRPr="00E87E00" w:rsidRDefault="00BD1BA0" w:rsidP="00693680">
      <w:pPr>
        <w:ind w:firstLine="420"/>
      </w:pPr>
      <w:r w:rsidRPr="00E87E00">
        <w:rPr>
          <w:rFonts w:hint="eastAsia"/>
          <w:shd w:val="clear" w:color="auto" w:fill="FFFFFF"/>
        </w:rPr>
        <w:t>4）测试对错误操作流程的检测与提示；</w:t>
      </w:r>
    </w:p>
    <w:p w14:paraId="45E8CECC" w14:textId="77777777" w:rsidR="00BD1BA0" w:rsidRPr="00E87E00" w:rsidRDefault="00BD1BA0" w:rsidP="00693680">
      <w:pPr>
        <w:ind w:firstLine="420"/>
      </w:pPr>
      <w:r w:rsidRPr="00E87E00">
        <w:rPr>
          <w:rFonts w:hint="eastAsia"/>
          <w:shd w:val="clear" w:color="auto" w:fill="FFFFFF"/>
        </w:rPr>
        <w:lastRenderedPageBreak/>
        <w:t>5）如果有用户手册或操作手册，应对照手册逐条进行操作和观察。</w:t>
      </w:r>
    </w:p>
    <w:p w14:paraId="0F52421A" w14:textId="77B528BA" w:rsidR="00BD1BA0" w:rsidRPr="00E87E00" w:rsidRDefault="00232F46" w:rsidP="00693680">
      <w:pPr>
        <w:ind w:firstLine="420"/>
      </w:pPr>
      <w:r>
        <w:rPr>
          <w:rFonts w:hint="eastAsia"/>
          <w:shd w:val="clear" w:color="auto" w:fill="FFFFFF"/>
        </w:rPr>
        <w:t>5．</w:t>
      </w:r>
      <w:r w:rsidR="00BD1BA0" w:rsidRPr="00E87E00">
        <w:rPr>
          <w:rFonts w:hint="eastAsia"/>
          <w:shd w:val="clear" w:color="auto" w:fill="FFFFFF"/>
        </w:rPr>
        <w:t>强度测试</w:t>
      </w:r>
    </w:p>
    <w:p w14:paraId="61BE98B0" w14:textId="1865B8F5" w:rsidR="00BD1BA0" w:rsidRPr="00E87E00" w:rsidRDefault="00BD1BA0" w:rsidP="00693680">
      <w:pPr>
        <w:ind w:firstLine="420"/>
      </w:pPr>
      <w:r w:rsidRPr="00E87E00">
        <w:rPr>
          <w:rFonts w:hint="eastAsia"/>
          <w:shd w:val="clear" w:color="auto" w:fill="FFFFFF"/>
        </w:rPr>
        <w:t>强度测试是强制软件运行在不正常到发生故障的情况下（设计的极限状态到超出极限），检验软件可以运行到何种程度的测试。强度测试一般需进行：</w:t>
      </w:r>
    </w:p>
    <w:p w14:paraId="67F48F72" w14:textId="77777777" w:rsidR="00BD1BA0" w:rsidRPr="00E87E00" w:rsidRDefault="00BD1BA0" w:rsidP="00693680">
      <w:pPr>
        <w:ind w:firstLine="420"/>
      </w:pPr>
      <w:r w:rsidRPr="00E87E00">
        <w:rPr>
          <w:rFonts w:hint="eastAsia"/>
          <w:shd w:val="clear" w:color="auto" w:fill="FFFFFF"/>
        </w:rPr>
        <w:t>1）性能的强度测试；</w:t>
      </w:r>
    </w:p>
    <w:p w14:paraId="2C2FFDC1" w14:textId="77777777" w:rsidR="00BD1BA0" w:rsidRPr="00E87E00" w:rsidRDefault="00BD1BA0" w:rsidP="00693680">
      <w:pPr>
        <w:ind w:firstLine="420"/>
      </w:pPr>
      <w:r w:rsidRPr="00E87E00">
        <w:rPr>
          <w:rFonts w:hint="eastAsia"/>
          <w:shd w:val="clear" w:color="auto" w:fill="FFFFFF"/>
        </w:rPr>
        <w:t>2）降级能力的强度测试；</w:t>
      </w:r>
    </w:p>
    <w:p w14:paraId="482699D3" w14:textId="77777777" w:rsidR="00BD1BA0" w:rsidRPr="00E87E00" w:rsidRDefault="00BD1BA0" w:rsidP="00693680">
      <w:pPr>
        <w:ind w:firstLine="420"/>
      </w:pPr>
      <w:r w:rsidRPr="00E87E00">
        <w:rPr>
          <w:rFonts w:hint="eastAsia"/>
          <w:shd w:val="clear" w:color="auto" w:fill="FFFFFF"/>
        </w:rPr>
        <w:t>3）系统健壮性测试；</w:t>
      </w:r>
    </w:p>
    <w:p w14:paraId="0BE7FCC9" w14:textId="77777777" w:rsidR="00BD1BA0" w:rsidRPr="00E87E00" w:rsidRDefault="00BD1BA0" w:rsidP="00693680">
      <w:pPr>
        <w:ind w:firstLine="420"/>
      </w:pPr>
      <w:r w:rsidRPr="00E87E00">
        <w:rPr>
          <w:rFonts w:hint="eastAsia"/>
          <w:shd w:val="clear" w:color="auto" w:fill="FFFFFF"/>
        </w:rPr>
        <w:t>4）系统饱和测试。</w:t>
      </w:r>
    </w:p>
    <w:p w14:paraId="5DD96949" w14:textId="1D0492B6" w:rsidR="00BD1BA0" w:rsidRPr="00E87E00" w:rsidRDefault="00232F46" w:rsidP="00693680">
      <w:pPr>
        <w:ind w:firstLine="420"/>
      </w:pPr>
      <w:r>
        <w:rPr>
          <w:rFonts w:hint="eastAsia"/>
          <w:shd w:val="clear" w:color="auto" w:fill="FFFFFF"/>
        </w:rPr>
        <w:t>6．</w:t>
      </w:r>
      <w:r w:rsidR="00BD1BA0" w:rsidRPr="00E87E00">
        <w:rPr>
          <w:rFonts w:hint="eastAsia"/>
          <w:shd w:val="clear" w:color="auto" w:fill="FFFFFF"/>
        </w:rPr>
        <w:t>余量测试</w:t>
      </w:r>
    </w:p>
    <w:p w14:paraId="78A8ED2F" w14:textId="5250EFCC" w:rsidR="00BD1BA0" w:rsidRPr="00E87E00" w:rsidRDefault="00BD1BA0" w:rsidP="00693680">
      <w:pPr>
        <w:ind w:firstLine="420"/>
      </w:pPr>
      <w:r w:rsidRPr="00E87E00">
        <w:rPr>
          <w:rFonts w:hint="eastAsia"/>
          <w:shd w:val="clear" w:color="auto" w:fill="FFFFFF"/>
        </w:rPr>
        <w:t>测试软件是否达到软件需求规格说明中要求的余量测试。若无明确要求时，一般至少留有20%的余量。根据测试要求，余量测试一般需提供：</w:t>
      </w:r>
    </w:p>
    <w:p w14:paraId="03A011D9" w14:textId="77777777" w:rsidR="00BD1BA0" w:rsidRPr="00E87E00" w:rsidRDefault="00BD1BA0" w:rsidP="00693680">
      <w:pPr>
        <w:ind w:firstLine="420"/>
      </w:pPr>
      <w:r w:rsidRPr="00E87E00">
        <w:rPr>
          <w:rFonts w:hint="eastAsia"/>
          <w:shd w:val="clear" w:color="auto" w:fill="FFFFFF"/>
        </w:rPr>
        <w:t>1） 全部存储量的余量；</w:t>
      </w:r>
    </w:p>
    <w:p w14:paraId="2ED9695B" w14:textId="77777777" w:rsidR="00BD1BA0" w:rsidRPr="00E87E00" w:rsidRDefault="00BD1BA0" w:rsidP="00693680">
      <w:pPr>
        <w:ind w:firstLine="420"/>
      </w:pPr>
      <w:r w:rsidRPr="00E87E00">
        <w:rPr>
          <w:rFonts w:hint="eastAsia"/>
          <w:shd w:val="clear" w:color="auto" w:fill="FFFFFF"/>
        </w:rPr>
        <w:t>2） 输入、输出及通道的余量；</w:t>
      </w:r>
    </w:p>
    <w:p w14:paraId="021BC100" w14:textId="7ADED768" w:rsidR="00BD1BA0" w:rsidRPr="00E87E00" w:rsidRDefault="00BD1BA0" w:rsidP="00A0492F">
      <w:pPr>
        <w:ind w:firstLine="420"/>
      </w:pPr>
      <w:r w:rsidRPr="00E87E00">
        <w:rPr>
          <w:rFonts w:hint="eastAsia"/>
          <w:shd w:val="clear" w:color="auto" w:fill="FFFFFF"/>
        </w:rPr>
        <w:t>3） 功能处理时间的余量。</w:t>
      </w:r>
    </w:p>
    <w:p w14:paraId="7DC7D917" w14:textId="01978683" w:rsidR="00BD1BA0" w:rsidRPr="00E87E00" w:rsidRDefault="00232F46" w:rsidP="00693680">
      <w:pPr>
        <w:ind w:firstLine="420"/>
      </w:pPr>
      <w:r>
        <w:rPr>
          <w:rFonts w:hint="eastAsia"/>
          <w:shd w:val="clear" w:color="auto" w:fill="FFFFFF"/>
        </w:rPr>
        <w:t>7．</w:t>
      </w:r>
      <w:r w:rsidR="00BD1BA0" w:rsidRPr="00E87E00">
        <w:rPr>
          <w:rFonts w:hint="eastAsia"/>
          <w:shd w:val="clear" w:color="auto" w:fill="FFFFFF"/>
        </w:rPr>
        <w:t>可靠性测试</w:t>
      </w:r>
    </w:p>
    <w:p w14:paraId="76E03B1E" w14:textId="58194E74" w:rsidR="00BD1BA0" w:rsidRPr="00E87E00" w:rsidRDefault="00232F46" w:rsidP="00693680">
      <w:pPr>
        <w:ind w:firstLine="420"/>
      </w:pPr>
      <w:r>
        <w:rPr>
          <w:rFonts w:hint="eastAsia"/>
          <w:shd w:val="clear" w:color="auto" w:fill="FFFFFF"/>
        </w:rPr>
        <w:t>8．</w:t>
      </w:r>
      <w:r w:rsidR="00BD1BA0" w:rsidRPr="00E87E00">
        <w:rPr>
          <w:rFonts w:hint="eastAsia"/>
          <w:shd w:val="clear" w:color="auto" w:fill="FFFFFF"/>
        </w:rPr>
        <w:t>安全性测试</w:t>
      </w:r>
    </w:p>
    <w:p w14:paraId="1348F718" w14:textId="0198C6F9" w:rsidR="00BD1BA0" w:rsidRPr="00E87E00" w:rsidRDefault="00232F46" w:rsidP="00693680">
      <w:pPr>
        <w:ind w:firstLine="420"/>
      </w:pPr>
      <w:r>
        <w:rPr>
          <w:rFonts w:hint="eastAsia"/>
          <w:shd w:val="clear" w:color="auto" w:fill="FFFFFF"/>
        </w:rPr>
        <w:t>9．</w:t>
      </w:r>
      <w:r w:rsidR="00BD1BA0" w:rsidRPr="00E87E00">
        <w:rPr>
          <w:rFonts w:hint="eastAsia"/>
          <w:shd w:val="clear" w:color="auto" w:fill="FFFFFF"/>
        </w:rPr>
        <w:t>恢复性测试</w:t>
      </w:r>
    </w:p>
    <w:p w14:paraId="713C1DAC" w14:textId="77777777" w:rsidR="00BD1BA0" w:rsidRPr="00E87E00" w:rsidRDefault="00BD1BA0" w:rsidP="00693680">
      <w:pPr>
        <w:ind w:firstLine="420"/>
      </w:pPr>
      <w:r w:rsidRPr="00E87E00">
        <w:rPr>
          <w:rFonts w:hint="eastAsia"/>
          <w:shd w:val="clear" w:color="auto" w:fill="FFFFFF"/>
        </w:rPr>
        <w:t>1）探测错误功能的测试；</w:t>
      </w:r>
    </w:p>
    <w:p w14:paraId="2A4B340A" w14:textId="77777777" w:rsidR="00BD1BA0" w:rsidRPr="00E87E00" w:rsidRDefault="00BD1BA0" w:rsidP="00693680">
      <w:pPr>
        <w:ind w:firstLine="420"/>
      </w:pPr>
      <w:r w:rsidRPr="00E87E00">
        <w:rPr>
          <w:rFonts w:hint="eastAsia"/>
          <w:shd w:val="clear" w:color="auto" w:fill="FFFFFF"/>
        </w:rPr>
        <w:t>2）在故障发生时能否保护正在运行的作业和系统状态的测试；</w:t>
      </w:r>
    </w:p>
    <w:p w14:paraId="2218347C" w14:textId="77777777" w:rsidR="00BD1BA0" w:rsidRPr="00E87E00" w:rsidRDefault="00BD1BA0" w:rsidP="00693680">
      <w:pPr>
        <w:ind w:firstLine="420"/>
      </w:pPr>
      <w:r w:rsidRPr="00E87E00">
        <w:rPr>
          <w:rFonts w:hint="eastAsia"/>
          <w:shd w:val="clear" w:color="auto" w:fill="FFFFFF"/>
        </w:rPr>
        <w:t>3）能否切换或自动启动备用硬件的测试；</w:t>
      </w:r>
    </w:p>
    <w:p w14:paraId="15A22C27" w14:textId="77777777" w:rsidR="00BD1BA0" w:rsidRPr="00E87E00" w:rsidRDefault="00BD1BA0" w:rsidP="00693680">
      <w:pPr>
        <w:ind w:firstLine="420"/>
      </w:pPr>
      <w:r w:rsidRPr="00E87E00">
        <w:rPr>
          <w:rFonts w:hint="eastAsia"/>
          <w:shd w:val="clear" w:color="auto" w:fill="FFFFFF"/>
        </w:rPr>
        <w:t>4）在系统恢复后，能否从最后记录下来的无错误状态开始继续执行作业的测试；</w:t>
      </w:r>
    </w:p>
    <w:p w14:paraId="09848300" w14:textId="41C0DD08" w:rsidR="00BD1BA0" w:rsidRPr="00E87E00" w:rsidRDefault="00232F46" w:rsidP="00693680">
      <w:pPr>
        <w:ind w:firstLine="420"/>
      </w:pPr>
      <w:r>
        <w:rPr>
          <w:rFonts w:hint="eastAsia"/>
          <w:shd w:val="clear" w:color="auto" w:fill="FFFFFF"/>
        </w:rPr>
        <w:t>10．</w:t>
      </w:r>
      <w:r w:rsidR="00BD1BA0" w:rsidRPr="00E87E00">
        <w:rPr>
          <w:rFonts w:hint="eastAsia"/>
          <w:shd w:val="clear" w:color="auto" w:fill="FFFFFF"/>
        </w:rPr>
        <w:t>边界测试</w:t>
      </w:r>
    </w:p>
    <w:p w14:paraId="3BA25EA2" w14:textId="77777777" w:rsidR="00BD1BA0" w:rsidRPr="00E87E00" w:rsidRDefault="00BD1BA0" w:rsidP="00693680">
      <w:pPr>
        <w:ind w:firstLine="420"/>
      </w:pPr>
      <w:r w:rsidRPr="00E87E00">
        <w:rPr>
          <w:rFonts w:hint="eastAsia"/>
          <w:shd w:val="clear" w:color="auto" w:fill="FFFFFF"/>
        </w:rPr>
        <w:lastRenderedPageBreak/>
        <w:t>1）软件的输入域或输出域的边界或端点的测试；</w:t>
      </w:r>
    </w:p>
    <w:p w14:paraId="5F153934" w14:textId="77777777" w:rsidR="00BD1BA0" w:rsidRPr="00E87E00" w:rsidRDefault="00BD1BA0" w:rsidP="00693680">
      <w:pPr>
        <w:ind w:firstLine="420"/>
      </w:pPr>
      <w:r w:rsidRPr="00E87E00">
        <w:rPr>
          <w:rFonts w:hint="eastAsia"/>
          <w:shd w:val="clear" w:color="auto" w:fill="FFFFFF"/>
        </w:rPr>
        <w:t>2）状态转换的边界或端点的测试；</w:t>
      </w:r>
    </w:p>
    <w:p w14:paraId="4C405D40" w14:textId="77777777" w:rsidR="00BD1BA0" w:rsidRPr="00E87E00" w:rsidRDefault="00BD1BA0" w:rsidP="00693680">
      <w:pPr>
        <w:ind w:firstLine="420"/>
      </w:pPr>
      <w:r w:rsidRPr="00E87E00">
        <w:rPr>
          <w:rFonts w:hint="eastAsia"/>
          <w:shd w:val="clear" w:color="auto" w:fill="FFFFFF"/>
        </w:rPr>
        <w:t>3）功能界限的边界或端点的测试；</w:t>
      </w:r>
    </w:p>
    <w:p w14:paraId="5C464687" w14:textId="77777777" w:rsidR="00BD1BA0" w:rsidRPr="00E87E00" w:rsidRDefault="00BD1BA0" w:rsidP="00693680">
      <w:pPr>
        <w:ind w:firstLine="420"/>
      </w:pPr>
      <w:r w:rsidRPr="00E87E00">
        <w:rPr>
          <w:rFonts w:hint="eastAsia"/>
          <w:shd w:val="clear" w:color="auto" w:fill="FFFFFF"/>
        </w:rPr>
        <w:t>4）性能界限的边界或端点的测试；</w:t>
      </w:r>
    </w:p>
    <w:p w14:paraId="0F0C8090" w14:textId="77777777" w:rsidR="00BD1BA0" w:rsidRPr="00E87E00" w:rsidRDefault="00BD1BA0" w:rsidP="00693680">
      <w:pPr>
        <w:ind w:firstLine="420"/>
      </w:pPr>
      <w:r w:rsidRPr="00E87E00">
        <w:rPr>
          <w:rFonts w:hint="eastAsia"/>
          <w:shd w:val="clear" w:color="auto" w:fill="FFFFFF"/>
        </w:rPr>
        <w:t>5）容量界限的</w:t>
      </w:r>
      <w:proofErr w:type="gramStart"/>
      <w:r w:rsidRPr="00E87E00">
        <w:rPr>
          <w:rFonts w:hint="eastAsia"/>
          <w:shd w:val="clear" w:color="auto" w:fill="FFFFFF"/>
        </w:rPr>
        <w:t>的</w:t>
      </w:r>
      <w:proofErr w:type="gramEnd"/>
      <w:r w:rsidRPr="00E87E00">
        <w:rPr>
          <w:rFonts w:hint="eastAsia"/>
          <w:shd w:val="clear" w:color="auto" w:fill="FFFFFF"/>
        </w:rPr>
        <w:t>边界或端点的测试。</w:t>
      </w:r>
    </w:p>
    <w:p w14:paraId="6DACCDC8" w14:textId="58DF9D8C" w:rsidR="00BD1BA0" w:rsidRPr="00E87E00" w:rsidRDefault="00232F46" w:rsidP="00693680">
      <w:pPr>
        <w:ind w:firstLine="420"/>
      </w:pPr>
      <w:r>
        <w:rPr>
          <w:rFonts w:hint="eastAsia"/>
          <w:shd w:val="clear" w:color="auto" w:fill="FFFFFF"/>
        </w:rPr>
        <w:t>11.</w:t>
      </w:r>
      <w:r>
        <w:rPr>
          <w:shd w:val="clear" w:color="auto" w:fill="FFFFFF"/>
        </w:rPr>
        <w:t xml:space="preserve"> </w:t>
      </w:r>
      <w:r w:rsidR="00BD1BA0" w:rsidRPr="00E87E00">
        <w:rPr>
          <w:rFonts w:hint="eastAsia"/>
          <w:shd w:val="clear" w:color="auto" w:fill="FFFFFF"/>
        </w:rPr>
        <w:t>安装性测试</w:t>
      </w:r>
    </w:p>
    <w:p w14:paraId="195F57B6" w14:textId="78BD18CB" w:rsidR="00BD1BA0" w:rsidRPr="00E87E00" w:rsidRDefault="00BD1BA0" w:rsidP="00693680">
      <w:pPr>
        <w:ind w:firstLine="420"/>
      </w:pPr>
      <w:r w:rsidRPr="00E87E00">
        <w:rPr>
          <w:rFonts w:hint="eastAsia"/>
          <w:shd w:val="clear" w:color="auto" w:fill="FFFFFF"/>
        </w:rPr>
        <w:t>安装性测试是对安装过程是否符合安装规程的测试，以发现安装过程中的错误。安装性测试一般需进行：</w:t>
      </w:r>
    </w:p>
    <w:p w14:paraId="79B4A3E0" w14:textId="77777777" w:rsidR="00BD1BA0" w:rsidRPr="00E87E00" w:rsidRDefault="00BD1BA0" w:rsidP="00693680">
      <w:pPr>
        <w:ind w:firstLine="420"/>
      </w:pPr>
      <w:r w:rsidRPr="00E87E00">
        <w:rPr>
          <w:rFonts w:hint="eastAsia"/>
          <w:shd w:val="clear" w:color="auto" w:fill="FFFFFF"/>
        </w:rPr>
        <w:t>1）不同配置下的安装和卸载测试；</w:t>
      </w:r>
    </w:p>
    <w:p w14:paraId="21FFC283" w14:textId="77777777" w:rsidR="00BD1BA0" w:rsidRPr="00E87E00" w:rsidRDefault="00BD1BA0" w:rsidP="00693680">
      <w:pPr>
        <w:ind w:firstLine="420"/>
      </w:pPr>
      <w:r w:rsidRPr="00E87E00">
        <w:rPr>
          <w:rFonts w:hint="eastAsia"/>
          <w:shd w:val="clear" w:color="auto" w:fill="FFFFFF"/>
        </w:rPr>
        <w:t>2） 安装规程的正确性测试。</w:t>
      </w:r>
    </w:p>
    <w:p w14:paraId="6BD5D20F" w14:textId="15ABECE9" w:rsidR="00BD1BA0" w:rsidRPr="00E87E00" w:rsidRDefault="00232F46" w:rsidP="00693680">
      <w:pPr>
        <w:ind w:firstLine="420"/>
      </w:pPr>
      <w:r>
        <w:rPr>
          <w:rFonts w:hint="eastAsia"/>
          <w:shd w:val="clear" w:color="auto" w:fill="FFFFFF"/>
        </w:rPr>
        <w:t>12.</w:t>
      </w:r>
      <w:r>
        <w:rPr>
          <w:shd w:val="clear" w:color="auto" w:fill="FFFFFF"/>
        </w:rPr>
        <w:t xml:space="preserve"> </w:t>
      </w:r>
      <w:r w:rsidR="00BD1BA0" w:rsidRPr="00E87E00">
        <w:rPr>
          <w:rFonts w:hint="eastAsia"/>
          <w:shd w:val="clear" w:color="auto" w:fill="FFFFFF"/>
        </w:rPr>
        <w:t>互操作性测试</w:t>
      </w:r>
    </w:p>
    <w:p w14:paraId="04E88BAE" w14:textId="77777777" w:rsidR="00BD1BA0" w:rsidRPr="00E87E00" w:rsidRDefault="00BD1BA0" w:rsidP="00693680">
      <w:pPr>
        <w:ind w:firstLine="420"/>
      </w:pPr>
      <w:r w:rsidRPr="00E87E00">
        <w:rPr>
          <w:rFonts w:hint="eastAsia"/>
          <w:shd w:val="clear" w:color="auto" w:fill="FFFFFF"/>
        </w:rPr>
        <w:t>1）必须同时运行两个或多个不同的软件；</w:t>
      </w:r>
    </w:p>
    <w:p w14:paraId="684339FF" w14:textId="77777777" w:rsidR="00BD1BA0" w:rsidRPr="00E87E00" w:rsidRDefault="00BD1BA0" w:rsidP="00693680">
      <w:pPr>
        <w:ind w:firstLine="420"/>
      </w:pPr>
      <w:r w:rsidRPr="00E87E00">
        <w:rPr>
          <w:rFonts w:hint="eastAsia"/>
          <w:shd w:val="clear" w:color="auto" w:fill="FFFFFF"/>
        </w:rPr>
        <w:t>2）软件之间发生互操作。</w:t>
      </w:r>
    </w:p>
    <w:p w14:paraId="7614D6C8" w14:textId="15D5BD39" w:rsidR="00BD1BA0" w:rsidRPr="00E87E00" w:rsidRDefault="00BD1BA0" w:rsidP="00693680">
      <w:pPr>
        <w:ind w:firstLine="420"/>
      </w:pPr>
      <w:r w:rsidRPr="00E87E00">
        <w:rPr>
          <w:rFonts w:hint="eastAsia"/>
          <w:shd w:val="clear" w:color="auto" w:fill="FFFFFF"/>
        </w:rPr>
        <w:t>1</w:t>
      </w:r>
      <w:r w:rsidR="00232F46">
        <w:rPr>
          <w:rFonts w:hint="eastAsia"/>
          <w:shd w:val="clear" w:color="auto" w:fill="FFFFFF"/>
        </w:rPr>
        <w:t>3．</w:t>
      </w:r>
      <w:r w:rsidRPr="00E87E00">
        <w:rPr>
          <w:rFonts w:hint="eastAsia"/>
          <w:shd w:val="clear" w:color="auto" w:fill="FFFFFF"/>
        </w:rPr>
        <w:t>敏感性测试</w:t>
      </w:r>
    </w:p>
    <w:p w14:paraId="1880AD1F" w14:textId="43C90142" w:rsidR="00BD1BA0" w:rsidRPr="00E87E00" w:rsidRDefault="00BD1BA0" w:rsidP="00693680">
      <w:pPr>
        <w:ind w:firstLine="420"/>
      </w:pPr>
      <w:r w:rsidRPr="00E87E00">
        <w:rPr>
          <w:rFonts w:hint="eastAsia"/>
          <w:shd w:val="clear" w:color="auto" w:fill="FFFFFF"/>
        </w:rPr>
        <w:t>敏感性测试是为发现在有效输入类中可能引起某种不稳定或不正常处理的某些数据组合而进行的测试。一般需进行：</w:t>
      </w:r>
    </w:p>
    <w:p w14:paraId="1B7E387C" w14:textId="77777777" w:rsidR="00BD1BA0" w:rsidRPr="00E87E00" w:rsidRDefault="00BD1BA0" w:rsidP="00693680">
      <w:pPr>
        <w:ind w:firstLine="420"/>
      </w:pPr>
      <w:r w:rsidRPr="00E87E00">
        <w:rPr>
          <w:rFonts w:hint="eastAsia"/>
          <w:shd w:val="clear" w:color="auto" w:fill="FFFFFF"/>
        </w:rPr>
        <w:t>1）发现有效输入类中可能引起某种不稳定的数据组合的测试；</w:t>
      </w:r>
    </w:p>
    <w:p w14:paraId="5449A5B1" w14:textId="77777777" w:rsidR="00BD1BA0" w:rsidRPr="00E87E00" w:rsidRDefault="00BD1BA0" w:rsidP="00693680">
      <w:pPr>
        <w:ind w:firstLine="420"/>
      </w:pPr>
      <w:r w:rsidRPr="00E87E00">
        <w:rPr>
          <w:rFonts w:hint="eastAsia"/>
          <w:shd w:val="clear" w:color="auto" w:fill="FFFFFF"/>
        </w:rPr>
        <w:t>2）发现有效输入类中可能引起某种不正常处理的数据组合的测试；</w:t>
      </w:r>
    </w:p>
    <w:p w14:paraId="28665D6E" w14:textId="77777777" w:rsidR="00BD1BA0" w:rsidRPr="00E87E00" w:rsidRDefault="00BD1BA0" w:rsidP="00693680">
      <w:pPr>
        <w:ind w:firstLine="420"/>
      </w:pPr>
      <w:r w:rsidRPr="00E87E00">
        <w:rPr>
          <w:rFonts w:hint="eastAsia"/>
          <w:shd w:val="clear" w:color="auto" w:fill="FFFFFF"/>
        </w:rPr>
        <w:t>测试充分性要求：</w:t>
      </w:r>
    </w:p>
    <w:p w14:paraId="7A1B0E8A" w14:textId="77777777" w:rsidR="00BD1BA0" w:rsidRPr="00E87E00" w:rsidRDefault="00BD1BA0" w:rsidP="00693680">
      <w:pPr>
        <w:ind w:firstLine="420"/>
      </w:pPr>
      <w:r w:rsidRPr="00E87E00">
        <w:rPr>
          <w:rFonts w:hint="eastAsia"/>
          <w:shd w:val="clear" w:color="auto" w:fill="FFFFFF"/>
        </w:rPr>
        <w:t>1）软件需求规格说明书中明确和隐含的需求（包括功能、性能、接口、质量要求等）的覆盖率应达到100%覆盖</w:t>
      </w:r>
    </w:p>
    <w:p w14:paraId="7B09AC34" w14:textId="77777777" w:rsidR="00BD1BA0" w:rsidRPr="00E87E00" w:rsidRDefault="00BD1BA0" w:rsidP="00693680">
      <w:pPr>
        <w:ind w:firstLine="420"/>
      </w:pPr>
      <w:r w:rsidRPr="00E87E00">
        <w:rPr>
          <w:rFonts w:hint="eastAsia"/>
          <w:shd w:val="clear" w:color="auto" w:fill="FFFFFF"/>
        </w:rPr>
        <w:t>2）对于A、B</w:t>
      </w:r>
      <w:proofErr w:type="gramStart"/>
      <w:r w:rsidRPr="00E87E00">
        <w:rPr>
          <w:rFonts w:hint="eastAsia"/>
          <w:shd w:val="clear" w:color="auto" w:fill="FFFFFF"/>
        </w:rPr>
        <w:t>级软件</w:t>
      </w:r>
      <w:proofErr w:type="gramEnd"/>
      <w:r w:rsidRPr="00E87E00">
        <w:rPr>
          <w:rFonts w:hint="eastAsia"/>
          <w:shd w:val="clear" w:color="auto" w:fill="FFFFFF"/>
        </w:rPr>
        <w:t>应在基于需求测试的基础上，开展源程序的覆盖范围分析，要求</w:t>
      </w:r>
      <w:r w:rsidRPr="00E87E00">
        <w:rPr>
          <w:rFonts w:hint="eastAsia"/>
          <w:shd w:val="clear" w:color="auto" w:fill="FFFFFF"/>
        </w:rPr>
        <w:lastRenderedPageBreak/>
        <w:t>对源程序的语句、分支覆盖率均达到100%；</w:t>
      </w:r>
    </w:p>
    <w:p w14:paraId="3D2052A2" w14:textId="77777777" w:rsidR="00BD1BA0" w:rsidRPr="00E87E00" w:rsidRDefault="00BD1BA0" w:rsidP="00693680">
      <w:pPr>
        <w:ind w:firstLine="420"/>
      </w:pPr>
      <w:r w:rsidRPr="00E87E00">
        <w:rPr>
          <w:rFonts w:hint="eastAsia"/>
          <w:shd w:val="clear" w:color="auto" w:fill="FFFFFF"/>
        </w:rPr>
        <w:t>3）对于用高级语言编制的A、B级嵌入式软件，应开展目标码的覆盖范围分析，要求对目标码的语句、分支覆盖率均达到100%；</w:t>
      </w:r>
    </w:p>
    <w:p w14:paraId="1C0EE18D" w14:textId="77777777" w:rsidR="00BD1BA0" w:rsidRPr="00E87E00" w:rsidRDefault="00BD1BA0" w:rsidP="00693680">
      <w:pPr>
        <w:ind w:firstLine="420"/>
      </w:pPr>
      <w:r w:rsidRPr="00E87E00">
        <w:rPr>
          <w:rFonts w:hint="eastAsia"/>
          <w:shd w:val="clear" w:color="auto" w:fill="FFFFFF"/>
        </w:rPr>
        <w:t>4）对由于测试条件覆盖不到的语句和分支，须逐一进行分析和确认，提供分析报告</w:t>
      </w:r>
    </w:p>
    <w:p w14:paraId="01EFA9C1" w14:textId="77777777" w:rsidR="00BD1BA0" w:rsidRPr="00D308FB" w:rsidRDefault="00BD1BA0" w:rsidP="00D308FB">
      <w:pPr>
        <w:pStyle w:val="2"/>
      </w:pPr>
      <w:bookmarkStart w:id="58" w:name="_Toc43849793"/>
      <w:bookmarkStart w:id="59" w:name="_Toc43907141"/>
      <w:r w:rsidRPr="00D308FB">
        <w:rPr>
          <w:rFonts w:hint="eastAsia"/>
        </w:rPr>
        <w:t>6.7软件测试计划</w:t>
      </w:r>
      <w:bookmarkEnd w:id="58"/>
      <w:bookmarkEnd w:id="59"/>
    </w:p>
    <w:p w14:paraId="6250082F" w14:textId="77777777" w:rsidR="00BD1BA0" w:rsidRPr="00693680" w:rsidRDefault="00BD1BA0" w:rsidP="00693680">
      <w:pPr>
        <w:ind w:firstLine="420"/>
      </w:pPr>
      <w:r w:rsidRPr="00693680">
        <w:rPr>
          <w:rFonts w:hint="eastAsia"/>
        </w:rPr>
        <w:t>编码实现后，执行单元测试，集成测试，系统测试过程</w:t>
      </w:r>
    </w:p>
    <w:p w14:paraId="3356E053" w14:textId="77777777" w:rsidR="00BD1BA0" w:rsidRPr="00D308FB" w:rsidRDefault="00BD1BA0" w:rsidP="00D308FB">
      <w:pPr>
        <w:pStyle w:val="2"/>
      </w:pPr>
      <w:bookmarkStart w:id="60" w:name="_Toc43849794"/>
      <w:bookmarkStart w:id="61" w:name="_Toc43907142"/>
      <w:r w:rsidRPr="00D308FB">
        <w:rPr>
          <w:rFonts w:hint="eastAsia"/>
        </w:rPr>
        <w:t>6.8 软件质量保证</w:t>
      </w:r>
      <w:bookmarkEnd w:id="60"/>
      <w:bookmarkEnd w:id="61"/>
    </w:p>
    <w:p w14:paraId="26E89430" w14:textId="77777777" w:rsidR="00BD1BA0" w:rsidRPr="00693680" w:rsidRDefault="00BD1BA0" w:rsidP="00693680">
      <w:pPr>
        <w:ind w:firstLine="420"/>
      </w:pPr>
      <w:r w:rsidRPr="00693680">
        <w:rPr>
          <w:rFonts w:hint="eastAsia"/>
        </w:rPr>
        <w:t>保障制度体系、促使过程改进、指导项目实施、评审项目活动、审核工作产品、协助问题解决、提供决策参考、提供缺陷预防</w:t>
      </w:r>
    </w:p>
    <w:p w14:paraId="4389CC94" w14:textId="4069D21D" w:rsidR="00BD1BA0" w:rsidRPr="00693680" w:rsidRDefault="00801C4D" w:rsidP="00693680">
      <w:pPr>
        <w:ind w:firstLine="420"/>
      </w:pPr>
      <w:r>
        <w:rPr>
          <w:rFonts w:hint="eastAsia"/>
        </w:rPr>
        <w:t>1.</w:t>
      </w:r>
      <w:r>
        <w:t xml:space="preserve"> </w:t>
      </w:r>
      <w:r w:rsidR="00BD1BA0" w:rsidRPr="00693680">
        <w:rPr>
          <w:rFonts w:hint="eastAsia"/>
        </w:rPr>
        <w:t>建立ＳＱＡ组</w:t>
      </w:r>
    </w:p>
    <w:p w14:paraId="187A2D20" w14:textId="18D9A710" w:rsidR="00BD1BA0" w:rsidRPr="00693680" w:rsidRDefault="00801C4D" w:rsidP="00693680">
      <w:pPr>
        <w:ind w:firstLine="420"/>
      </w:pPr>
      <w:r>
        <w:rPr>
          <w:rFonts w:hint="eastAsia"/>
        </w:rPr>
        <w:t>2.</w:t>
      </w:r>
      <w:r>
        <w:t xml:space="preserve"> </w:t>
      </w:r>
      <w:r w:rsidR="00BD1BA0" w:rsidRPr="00693680">
        <w:rPr>
          <w:rFonts w:hint="eastAsia"/>
        </w:rPr>
        <w:t>选择确定ＳＱＡ活动，这些活动作为ＳＱＡ计划的输入</w:t>
      </w:r>
    </w:p>
    <w:p w14:paraId="2221D28F" w14:textId="63BF2313" w:rsidR="00BD1BA0" w:rsidRPr="00693680" w:rsidRDefault="00801C4D" w:rsidP="00693680">
      <w:pPr>
        <w:ind w:firstLine="420"/>
      </w:pPr>
      <w:r>
        <w:rPr>
          <w:rFonts w:hint="eastAsia"/>
        </w:rPr>
        <w:t>3.</w:t>
      </w:r>
      <w:r>
        <w:t xml:space="preserve"> </w:t>
      </w:r>
      <w:r w:rsidR="00BD1BA0" w:rsidRPr="00693680">
        <w:rPr>
          <w:rFonts w:hint="eastAsia"/>
        </w:rPr>
        <w:t>明确ＳＱＡ活动与整个软件开发生命周期中各个阶段的关系</w:t>
      </w:r>
    </w:p>
    <w:p w14:paraId="069778B1" w14:textId="49EC0FC2" w:rsidR="00BD1BA0" w:rsidRPr="00693680" w:rsidRDefault="00801C4D" w:rsidP="00693680">
      <w:pPr>
        <w:ind w:firstLine="420"/>
      </w:pPr>
      <w:r>
        <w:rPr>
          <w:rFonts w:hint="eastAsia"/>
        </w:rPr>
        <w:t>4.</w:t>
      </w:r>
      <w:r>
        <w:t xml:space="preserve"> </w:t>
      </w:r>
      <w:r w:rsidR="00BD1BA0" w:rsidRPr="00693680">
        <w:rPr>
          <w:rFonts w:hint="eastAsia"/>
        </w:rPr>
        <w:t>选择与整个软件工程环境相适应的质量保证工具</w:t>
      </w:r>
    </w:p>
    <w:p w14:paraId="7BFDCF60" w14:textId="5F2A0612" w:rsidR="00BD1BA0" w:rsidRPr="00693680" w:rsidRDefault="00801C4D" w:rsidP="00693680">
      <w:pPr>
        <w:ind w:firstLine="420"/>
      </w:pPr>
      <w:r>
        <w:rPr>
          <w:rFonts w:hint="eastAsia"/>
        </w:rPr>
        <w:t>5.</w:t>
      </w:r>
      <w:r>
        <w:t xml:space="preserve"> </w:t>
      </w:r>
      <w:r w:rsidR="00BD1BA0" w:rsidRPr="00693680">
        <w:rPr>
          <w:rFonts w:hint="eastAsia"/>
        </w:rPr>
        <w:t>不断完善质量保证活动中的不足，改进项目的质量保证过程</w:t>
      </w:r>
    </w:p>
    <w:p w14:paraId="5309951A" w14:textId="77777777" w:rsidR="00BD1BA0" w:rsidRPr="00D308FB" w:rsidRDefault="00BD1BA0" w:rsidP="00D308FB">
      <w:pPr>
        <w:pStyle w:val="2"/>
      </w:pPr>
      <w:bookmarkStart w:id="62" w:name="_Toc43849795"/>
      <w:bookmarkStart w:id="63" w:name="_Toc43907143"/>
      <w:r w:rsidRPr="00D308FB">
        <w:rPr>
          <w:rFonts w:hint="eastAsia"/>
        </w:rPr>
        <w:t>6.９　软件评审</w:t>
      </w:r>
      <w:bookmarkEnd w:id="62"/>
      <w:bookmarkEnd w:id="63"/>
    </w:p>
    <w:p w14:paraId="31A9F0C5" w14:textId="77777777" w:rsidR="00BD1BA0" w:rsidRPr="00D308FB" w:rsidRDefault="00BD1BA0" w:rsidP="00D308FB">
      <w:pPr>
        <w:pStyle w:val="3"/>
      </w:pPr>
      <w:bookmarkStart w:id="64" w:name="_Toc43907144"/>
      <w:r w:rsidRPr="00D308FB">
        <w:rPr>
          <w:rFonts w:hint="eastAsia"/>
        </w:rPr>
        <w:t>6.９.1 外部评审</w:t>
      </w:r>
      <w:bookmarkEnd w:id="64"/>
    </w:p>
    <w:p w14:paraId="5F8685BD" w14:textId="481250F1" w:rsidR="00BD1BA0" w:rsidRPr="00693680" w:rsidRDefault="00535BFF" w:rsidP="00693680">
      <w:pPr>
        <w:ind w:firstLine="420"/>
      </w:pPr>
      <w:r>
        <w:rPr>
          <w:rFonts w:hint="eastAsia"/>
          <w:shd w:val="clear" w:color="auto" w:fill="FFFFFF"/>
        </w:rPr>
        <w:t>1.</w:t>
      </w:r>
      <w:r>
        <w:rPr>
          <w:shd w:val="clear" w:color="auto" w:fill="FFFFFF"/>
        </w:rPr>
        <w:t xml:space="preserve"> </w:t>
      </w:r>
      <w:r w:rsidR="00BD1BA0" w:rsidRPr="00693680">
        <w:rPr>
          <w:rFonts w:hint="eastAsia"/>
          <w:shd w:val="clear" w:color="auto" w:fill="FFFFFF"/>
        </w:rPr>
        <w:t>提出评审申请</w:t>
      </w:r>
    </w:p>
    <w:p w14:paraId="46C58B23" w14:textId="0A42CD0D" w:rsidR="00BD1BA0" w:rsidRPr="00693680" w:rsidRDefault="00535BFF" w:rsidP="00693680">
      <w:pPr>
        <w:ind w:firstLine="420"/>
      </w:pPr>
      <w:r>
        <w:rPr>
          <w:rFonts w:hint="eastAsia"/>
          <w:shd w:val="clear" w:color="auto" w:fill="FFFFFF"/>
        </w:rPr>
        <w:t xml:space="preserve">2. </w:t>
      </w:r>
      <w:r w:rsidR="00BD1BA0" w:rsidRPr="00693680">
        <w:rPr>
          <w:rFonts w:hint="eastAsia"/>
          <w:shd w:val="clear" w:color="auto" w:fill="FFFFFF"/>
        </w:rPr>
        <w:t>成立评审委员会</w:t>
      </w:r>
    </w:p>
    <w:p w14:paraId="237791A3" w14:textId="5EDCD567" w:rsidR="00BD1BA0" w:rsidRPr="00693680" w:rsidRDefault="00535BFF" w:rsidP="00693680">
      <w:pPr>
        <w:ind w:firstLine="420"/>
      </w:pPr>
      <w:r>
        <w:rPr>
          <w:rFonts w:hint="eastAsia"/>
          <w:shd w:val="clear" w:color="auto" w:fill="FFFFFF"/>
        </w:rPr>
        <w:t xml:space="preserve">3. </w:t>
      </w:r>
      <w:r w:rsidR="00BD1BA0" w:rsidRPr="00693680">
        <w:rPr>
          <w:rFonts w:hint="eastAsia"/>
          <w:shd w:val="clear" w:color="auto" w:fill="FFFFFF"/>
        </w:rPr>
        <w:t>提交被评审的工作产品</w:t>
      </w:r>
    </w:p>
    <w:p w14:paraId="3D1ADE7A" w14:textId="098ED87F" w:rsidR="00BD1BA0" w:rsidRPr="00693680" w:rsidRDefault="00535BFF" w:rsidP="00693680">
      <w:pPr>
        <w:ind w:firstLine="420"/>
      </w:pPr>
      <w:r>
        <w:rPr>
          <w:rFonts w:hint="eastAsia"/>
          <w:shd w:val="clear" w:color="auto" w:fill="FFFFFF"/>
        </w:rPr>
        <w:lastRenderedPageBreak/>
        <w:t xml:space="preserve">4. </w:t>
      </w:r>
      <w:r w:rsidR="00BD1BA0" w:rsidRPr="00693680">
        <w:rPr>
          <w:rFonts w:hint="eastAsia"/>
          <w:shd w:val="clear" w:color="auto" w:fill="FFFFFF"/>
        </w:rPr>
        <w:t>预先审查</w:t>
      </w:r>
    </w:p>
    <w:p w14:paraId="4AD5B401" w14:textId="6E4F16D6" w:rsidR="00BD1BA0" w:rsidRPr="00693680" w:rsidRDefault="00BD1BA0" w:rsidP="00693680">
      <w:pPr>
        <w:ind w:firstLine="420"/>
      </w:pPr>
      <w:r w:rsidRPr="00693680">
        <w:rPr>
          <w:rFonts w:hint="eastAsia"/>
          <w:shd w:val="clear" w:color="auto" w:fill="FFFFFF"/>
        </w:rPr>
        <w:t>5</w:t>
      </w:r>
      <w:r w:rsidR="00535BFF">
        <w:rPr>
          <w:rFonts w:hint="eastAsia"/>
          <w:shd w:val="clear" w:color="auto" w:fill="FFFFFF"/>
        </w:rPr>
        <w:t>.</w:t>
      </w:r>
      <w:r w:rsidR="00535BFF">
        <w:rPr>
          <w:shd w:val="clear" w:color="auto" w:fill="FFFFFF"/>
        </w:rPr>
        <w:t xml:space="preserve"> </w:t>
      </w:r>
      <w:r w:rsidRPr="00693680">
        <w:rPr>
          <w:rFonts w:hint="eastAsia"/>
          <w:shd w:val="clear" w:color="auto" w:fill="FFFFFF"/>
        </w:rPr>
        <w:t>评审会议</w:t>
      </w:r>
    </w:p>
    <w:p w14:paraId="0367615C" w14:textId="40E591EB" w:rsidR="00BD1BA0" w:rsidRPr="00693680" w:rsidRDefault="00BD1BA0" w:rsidP="00693680">
      <w:pPr>
        <w:ind w:firstLine="420"/>
      </w:pPr>
      <w:r w:rsidRPr="00693680">
        <w:rPr>
          <w:rFonts w:hint="eastAsia"/>
          <w:shd w:val="clear" w:color="auto" w:fill="FFFFFF"/>
        </w:rPr>
        <w:t>6</w:t>
      </w:r>
      <w:r w:rsidR="00535BFF">
        <w:rPr>
          <w:rFonts w:hint="eastAsia"/>
          <w:shd w:val="clear" w:color="auto" w:fill="FFFFFF"/>
        </w:rPr>
        <w:t>．</w:t>
      </w:r>
      <w:r w:rsidRPr="00693680">
        <w:rPr>
          <w:rFonts w:hint="eastAsia"/>
          <w:shd w:val="clear" w:color="auto" w:fill="FFFFFF"/>
        </w:rPr>
        <w:t>评审结论</w:t>
      </w:r>
    </w:p>
    <w:p w14:paraId="300EB57A" w14:textId="24EDA2B2" w:rsidR="00BD1BA0" w:rsidRPr="00693680" w:rsidRDefault="00BD1BA0" w:rsidP="00693680">
      <w:pPr>
        <w:ind w:firstLine="420"/>
        <w:rPr>
          <w:szCs w:val="24"/>
          <w:shd w:val="clear" w:color="auto" w:fill="FFFFFF"/>
        </w:rPr>
      </w:pPr>
      <w:r w:rsidRPr="00693680">
        <w:rPr>
          <w:rFonts w:hint="eastAsia"/>
          <w:shd w:val="clear" w:color="auto" w:fill="FFFFFF"/>
        </w:rPr>
        <w:t>7</w:t>
      </w:r>
      <w:r w:rsidR="00535BFF">
        <w:rPr>
          <w:rFonts w:hint="eastAsia"/>
          <w:shd w:val="clear" w:color="auto" w:fill="FFFFFF"/>
        </w:rPr>
        <w:t>．</w:t>
      </w:r>
      <w:r w:rsidRPr="00693680">
        <w:rPr>
          <w:rFonts w:hint="eastAsia"/>
          <w:shd w:val="clear" w:color="auto" w:fill="FFFFFF"/>
        </w:rPr>
        <w:t>对评审结论的处理</w:t>
      </w:r>
    </w:p>
    <w:p w14:paraId="3F54E5DB" w14:textId="77777777" w:rsidR="00BD1BA0" w:rsidRPr="00D308FB" w:rsidRDefault="00BD1BA0" w:rsidP="00D308FB">
      <w:pPr>
        <w:pStyle w:val="3"/>
      </w:pPr>
      <w:bookmarkStart w:id="65" w:name="_Toc43907145"/>
      <w:r w:rsidRPr="00D308FB">
        <w:rPr>
          <w:rFonts w:hint="eastAsia"/>
        </w:rPr>
        <w:t>6.９.2 需求评审</w:t>
      </w:r>
      <w:bookmarkEnd w:id="65"/>
    </w:p>
    <w:p w14:paraId="3702E8E9" w14:textId="185D22F2" w:rsidR="00BD1BA0" w:rsidRPr="00693680" w:rsidRDefault="00535BFF" w:rsidP="00693680">
      <w:pPr>
        <w:ind w:firstLine="420"/>
      </w:pPr>
      <w:r>
        <w:rPr>
          <w:rFonts w:hint="eastAsia"/>
          <w:shd w:val="clear" w:color="auto" w:fill="FFFFFF"/>
        </w:rPr>
        <w:t>1.</w:t>
      </w:r>
      <w:r>
        <w:rPr>
          <w:shd w:val="clear" w:color="auto" w:fill="FFFFFF"/>
        </w:rPr>
        <w:t xml:space="preserve"> </w:t>
      </w:r>
      <w:r w:rsidR="00BD1BA0" w:rsidRPr="00693680">
        <w:rPr>
          <w:rFonts w:hint="eastAsia"/>
          <w:shd w:val="clear" w:color="auto" w:fill="FFFFFF"/>
        </w:rPr>
        <w:t>需求的质量很大程度上决定了产品或项目的质量。</w:t>
      </w:r>
    </w:p>
    <w:p w14:paraId="05AE1122" w14:textId="6CC3081E" w:rsidR="00BD1BA0" w:rsidRPr="00693680" w:rsidRDefault="00535BFF" w:rsidP="00693680">
      <w:pPr>
        <w:ind w:firstLine="420"/>
      </w:pPr>
      <w:r>
        <w:rPr>
          <w:rFonts w:hint="eastAsia"/>
          <w:shd w:val="clear" w:color="auto" w:fill="FFFFFF"/>
        </w:rPr>
        <w:t xml:space="preserve">2. </w:t>
      </w:r>
      <w:r w:rsidR="00BD1BA0" w:rsidRPr="00693680">
        <w:rPr>
          <w:rFonts w:hint="eastAsia"/>
          <w:shd w:val="clear" w:color="auto" w:fill="FFFFFF"/>
        </w:rPr>
        <w:t>需求的风险也是软件开发过程中最大的一个风险。</w:t>
      </w:r>
    </w:p>
    <w:p w14:paraId="01D3FAB4" w14:textId="1AEAE8B5" w:rsidR="00BD1BA0" w:rsidRPr="00693680" w:rsidRDefault="00535BFF" w:rsidP="00693680">
      <w:pPr>
        <w:ind w:firstLine="420"/>
      </w:pPr>
      <w:r>
        <w:rPr>
          <w:rFonts w:hint="eastAsia"/>
          <w:shd w:val="clear" w:color="auto" w:fill="FFFFFF"/>
        </w:rPr>
        <w:t xml:space="preserve">3. </w:t>
      </w:r>
      <w:r w:rsidR="00BD1BA0" w:rsidRPr="00693680">
        <w:rPr>
          <w:rFonts w:hint="eastAsia"/>
          <w:shd w:val="clear" w:color="auto" w:fill="FFFFFF"/>
        </w:rPr>
        <w:t>需求评审是所有评审中最难的，也是最容易被忽视的一个评审</w:t>
      </w:r>
    </w:p>
    <w:p w14:paraId="3C458B74" w14:textId="77777777" w:rsidR="00BD1BA0" w:rsidRPr="00D308FB" w:rsidRDefault="00BD1BA0" w:rsidP="00D308FB">
      <w:pPr>
        <w:pStyle w:val="3"/>
      </w:pPr>
      <w:bookmarkStart w:id="66" w:name="_Toc43907146"/>
      <w:r w:rsidRPr="00D308FB">
        <w:rPr>
          <w:rFonts w:hint="eastAsia"/>
        </w:rPr>
        <w:t>6.９.3 概要设计评审</w:t>
      </w:r>
      <w:bookmarkEnd w:id="66"/>
    </w:p>
    <w:p w14:paraId="5303C698" w14:textId="0EEE78DB" w:rsidR="00BD1BA0" w:rsidRPr="00693680" w:rsidRDefault="00BD1BA0" w:rsidP="00693680">
      <w:pPr>
        <w:ind w:firstLine="420"/>
      </w:pPr>
      <w:r w:rsidRPr="00693680">
        <w:rPr>
          <w:rFonts w:hint="eastAsia"/>
          <w:shd w:val="clear" w:color="auto" w:fill="FFFFFF"/>
        </w:rPr>
        <w:t>1</w:t>
      </w:r>
      <w:r w:rsidR="00535BFF">
        <w:rPr>
          <w:rFonts w:hint="eastAsia"/>
          <w:shd w:val="clear" w:color="auto" w:fill="FFFFFF"/>
        </w:rPr>
        <w:t>．</w:t>
      </w:r>
      <w:r w:rsidRPr="00693680">
        <w:rPr>
          <w:rFonts w:hint="eastAsia"/>
          <w:shd w:val="clear" w:color="auto" w:fill="FFFFFF"/>
        </w:rPr>
        <w:t>评价软件设计说明书中所描述的软件概要设计在总体结构、外部接口、主要部件功能分配、全局数据结构以及各主要部件之间的接口等方面的合适性。</w:t>
      </w:r>
    </w:p>
    <w:p w14:paraId="52E6A3D0" w14:textId="2A73544C" w:rsidR="00BD1BA0" w:rsidRPr="00693680" w:rsidRDefault="00BD1BA0" w:rsidP="00693680">
      <w:pPr>
        <w:ind w:firstLine="420"/>
      </w:pPr>
      <w:r w:rsidRPr="00693680">
        <w:rPr>
          <w:rFonts w:hint="eastAsia"/>
          <w:shd w:val="clear" w:color="auto" w:fill="FFFFFF"/>
        </w:rPr>
        <w:t>2</w:t>
      </w:r>
      <w:r w:rsidR="00535BFF">
        <w:rPr>
          <w:rFonts w:hint="eastAsia"/>
          <w:shd w:val="clear" w:color="auto" w:fill="FFFFFF"/>
        </w:rPr>
        <w:t>．</w:t>
      </w:r>
      <w:r w:rsidRPr="00693680">
        <w:rPr>
          <w:rFonts w:hint="eastAsia"/>
          <w:shd w:val="clear" w:color="auto" w:fill="FFFFFF"/>
        </w:rPr>
        <w:t>考察其是否和软件需求说明书的要求一致。</w:t>
      </w:r>
    </w:p>
    <w:p w14:paraId="7527404B" w14:textId="173D55FC" w:rsidR="00BD1BA0" w:rsidRPr="00693680" w:rsidRDefault="00BD1BA0" w:rsidP="00693680">
      <w:pPr>
        <w:ind w:firstLine="420"/>
      </w:pPr>
      <w:r w:rsidRPr="00693680">
        <w:rPr>
          <w:rFonts w:hint="eastAsia"/>
          <w:shd w:val="clear" w:color="auto" w:fill="FFFFFF"/>
        </w:rPr>
        <w:t>3</w:t>
      </w:r>
      <w:r w:rsidR="00535BFF">
        <w:rPr>
          <w:rFonts w:hint="eastAsia"/>
          <w:shd w:val="clear" w:color="auto" w:fill="FFFFFF"/>
        </w:rPr>
        <w:t>．</w:t>
      </w:r>
      <w:r w:rsidRPr="00693680">
        <w:rPr>
          <w:rFonts w:hint="eastAsia"/>
          <w:shd w:val="clear" w:color="auto" w:fill="FFFFFF"/>
        </w:rPr>
        <w:t>考察模块划分是否合理；</w:t>
      </w:r>
    </w:p>
    <w:p w14:paraId="7DDA865D" w14:textId="77777777" w:rsidR="00BD1BA0" w:rsidRPr="00693680" w:rsidRDefault="00BD1BA0" w:rsidP="00693680">
      <w:pPr>
        <w:ind w:firstLine="420"/>
      </w:pPr>
      <w:r w:rsidRPr="00693680">
        <w:rPr>
          <w:rFonts w:hint="eastAsia"/>
          <w:shd w:val="clear" w:color="auto" w:fill="FFFFFF"/>
        </w:rPr>
        <w:t>       接口定义是否明确；</w:t>
      </w:r>
    </w:p>
    <w:p w14:paraId="43618736" w14:textId="77777777" w:rsidR="00BD1BA0" w:rsidRPr="00693680" w:rsidRDefault="00BD1BA0" w:rsidP="00693680">
      <w:pPr>
        <w:ind w:firstLine="420"/>
      </w:pPr>
      <w:r w:rsidRPr="00693680">
        <w:rPr>
          <w:rFonts w:hint="eastAsia"/>
          <w:shd w:val="clear" w:color="auto" w:fill="FFFFFF"/>
        </w:rPr>
        <w:t>       文档是否符合有关标准规定。</w:t>
      </w:r>
    </w:p>
    <w:p w14:paraId="0F8CEBFA" w14:textId="707B126B" w:rsidR="00BD1BA0" w:rsidRPr="00D308FB" w:rsidRDefault="00E87E00" w:rsidP="00D308FB">
      <w:pPr>
        <w:pStyle w:val="3"/>
      </w:pPr>
      <w:bookmarkStart w:id="67" w:name="_Toc43907147"/>
      <w:r w:rsidRPr="00D308FB">
        <w:rPr>
          <w:rFonts w:hint="eastAsia"/>
        </w:rPr>
        <w:t>6.</w:t>
      </w:r>
      <w:r w:rsidR="00BD1BA0" w:rsidRPr="00D308FB">
        <w:rPr>
          <w:rFonts w:hint="eastAsia"/>
        </w:rPr>
        <w:t>９.4 详细设计评审</w:t>
      </w:r>
      <w:bookmarkEnd w:id="67"/>
    </w:p>
    <w:p w14:paraId="2C4582A1" w14:textId="76C0A07A" w:rsidR="00BD1BA0" w:rsidRPr="00693680" w:rsidRDefault="00BD1BA0" w:rsidP="00693680">
      <w:pPr>
        <w:ind w:firstLine="420"/>
      </w:pPr>
      <w:r w:rsidRPr="00693680">
        <w:rPr>
          <w:rFonts w:hint="eastAsia"/>
          <w:shd w:val="clear" w:color="auto" w:fill="FFFFFF"/>
        </w:rPr>
        <w:t>1</w:t>
      </w:r>
      <w:r w:rsidR="00535BFF">
        <w:rPr>
          <w:rFonts w:hint="eastAsia"/>
          <w:shd w:val="clear" w:color="auto" w:fill="FFFFFF"/>
        </w:rPr>
        <w:t>．</w:t>
      </w:r>
      <w:r w:rsidRPr="00693680">
        <w:rPr>
          <w:rFonts w:hint="eastAsia"/>
          <w:shd w:val="clear" w:color="auto" w:fill="FFFFFF"/>
        </w:rPr>
        <w:t>评价软件验证与确认计划中所规定的</w:t>
      </w:r>
      <w:proofErr w:type="gramStart"/>
      <w:r w:rsidRPr="00693680">
        <w:rPr>
          <w:rFonts w:hint="eastAsia"/>
          <w:shd w:val="clear" w:color="auto" w:fill="FFFFFF"/>
        </w:rPr>
        <w:t>的</w:t>
      </w:r>
      <w:proofErr w:type="gramEnd"/>
      <w:r w:rsidRPr="00693680">
        <w:rPr>
          <w:rFonts w:hint="eastAsia"/>
          <w:shd w:val="clear" w:color="auto" w:fill="FFFFFF"/>
        </w:rPr>
        <w:t>验证与确认方法的合适性与完整性。</w:t>
      </w:r>
    </w:p>
    <w:p w14:paraId="01B125CC" w14:textId="15F92DDD" w:rsidR="00BD1BA0" w:rsidRPr="00693680" w:rsidRDefault="00BD1BA0" w:rsidP="00693680">
      <w:pPr>
        <w:ind w:firstLine="420"/>
      </w:pPr>
      <w:r w:rsidRPr="00693680">
        <w:rPr>
          <w:rFonts w:hint="eastAsia"/>
          <w:shd w:val="clear" w:color="auto" w:fill="FFFFFF"/>
        </w:rPr>
        <w:t>2</w:t>
      </w:r>
      <w:r w:rsidR="00535BFF">
        <w:rPr>
          <w:rFonts w:hint="eastAsia"/>
          <w:shd w:val="clear" w:color="auto" w:fill="FFFFFF"/>
        </w:rPr>
        <w:t>．</w:t>
      </w:r>
      <w:r w:rsidRPr="00693680">
        <w:rPr>
          <w:rFonts w:hint="eastAsia"/>
          <w:shd w:val="clear" w:color="auto" w:fill="FFFFFF"/>
        </w:rPr>
        <w:t>考察其是否与概要说明书的要求一致。</w:t>
      </w:r>
    </w:p>
    <w:p w14:paraId="0403A548" w14:textId="61AEF11D" w:rsidR="00BD1BA0" w:rsidRPr="00693680" w:rsidRDefault="00BD1BA0" w:rsidP="00693680">
      <w:pPr>
        <w:ind w:firstLine="420"/>
      </w:pPr>
      <w:r w:rsidRPr="00693680">
        <w:rPr>
          <w:rFonts w:hint="eastAsia"/>
          <w:shd w:val="clear" w:color="auto" w:fill="FFFFFF"/>
        </w:rPr>
        <w:t>3</w:t>
      </w:r>
      <w:r w:rsidR="00535BFF">
        <w:rPr>
          <w:rFonts w:hint="eastAsia"/>
          <w:shd w:val="clear" w:color="auto" w:fill="FFFFFF"/>
        </w:rPr>
        <w:t>．</w:t>
      </w:r>
      <w:r w:rsidRPr="00693680">
        <w:rPr>
          <w:rFonts w:hint="eastAsia"/>
          <w:shd w:val="clear" w:color="auto" w:fill="FFFFFF"/>
        </w:rPr>
        <w:t>模块内部逻辑结构是否合理；</w:t>
      </w:r>
    </w:p>
    <w:p w14:paraId="1AE8680B" w14:textId="64B3D256" w:rsidR="00BD1BA0" w:rsidRPr="00693680" w:rsidRDefault="00BD1BA0" w:rsidP="00693680">
      <w:pPr>
        <w:ind w:firstLine="420"/>
      </w:pPr>
      <w:r w:rsidRPr="00693680">
        <w:rPr>
          <w:rFonts w:hint="eastAsia"/>
          <w:shd w:val="clear" w:color="auto" w:fill="FFFFFF"/>
        </w:rPr>
        <w:t>     模块间接口是否清晰。</w:t>
      </w:r>
    </w:p>
    <w:p w14:paraId="60EC30E5" w14:textId="4C82DA98" w:rsidR="00BD1BA0" w:rsidRPr="00693680" w:rsidRDefault="00BD1BA0" w:rsidP="00693680">
      <w:pPr>
        <w:ind w:firstLine="420"/>
      </w:pPr>
      <w:r w:rsidRPr="00693680">
        <w:rPr>
          <w:rFonts w:hint="eastAsia"/>
          <w:shd w:val="clear" w:color="auto" w:fill="FFFFFF"/>
        </w:rPr>
        <w:lastRenderedPageBreak/>
        <w:t>4</w:t>
      </w:r>
      <w:r w:rsidR="00535BFF">
        <w:rPr>
          <w:rFonts w:hint="eastAsia"/>
          <w:shd w:val="clear" w:color="auto" w:fill="FFFFFF"/>
        </w:rPr>
        <w:t>．</w:t>
      </w:r>
      <w:r w:rsidRPr="00693680">
        <w:rPr>
          <w:rFonts w:hint="eastAsia"/>
          <w:shd w:val="clear" w:color="auto" w:fill="FFFFFF"/>
        </w:rPr>
        <w:t>测试是否全面，文档是否符合相关标准规定。</w:t>
      </w:r>
    </w:p>
    <w:p w14:paraId="601CBA03" w14:textId="77777777" w:rsidR="00BD1BA0" w:rsidRPr="00D308FB" w:rsidRDefault="00BD1BA0" w:rsidP="00D308FB">
      <w:pPr>
        <w:pStyle w:val="3"/>
      </w:pPr>
      <w:bookmarkStart w:id="68" w:name="_Toc43907148"/>
      <w:r w:rsidRPr="00D308FB">
        <w:rPr>
          <w:rFonts w:hint="eastAsia"/>
        </w:rPr>
        <w:t>6.９.5 数据库设计评审</w:t>
      </w:r>
      <w:bookmarkEnd w:id="68"/>
    </w:p>
    <w:p w14:paraId="4918EE24" w14:textId="1C2D03A5" w:rsidR="00BD1BA0" w:rsidRPr="00693680" w:rsidRDefault="00BD1BA0" w:rsidP="00693680">
      <w:pPr>
        <w:ind w:firstLine="420"/>
      </w:pPr>
      <w:r w:rsidRPr="00693680">
        <w:rPr>
          <w:rFonts w:hint="eastAsia"/>
          <w:shd w:val="clear" w:color="auto" w:fill="FFFFFF"/>
        </w:rPr>
        <w:t>1</w:t>
      </w:r>
      <w:r w:rsidR="00535BFF">
        <w:rPr>
          <w:rFonts w:hint="eastAsia"/>
          <w:shd w:val="clear" w:color="auto" w:fill="FFFFFF"/>
        </w:rPr>
        <w:t>．</w:t>
      </w:r>
      <w:r w:rsidRPr="00693680">
        <w:rPr>
          <w:rFonts w:hint="eastAsia"/>
          <w:shd w:val="clear" w:color="auto" w:fill="FFFFFF"/>
        </w:rPr>
        <w:t>评价数据库的结构设计，以及运用设计的合适性。</w:t>
      </w:r>
    </w:p>
    <w:p w14:paraId="5C74A7E1" w14:textId="05502C34" w:rsidR="00BD1BA0" w:rsidRPr="00693680" w:rsidRDefault="00BD1BA0" w:rsidP="00693680">
      <w:pPr>
        <w:ind w:firstLine="420"/>
      </w:pPr>
      <w:r w:rsidRPr="00693680">
        <w:rPr>
          <w:rFonts w:hint="eastAsia"/>
          <w:shd w:val="clear" w:color="auto" w:fill="FFFFFF"/>
        </w:rPr>
        <w:t>2</w:t>
      </w:r>
      <w:r w:rsidR="00535BFF">
        <w:rPr>
          <w:rFonts w:hint="eastAsia"/>
          <w:shd w:val="clear" w:color="auto" w:fill="FFFFFF"/>
        </w:rPr>
        <w:t>．</w:t>
      </w:r>
      <w:r w:rsidRPr="00693680">
        <w:rPr>
          <w:rFonts w:hint="eastAsia"/>
          <w:shd w:val="clear" w:color="auto" w:fill="FFFFFF"/>
        </w:rPr>
        <w:t>考察概要结构设计；</w:t>
      </w:r>
    </w:p>
    <w:p w14:paraId="0259438D" w14:textId="046F9531" w:rsidR="00BD1BA0" w:rsidRPr="00693680" w:rsidRDefault="00BD1BA0" w:rsidP="00693680">
      <w:pPr>
        <w:ind w:firstLine="420"/>
      </w:pPr>
      <w:r w:rsidRPr="00693680">
        <w:rPr>
          <w:rFonts w:hint="eastAsia"/>
          <w:shd w:val="clear" w:color="auto" w:fill="FFFFFF"/>
        </w:rPr>
        <w:t>     逻辑结构设计；</w:t>
      </w:r>
    </w:p>
    <w:p w14:paraId="35811F69" w14:textId="70F7E479" w:rsidR="00BD1BA0" w:rsidRPr="00693680" w:rsidRDefault="00BD1BA0" w:rsidP="00693680">
      <w:pPr>
        <w:ind w:firstLine="420"/>
      </w:pPr>
      <w:r w:rsidRPr="00693680">
        <w:rPr>
          <w:rFonts w:hint="eastAsia"/>
          <w:shd w:val="clear" w:color="auto" w:fill="FFFFFF"/>
        </w:rPr>
        <w:t>     物理结构设计；</w:t>
      </w:r>
    </w:p>
    <w:p w14:paraId="359ED8E9" w14:textId="651F8354" w:rsidR="00BD1BA0" w:rsidRPr="00693680" w:rsidRDefault="00BD1BA0" w:rsidP="00693680">
      <w:pPr>
        <w:ind w:firstLine="420"/>
      </w:pPr>
      <w:r w:rsidRPr="00693680">
        <w:rPr>
          <w:rFonts w:hint="eastAsia"/>
          <w:shd w:val="clear" w:color="auto" w:fill="FFFFFF"/>
        </w:rPr>
        <w:t>     数据字典设计；</w:t>
      </w:r>
    </w:p>
    <w:p w14:paraId="29F4445A" w14:textId="23415F24" w:rsidR="00BD1BA0" w:rsidRPr="00693680" w:rsidRDefault="00BD1BA0" w:rsidP="00693680">
      <w:pPr>
        <w:ind w:firstLine="420"/>
      </w:pPr>
      <w:r w:rsidRPr="00693680">
        <w:rPr>
          <w:rFonts w:hint="eastAsia"/>
          <w:shd w:val="clear" w:color="auto" w:fill="FFFFFF"/>
        </w:rPr>
        <w:t>      安全保密设计；</w:t>
      </w:r>
    </w:p>
    <w:p w14:paraId="1AEF0524" w14:textId="77777777" w:rsidR="00BD1BA0" w:rsidRPr="00D308FB" w:rsidRDefault="00BD1BA0" w:rsidP="00D308FB">
      <w:pPr>
        <w:pStyle w:val="3"/>
      </w:pPr>
      <w:bookmarkStart w:id="69" w:name="_Toc43907149"/>
      <w:r w:rsidRPr="00D308FB">
        <w:rPr>
          <w:rFonts w:hint="eastAsia"/>
        </w:rPr>
        <w:t>6.９.6 测试评审</w:t>
      </w:r>
      <w:bookmarkEnd w:id="69"/>
    </w:p>
    <w:p w14:paraId="5EA504C0" w14:textId="333E4EA3" w:rsidR="00BD1BA0" w:rsidRPr="00E87E00" w:rsidRDefault="00BD1BA0" w:rsidP="00693680">
      <w:pPr>
        <w:ind w:firstLine="420"/>
      </w:pPr>
      <w:r w:rsidRPr="00E87E00">
        <w:rPr>
          <w:rFonts w:hint="eastAsia"/>
          <w:shd w:val="clear" w:color="auto" w:fill="FFFFFF"/>
        </w:rPr>
        <w:t>1</w:t>
      </w:r>
      <w:r w:rsidR="00535BFF">
        <w:rPr>
          <w:rFonts w:hint="eastAsia"/>
          <w:shd w:val="clear" w:color="auto" w:fill="FFFFFF"/>
        </w:rPr>
        <w:t>.</w:t>
      </w:r>
      <w:r w:rsidR="00535BFF">
        <w:rPr>
          <w:shd w:val="clear" w:color="auto" w:fill="FFFFFF"/>
        </w:rPr>
        <w:t xml:space="preserve"> </w:t>
      </w:r>
      <w:r w:rsidRPr="00E87E00">
        <w:rPr>
          <w:rFonts w:hint="eastAsia"/>
          <w:shd w:val="clear" w:color="auto" w:fill="FFFFFF"/>
        </w:rPr>
        <w:t>软件设计需求规格说明评审</w:t>
      </w:r>
    </w:p>
    <w:p w14:paraId="7BB42F4F" w14:textId="26283F7B" w:rsidR="00BD1BA0" w:rsidRPr="00E87E00" w:rsidRDefault="00BD1BA0" w:rsidP="00693680">
      <w:pPr>
        <w:ind w:firstLine="420"/>
      </w:pPr>
      <w:r w:rsidRPr="00E87E00">
        <w:rPr>
          <w:rFonts w:hint="eastAsia"/>
          <w:shd w:val="clear" w:color="auto" w:fill="FFFFFF"/>
        </w:rPr>
        <w:t>2</w:t>
      </w:r>
      <w:r w:rsidR="00535BFF">
        <w:rPr>
          <w:rFonts w:hint="eastAsia"/>
          <w:shd w:val="clear" w:color="auto" w:fill="FFFFFF"/>
        </w:rPr>
        <w:t>．</w:t>
      </w:r>
      <w:r w:rsidRPr="00E87E00">
        <w:rPr>
          <w:rFonts w:hint="eastAsia"/>
          <w:shd w:val="clear" w:color="auto" w:fill="FFFFFF"/>
        </w:rPr>
        <w:t>软件测试计划评审</w:t>
      </w:r>
    </w:p>
    <w:p w14:paraId="4A87E9AD" w14:textId="3AD41408" w:rsidR="00BD1BA0" w:rsidRPr="00E87E00" w:rsidRDefault="00BD1BA0" w:rsidP="00693680">
      <w:pPr>
        <w:ind w:firstLine="420"/>
      </w:pPr>
      <w:r w:rsidRPr="00E87E00">
        <w:rPr>
          <w:rFonts w:hint="eastAsia"/>
          <w:shd w:val="clear" w:color="auto" w:fill="FFFFFF"/>
        </w:rPr>
        <w:t>3</w:t>
      </w:r>
      <w:r w:rsidR="00535BFF">
        <w:rPr>
          <w:rFonts w:hint="eastAsia"/>
          <w:shd w:val="clear" w:color="auto" w:fill="FFFFFF"/>
        </w:rPr>
        <w:t>．</w:t>
      </w:r>
      <w:r w:rsidRPr="00E87E00">
        <w:rPr>
          <w:rFonts w:hint="eastAsia"/>
          <w:shd w:val="clear" w:color="auto" w:fill="FFFFFF"/>
        </w:rPr>
        <w:t>软件测试说明评审</w:t>
      </w:r>
    </w:p>
    <w:p w14:paraId="5B1C74FA" w14:textId="7B29D948" w:rsidR="00BD1BA0" w:rsidRPr="00E87E00" w:rsidRDefault="00BD1BA0" w:rsidP="00693680">
      <w:pPr>
        <w:ind w:firstLine="420"/>
      </w:pPr>
      <w:r w:rsidRPr="00E87E00">
        <w:rPr>
          <w:rFonts w:hint="eastAsia"/>
          <w:shd w:val="clear" w:color="auto" w:fill="FFFFFF"/>
        </w:rPr>
        <w:t>4</w:t>
      </w:r>
      <w:r w:rsidR="00535BFF">
        <w:rPr>
          <w:rFonts w:hint="eastAsia"/>
          <w:shd w:val="clear" w:color="auto" w:fill="FFFFFF"/>
        </w:rPr>
        <w:t>．</w:t>
      </w:r>
      <w:r w:rsidRPr="00E87E00">
        <w:rPr>
          <w:rFonts w:hint="eastAsia"/>
          <w:shd w:val="clear" w:color="auto" w:fill="FFFFFF"/>
        </w:rPr>
        <w:t>软件测试报告评审</w:t>
      </w:r>
    </w:p>
    <w:p w14:paraId="6DC08092" w14:textId="4C5581FA" w:rsidR="00BD1BA0" w:rsidRPr="00E87E00" w:rsidRDefault="00BD1BA0" w:rsidP="00693680">
      <w:pPr>
        <w:ind w:firstLine="420"/>
      </w:pPr>
      <w:r w:rsidRPr="00E87E00">
        <w:rPr>
          <w:rFonts w:hint="eastAsia"/>
          <w:shd w:val="clear" w:color="auto" w:fill="FFFFFF"/>
        </w:rPr>
        <w:t>5</w:t>
      </w:r>
      <w:r w:rsidR="00535BFF">
        <w:rPr>
          <w:rFonts w:hint="eastAsia"/>
          <w:shd w:val="clear" w:color="auto" w:fill="FFFFFF"/>
        </w:rPr>
        <w:t>．</w:t>
      </w:r>
      <w:r w:rsidRPr="00E87E00">
        <w:rPr>
          <w:rFonts w:hint="eastAsia"/>
          <w:shd w:val="clear" w:color="auto" w:fill="FFFFFF"/>
        </w:rPr>
        <w:t>软件测试记录评审</w:t>
      </w:r>
    </w:p>
    <w:p w14:paraId="0D115482" w14:textId="24655D5F" w:rsidR="00BD1BA0" w:rsidRPr="00E87E00" w:rsidRDefault="00D308FB" w:rsidP="00D308FB">
      <w:pPr>
        <w:pStyle w:val="1"/>
      </w:pPr>
      <w:bookmarkStart w:id="70" w:name="_Toc43849796"/>
      <w:bookmarkStart w:id="71" w:name="_Toc43907150"/>
      <w:r>
        <w:rPr>
          <w:rFonts w:hint="eastAsia"/>
        </w:rPr>
        <w:t>7</w:t>
      </w:r>
      <w:r w:rsidRPr="00E87E00">
        <w:rPr>
          <w:rFonts w:hint="eastAsia"/>
        </w:rPr>
        <w:t>进度表和活动网图</w:t>
      </w:r>
      <w:bookmarkEnd w:id="70"/>
      <w:bookmarkEnd w:id="71"/>
    </w:p>
    <w:p w14:paraId="6CE3AF41" w14:textId="77777777" w:rsidR="00BD1BA0" w:rsidRPr="00E87E00" w:rsidRDefault="00BD1BA0" w:rsidP="00693680">
      <w:pPr>
        <w:ind w:firstLine="420"/>
      </w:pPr>
      <w:r w:rsidRPr="00E87E00">
        <w:rPr>
          <w:rFonts w:hint="eastAsia"/>
        </w:rPr>
        <w:t>此项详见</w:t>
      </w:r>
      <w:proofErr w:type="gramStart"/>
      <w:r w:rsidRPr="00E87E00">
        <w:rPr>
          <w:rFonts w:hint="eastAsia"/>
        </w:rPr>
        <w:t>甘特图</w:t>
      </w:r>
      <w:proofErr w:type="gramEnd"/>
      <w:r w:rsidRPr="00E87E00">
        <w:rPr>
          <w:rFonts w:hint="eastAsia"/>
        </w:rPr>
        <w:t>。</w:t>
      </w:r>
    </w:p>
    <w:p w14:paraId="75C73B02" w14:textId="4444E397" w:rsidR="00BD1BA0" w:rsidRPr="00E87E00" w:rsidRDefault="00BD1BA0" w:rsidP="00D308FB">
      <w:pPr>
        <w:pStyle w:val="1"/>
      </w:pPr>
      <w:bookmarkStart w:id="72" w:name="_Toc43849797"/>
      <w:bookmarkStart w:id="73" w:name="_Toc43907151"/>
      <w:r w:rsidRPr="00E87E00">
        <w:rPr>
          <w:rFonts w:hint="eastAsia"/>
        </w:rPr>
        <w:lastRenderedPageBreak/>
        <w:t>8项目组织和资源</w:t>
      </w:r>
      <w:bookmarkEnd w:id="72"/>
      <w:bookmarkEnd w:id="73"/>
    </w:p>
    <w:p w14:paraId="772FB93A" w14:textId="77777777" w:rsidR="00BD1BA0" w:rsidRPr="00E87E00" w:rsidRDefault="00BD1BA0" w:rsidP="00D308FB">
      <w:pPr>
        <w:pStyle w:val="2"/>
      </w:pPr>
      <w:bookmarkStart w:id="74" w:name="_Toc43849798"/>
      <w:bookmarkStart w:id="75" w:name="_Toc43907152"/>
      <w:r w:rsidRPr="00E87E00">
        <w:rPr>
          <w:rFonts w:hint="eastAsia"/>
        </w:rPr>
        <w:t>8.1项目组织</w:t>
      </w:r>
      <w:bookmarkEnd w:id="74"/>
      <w:bookmarkEnd w:id="75"/>
    </w:p>
    <w:p w14:paraId="7CE1EFDC" w14:textId="77777777" w:rsidR="00BD1BA0" w:rsidRPr="00E87E00" w:rsidRDefault="00BD1BA0" w:rsidP="00693680">
      <w:pPr>
        <w:ind w:firstLine="420"/>
      </w:pPr>
      <w:r w:rsidRPr="00E87E00">
        <w:rPr>
          <w:rFonts w:hint="eastAsia"/>
        </w:rPr>
        <w:t>本项目共有10名成员，分为3小组：</w:t>
      </w:r>
    </w:p>
    <w:p w14:paraId="02BBCCA0" w14:textId="77777777" w:rsidR="00BD1BA0" w:rsidRPr="00E87E00" w:rsidRDefault="00BD1BA0" w:rsidP="00693680">
      <w:pPr>
        <w:ind w:firstLine="420"/>
      </w:pPr>
      <w:r w:rsidRPr="00E87E00">
        <w:rPr>
          <w:rFonts w:hint="eastAsia"/>
        </w:rPr>
        <w:t>组长1名：</w:t>
      </w:r>
      <w:proofErr w:type="gramStart"/>
      <w:r w:rsidRPr="00E87E00">
        <w:rPr>
          <w:rFonts w:hint="eastAsia"/>
        </w:rPr>
        <w:t>康艳晴</w:t>
      </w:r>
      <w:proofErr w:type="gramEnd"/>
      <w:r w:rsidRPr="00E87E00">
        <w:rPr>
          <w:rFonts w:hint="eastAsia"/>
        </w:rPr>
        <w:t>（</w:t>
      </w:r>
      <w:r w:rsidR="00765C65" w:rsidRPr="00E87E00">
        <w:rPr>
          <w:rFonts w:hint="eastAsia"/>
        </w:rPr>
        <w:t>A</w:t>
      </w:r>
      <w:r w:rsidRPr="00E87E00">
        <w:rPr>
          <w:rFonts w:hint="eastAsia"/>
        </w:rPr>
        <w:t>小组）</w:t>
      </w:r>
    </w:p>
    <w:p w14:paraId="79A5D9C8" w14:textId="77777777" w:rsidR="00BD1BA0" w:rsidRPr="00E87E00" w:rsidRDefault="00BD1BA0" w:rsidP="00693680">
      <w:pPr>
        <w:ind w:firstLine="420"/>
      </w:pPr>
      <w:r w:rsidRPr="00E87E00">
        <w:rPr>
          <w:rFonts w:hint="eastAsia"/>
        </w:rPr>
        <w:t>组员9名：邱立（</w:t>
      </w:r>
      <w:r w:rsidR="00765C65" w:rsidRPr="00E87E00">
        <w:rPr>
          <w:rFonts w:hint="eastAsia"/>
        </w:rPr>
        <w:t>A</w:t>
      </w:r>
      <w:r w:rsidRPr="00E87E00">
        <w:rPr>
          <w:rFonts w:hint="eastAsia"/>
        </w:rPr>
        <w:t>小组）</w:t>
      </w:r>
    </w:p>
    <w:p w14:paraId="6AA0CEAF" w14:textId="479EC551" w:rsidR="00BD1BA0" w:rsidRPr="00E87E00" w:rsidRDefault="00BD1BA0" w:rsidP="00693680">
      <w:pPr>
        <w:ind w:firstLine="420"/>
      </w:pPr>
      <w:r w:rsidRPr="00E87E00">
        <w:tab/>
      </w:r>
      <w:r w:rsidRPr="00E87E00">
        <w:tab/>
      </w:r>
      <w:r w:rsidR="00693680">
        <w:t xml:space="preserve">  </w:t>
      </w:r>
      <w:r w:rsidRPr="00E87E00">
        <w:rPr>
          <w:rFonts w:hint="eastAsia"/>
        </w:rPr>
        <w:t>冯星宇（</w:t>
      </w:r>
      <w:r w:rsidR="00765C65" w:rsidRPr="00E87E00">
        <w:rPr>
          <w:rFonts w:hint="eastAsia"/>
        </w:rPr>
        <w:t>A</w:t>
      </w:r>
      <w:r w:rsidRPr="00E87E00">
        <w:rPr>
          <w:rFonts w:hint="eastAsia"/>
        </w:rPr>
        <w:t>小组）</w:t>
      </w:r>
    </w:p>
    <w:p w14:paraId="3625F840" w14:textId="60C9A766" w:rsidR="00BD1BA0" w:rsidRPr="00E87E00" w:rsidRDefault="00BD1BA0" w:rsidP="00693680">
      <w:pPr>
        <w:ind w:firstLine="420"/>
      </w:pPr>
      <w:r w:rsidRPr="00E87E00">
        <w:tab/>
      </w:r>
      <w:r w:rsidRPr="00E87E00">
        <w:tab/>
      </w:r>
      <w:r w:rsidR="00693680">
        <w:t xml:space="preserve">  </w:t>
      </w:r>
      <w:r w:rsidRPr="00E87E00">
        <w:rPr>
          <w:rFonts w:hint="eastAsia"/>
        </w:rPr>
        <w:t>李明霞（</w:t>
      </w:r>
      <w:r w:rsidR="00765C65" w:rsidRPr="00E87E00">
        <w:rPr>
          <w:rFonts w:hint="eastAsia"/>
        </w:rPr>
        <w:t>A</w:t>
      </w:r>
      <w:r w:rsidRPr="00E87E00">
        <w:rPr>
          <w:rFonts w:hint="eastAsia"/>
        </w:rPr>
        <w:t>小组）</w:t>
      </w:r>
    </w:p>
    <w:p w14:paraId="69B17F92" w14:textId="36BA9942" w:rsidR="00BD1BA0" w:rsidRPr="00E87E00" w:rsidRDefault="00BD1BA0" w:rsidP="00693680">
      <w:pPr>
        <w:ind w:firstLine="420"/>
      </w:pPr>
      <w:r w:rsidRPr="00E87E00">
        <w:tab/>
      </w:r>
      <w:r w:rsidRPr="00E87E00">
        <w:tab/>
      </w:r>
      <w:r w:rsidR="00693680">
        <w:t xml:space="preserve">  </w:t>
      </w:r>
      <w:r w:rsidRPr="00E87E00">
        <w:rPr>
          <w:rFonts w:hint="eastAsia"/>
        </w:rPr>
        <w:t>胡文可（</w:t>
      </w:r>
      <w:r w:rsidR="00765C65" w:rsidRPr="00E87E00">
        <w:rPr>
          <w:rFonts w:hint="eastAsia"/>
        </w:rPr>
        <w:t>B</w:t>
      </w:r>
      <w:r w:rsidRPr="00E87E00">
        <w:rPr>
          <w:rFonts w:hint="eastAsia"/>
        </w:rPr>
        <w:t>小组）</w:t>
      </w:r>
    </w:p>
    <w:p w14:paraId="5977F973" w14:textId="6B6297D0" w:rsidR="00BD1BA0" w:rsidRPr="00E87E00" w:rsidRDefault="00BD1BA0" w:rsidP="00693680">
      <w:pPr>
        <w:ind w:firstLine="420"/>
      </w:pPr>
      <w:r w:rsidRPr="00E87E00">
        <w:tab/>
      </w:r>
      <w:r w:rsidRPr="00E87E00">
        <w:tab/>
      </w:r>
      <w:r w:rsidR="00693680">
        <w:t xml:space="preserve">  </w:t>
      </w:r>
      <w:r w:rsidRPr="00E87E00">
        <w:rPr>
          <w:rFonts w:hint="eastAsia"/>
        </w:rPr>
        <w:t>柴琛凯（</w:t>
      </w:r>
      <w:r w:rsidR="00765C65" w:rsidRPr="00E87E00">
        <w:rPr>
          <w:rFonts w:hint="eastAsia"/>
        </w:rPr>
        <w:t>B</w:t>
      </w:r>
      <w:r w:rsidRPr="00E87E00">
        <w:rPr>
          <w:rFonts w:hint="eastAsia"/>
        </w:rPr>
        <w:t>小组）</w:t>
      </w:r>
    </w:p>
    <w:p w14:paraId="6AA9A2D1" w14:textId="6A99CAAD" w:rsidR="00BD1BA0" w:rsidRPr="00E87E00" w:rsidRDefault="00BD1BA0" w:rsidP="00693680">
      <w:pPr>
        <w:ind w:firstLine="420"/>
      </w:pPr>
      <w:r w:rsidRPr="00E87E00">
        <w:tab/>
      </w:r>
      <w:r w:rsidRPr="00E87E00">
        <w:tab/>
      </w:r>
      <w:r w:rsidR="00693680">
        <w:t xml:space="preserve">  </w:t>
      </w:r>
      <w:r w:rsidRPr="00E87E00">
        <w:rPr>
          <w:rFonts w:hint="eastAsia"/>
        </w:rPr>
        <w:t>杨佳祺（</w:t>
      </w:r>
      <w:r w:rsidR="00765C65" w:rsidRPr="00E87E00">
        <w:rPr>
          <w:rFonts w:hint="eastAsia"/>
        </w:rPr>
        <w:t>B</w:t>
      </w:r>
      <w:r w:rsidRPr="00E87E00">
        <w:rPr>
          <w:rFonts w:hint="eastAsia"/>
        </w:rPr>
        <w:t>小组）</w:t>
      </w:r>
    </w:p>
    <w:p w14:paraId="08D8174D" w14:textId="7629FCEB" w:rsidR="00BD1BA0" w:rsidRPr="00E87E00" w:rsidRDefault="00BD1BA0" w:rsidP="00693680">
      <w:pPr>
        <w:ind w:firstLine="420"/>
      </w:pPr>
      <w:r w:rsidRPr="00E87E00">
        <w:tab/>
      </w:r>
      <w:r w:rsidRPr="00E87E00">
        <w:tab/>
      </w:r>
      <w:r w:rsidR="00693680">
        <w:t xml:space="preserve">  </w:t>
      </w:r>
      <w:r w:rsidR="00765C65" w:rsidRPr="00E87E00">
        <w:rPr>
          <w:rFonts w:hint="eastAsia"/>
        </w:rPr>
        <w:t>白茜榕（</w:t>
      </w:r>
      <w:r w:rsidR="00765C65" w:rsidRPr="00E87E00">
        <w:t>C</w:t>
      </w:r>
      <w:r w:rsidR="00765C65" w:rsidRPr="00E87E00">
        <w:rPr>
          <w:rFonts w:hint="eastAsia"/>
        </w:rPr>
        <w:t>小组）</w:t>
      </w:r>
    </w:p>
    <w:p w14:paraId="6502A39C" w14:textId="5D87EA33" w:rsidR="00765C65" w:rsidRPr="00E87E00" w:rsidRDefault="00765C65" w:rsidP="00693680">
      <w:pPr>
        <w:ind w:firstLine="420"/>
      </w:pPr>
      <w:r w:rsidRPr="00E87E00">
        <w:tab/>
      </w:r>
      <w:r w:rsidRPr="00E87E00">
        <w:tab/>
      </w:r>
      <w:r w:rsidR="00693680">
        <w:t xml:space="preserve">  </w:t>
      </w:r>
      <w:r w:rsidRPr="00E87E00">
        <w:rPr>
          <w:rFonts w:hint="eastAsia"/>
        </w:rPr>
        <w:t>尹佩（</w:t>
      </w:r>
      <w:r w:rsidRPr="00E87E00">
        <w:t>C</w:t>
      </w:r>
      <w:r w:rsidRPr="00E87E00">
        <w:rPr>
          <w:rFonts w:hint="eastAsia"/>
        </w:rPr>
        <w:t>小组）</w:t>
      </w:r>
    </w:p>
    <w:p w14:paraId="314B922E" w14:textId="3A3B2C51" w:rsidR="00765C65" w:rsidRPr="00E87E00" w:rsidRDefault="00765C65" w:rsidP="00693680">
      <w:pPr>
        <w:ind w:firstLine="420"/>
      </w:pPr>
      <w:r w:rsidRPr="00E87E00">
        <w:tab/>
      </w:r>
      <w:r w:rsidRPr="00E87E00">
        <w:tab/>
      </w:r>
      <w:r w:rsidR="00693680">
        <w:t xml:space="preserve">  </w:t>
      </w:r>
      <w:r w:rsidRPr="00E87E00">
        <w:rPr>
          <w:rFonts w:hint="eastAsia"/>
        </w:rPr>
        <w:t>乔瀚（</w:t>
      </w:r>
      <w:r w:rsidRPr="00E87E00">
        <w:t>C</w:t>
      </w:r>
      <w:r w:rsidRPr="00E87E00">
        <w:rPr>
          <w:rFonts w:hint="eastAsia"/>
        </w:rPr>
        <w:t>小组）</w:t>
      </w:r>
    </w:p>
    <w:p w14:paraId="3B33C7E0" w14:textId="77777777" w:rsidR="00765C65" w:rsidRPr="00E87E00" w:rsidRDefault="00765C65" w:rsidP="00D308FB">
      <w:pPr>
        <w:pStyle w:val="2"/>
      </w:pPr>
      <w:bookmarkStart w:id="76" w:name="_Toc43849799"/>
      <w:bookmarkStart w:id="77" w:name="_Toc43907153"/>
      <w:r w:rsidRPr="00E87E00">
        <w:rPr>
          <w:rFonts w:hint="eastAsia"/>
        </w:rPr>
        <w:t>8.2项目资源</w:t>
      </w:r>
      <w:bookmarkEnd w:id="76"/>
      <w:bookmarkEnd w:id="77"/>
    </w:p>
    <w:p w14:paraId="4C87BC0F" w14:textId="276409AC" w:rsidR="00765C65" w:rsidRPr="00E87E00" w:rsidRDefault="00535BFF" w:rsidP="00693680">
      <w:pPr>
        <w:ind w:firstLine="420"/>
      </w:pPr>
      <w:r>
        <w:rPr>
          <w:rFonts w:hint="eastAsia"/>
        </w:rPr>
        <w:t>1</w:t>
      </w:r>
      <w:r w:rsidR="00765C65" w:rsidRPr="00E87E00">
        <w:rPr>
          <w:rFonts w:hint="eastAsia"/>
        </w:rPr>
        <w:t>．人力资源：10人*10天*8小时=800h</w:t>
      </w:r>
    </w:p>
    <w:p w14:paraId="0E466391" w14:textId="312E888D" w:rsidR="00765C65" w:rsidRPr="00E87E00" w:rsidRDefault="00535BFF" w:rsidP="00693680">
      <w:pPr>
        <w:ind w:firstLine="420"/>
      </w:pPr>
      <w:r>
        <w:rPr>
          <w:rFonts w:hint="eastAsia"/>
        </w:rPr>
        <w:t>2</w:t>
      </w:r>
      <w:r w:rsidR="00765C65" w:rsidRPr="00E87E00">
        <w:rPr>
          <w:rFonts w:hint="eastAsia"/>
        </w:rPr>
        <w:t>．小组成员每人一台已经搭设好软件开发环境的计算机</w:t>
      </w:r>
    </w:p>
    <w:p w14:paraId="3D667C88" w14:textId="77777777" w:rsidR="00765C65" w:rsidRPr="00E87E00" w:rsidRDefault="00765C65" w:rsidP="00F108A7">
      <w:pPr>
        <w:pStyle w:val="1"/>
      </w:pPr>
      <w:bookmarkStart w:id="78" w:name="_Toc43849800"/>
      <w:bookmarkStart w:id="79" w:name="_Toc43907154"/>
      <w:r w:rsidRPr="00E87E00">
        <w:rPr>
          <w:rFonts w:hint="eastAsia"/>
        </w:rPr>
        <w:lastRenderedPageBreak/>
        <w:t>9</w:t>
      </w:r>
      <w:r w:rsidRPr="00E87E00">
        <w:t xml:space="preserve"> </w:t>
      </w:r>
      <w:r w:rsidRPr="00E87E00">
        <w:rPr>
          <w:rFonts w:hint="eastAsia"/>
        </w:rPr>
        <w:t>培训</w:t>
      </w:r>
      <w:bookmarkEnd w:id="78"/>
      <w:bookmarkEnd w:id="79"/>
    </w:p>
    <w:p w14:paraId="1FC4327E" w14:textId="77777777" w:rsidR="00765C65" w:rsidRPr="00E87E00" w:rsidRDefault="00765C65" w:rsidP="00F108A7">
      <w:pPr>
        <w:pStyle w:val="2"/>
      </w:pPr>
      <w:bookmarkStart w:id="80" w:name="_Toc43849801"/>
      <w:bookmarkStart w:id="81" w:name="_Toc43907155"/>
      <w:r w:rsidRPr="00E87E00">
        <w:rPr>
          <w:rFonts w:hint="eastAsia"/>
        </w:rPr>
        <w:t>9.1项目的技术要求</w:t>
      </w:r>
      <w:bookmarkEnd w:id="80"/>
      <w:bookmarkEnd w:id="81"/>
    </w:p>
    <w:p w14:paraId="44D1D162" w14:textId="77777777" w:rsidR="00765C65" w:rsidRPr="00E87E00" w:rsidRDefault="00765C65" w:rsidP="00693680">
      <w:pPr>
        <w:ind w:firstLine="420"/>
      </w:pPr>
      <w:r w:rsidRPr="00E87E00">
        <w:rPr>
          <w:rFonts w:hint="eastAsia"/>
        </w:rPr>
        <w:t>开发小组组长需要拥有一定的软件开发项目管理经验，各组员需求软件开发编码能力以及软件开发文档写作能力。</w:t>
      </w:r>
    </w:p>
    <w:p w14:paraId="405A6CA0" w14:textId="77777777" w:rsidR="00765C65" w:rsidRPr="00E87E00" w:rsidRDefault="00765C65" w:rsidP="00F108A7">
      <w:pPr>
        <w:pStyle w:val="2"/>
      </w:pPr>
      <w:bookmarkStart w:id="82" w:name="_Toc43849802"/>
      <w:bookmarkStart w:id="83" w:name="_Toc43907156"/>
      <w:r w:rsidRPr="00E87E00">
        <w:rPr>
          <w:rFonts w:hint="eastAsia"/>
        </w:rPr>
        <w:t>9.2培训计划</w:t>
      </w:r>
      <w:bookmarkEnd w:id="82"/>
      <w:bookmarkEnd w:id="83"/>
      <w:r w:rsidRPr="00E87E00">
        <w:t xml:space="preserve"> </w:t>
      </w:r>
    </w:p>
    <w:p w14:paraId="68060FAA" w14:textId="77777777" w:rsidR="00765C65" w:rsidRPr="00E87E00" w:rsidRDefault="00765C65" w:rsidP="00693680">
      <w:pPr>
        <w:ind w:firstLine="420"/>
      </w:pPr>
      <w:r w:rsidRPr="00E87E00">
        <w:rPr>
          <w:rFonts w:hint="eastAsia"/>
        </w:rPr>
        <w:t>小组成员均有一定项目开发经验，无需培训。</w:t>
      </w:r>
    </w:p>
    <w:p w14:paraId="4B93C8EB" w14:textId="77777777" w:rsidR="00765C65" w:rsidRPr="00E87E00" w:rsidRDefault="00765C65" w:rsidP="00F108A7">
      <w:pPr>
        <w:pStyle w:val="1"/>
      </w:pPr>
      <w:bookmarkStart w:id="84" w:name="_Toc43849803"/>
      <w:bookmarkStart w:id="85" w:name="_Toc43907157"/>
      <w:r w:rsidRPr="00E87E00">
        <w:rPr>
          <w:rFonts w:hint="eastAsia"/>
        </w:rPr>
        <w:t>10</w:t>
      </w:r>
      <w:r w:rsidRPr="00E87E00">
        <w:t xml:space="preserve"> </w:t>
      </w:r>
      <w:r w:rsidRPr="00E87E00">
        <w:rPr>
          <w:rFonts w:hint="eastAsia"/>
        </w:rPr>
        <w:t>项目估算</w:t>
      </w:r>
      <w:bookmarkEnd w:id="84"/>
      <w:bookmarkEnd w:id="85"/>
    </w:p>
    <w:p w14:paraId="7F8FC93E" w14:textId="77777777" w:rsidR="00765C65" w:rsidRPr="00E87E00" w:rsidRDefault="00765C65" w:rsidP="00D308FB">
      <w:pPr>
        <w:pStyle w:val="2"/>
      </w:pPr>
      <w:bookmarkStart w:id="86" w:name="_Toc43849804"/>
      <w:bookmarkStart w:id="87" w:name="_Toc43907158"/>
      <w:r w:rsidRPr="00E87E00">
        <w:rPr>
          <w:rFonts w:hint="eastAsia"/>
        </w:rPr>
        <w:t>10.1规模估算</w:t>
      </w:r>
      <w:bookmarkEnd w:id="86"/>
      <w:bookmarkEnd w:id="87"/>
    </w:p>
    <w:p w14:paraId="4A28429D" w14:textId="77777777" w:rsidR="00765C65" w:rsidRPr="00E87E00" w:rsidRDefault="00765C65" w:rsidP="00693680">
      <w:pPr>
        <w:ind w:firstLine="420"/>
      </w:pPr>
      <w:r w:rsidRPr="00E87E00">
        <w:rPr>
          <w:rFonts w:hint="eastAsia"/>
        </w:rPr>
        <w:t>项目代码量应在5000行以上，10000行以下。</w:t>
      </w:r>
    </w:p>
    <w:p w14:paraId="05905AE1" w14:textId="77777777" w:rsidR="00765C65" w:rsidRPr="00E87E00" w:rsidRDefault="00765C65" w:rsidP="00D308FB">
      <w:pPr>
        <w:pStyle w:val="2"/>
      </w:pPr>
      <w:bookmarkStart w:id="88" w:name="_Toc43849805"/>
      <w:bookmarkStart w:id="89" w:name="_Toc43907159"/>
      <w:r w:rsidRPr="00E87E00">
        <w:rPr>
          <w:rFonts w:hint="eastAsia"/>
        </w:rPr>
        <w:t>10.2工作量估算</w:t>
      </w:r>
      <w:bookmarkEnd w:id="88"/>
      <w:bookmarkEnd w:id="89"/>
    </w:p>
    <w:p w14:paraId="0DFB150D" w14:textId="77777777" w:rsidR="00765C65" w:rsidRPr="00E87E00" w:rsidRDefault="00765C65" w:rsidP="00693680">
      <w:pPr>
        <w:ind w:firstLine="420"/>
      </w:pPr>
      <w:r w:rsidRPr="00E87E00">
        <w:rPr>
          <w:rFonts w:hint="eastAsia"/>
        </w:rPr>
        <w:t>每名组员每日工作时长应在4小时以上，8小时以下</w:t>
      </w:r>
    </w:p>
    <w:p w14:paraId="746346BF" w14:textId="77777777" w:rsidR="00765C65" w:rsidRPr="00E87E00" w:rsidRDefault="00765C65" w:rsidP="00D308FB">
      <w:pPr>
        <w:pStyle w:val="2"/>
      </w:pPr>
      <w:bookmarkStart w:id="90" w:name="_Toc43849806"/>
      <w:bookmarkStart w:id="91" w:name="_Toc43907160"/>
      <w:r w:rsidRPr="00E87E00">
        <w:rPr>
          <w:rFonts w:hint="eastAsia"/>
        </w:rPr>
        <w:t>10.3成本估算</w:t>
      </w:r>
      <w:bookmarkEnd w:id="90"/>
      <w:bookmarkEnd w:id="91"/>
    </w:p>
    <w:p w14:paraId="1F9E01FA" w14:textId="49B44EAD" w:rsidR="004223A0" w:rsidRPr="00E87E00" w:rsidRDefault="000C4B53" w:rsidP="00693680">
      <w:pPr>
        <w:ind w:firstLine="420"/>
      </w:pPr>
      <w:r>
        <w:rPr>
          <w:rFonts w:hint="eastAsia"/>
        </w:rPr>
        <w:t>无</w:t>
      </w:r>
      <w:r w:rsidR="004223A0" w:rsidRPr="00E87E00">
        <w:rPr>
          <w:rFonts w:hint="eastAsia"/>
        </w:rPr>
        <w:t>成本</w:t>
      </w:r>
      <w:r>
        <w:rPr>
          <w:rFonts w:hint="eastAsia"/>
        </w:rPr>
        <w:t>。</w:t>
      </w:r>
    </w:p>
    <w:p w14:paraId="0BBE9F94" w14:textId="1C57A342" w:rsidR="004223A0" w:rsidRDefault="004223A0" w:rsidP="00D308FB">
      <w:pPr>
        <w:pStyle w:val="1"/>
      </w:pPr>
      <w:bookmarkStart w:id="92" w:name="_Toc43849807"/>
      <w:bookmarkStart w:id="93" w:name="_Toc43907161"/>
      <w:r w:rsidRPr="00E87E00">
        <w:rPr>
          <w:rFonts w:hint="eastAsia"/>
        </w:rPr>
        <w:t>11</w:t>
      </w:r>
      <w:r w:rsidRPr="00E87E00">
        <w:t xml:space="preserve"> </w:t>
      </w:r>
      <w:r w:rsidRPr="00E87E00">
        <w:rPr>
          <w:rFonts w:hint="eastAsia"/>
        </w:rPr>
        <w:t>风险管理</w:t>
      </w:r>
      <w:bookmarkEnd w:id="92"/>
      <w:bookmarkEnd w:id="93"/>
    </w:p>
    <w:p w14:paraId="691ED678" w14:textId="420897F0" w:rsidR="00535BFF" w:rsidRDefault="00535BFF" w:rsidP="00535BFF">
      <w:pPr>
        <w:ind w:firstLine="420"/>
      </w:pPr>
      <w:r>
        <w:rPr>
          <w:rFonts w:hint="eastAsia"/>
        </w:rPr>
        <w:t>1.</w:t>
      </w:r>
      <w:r>
        <w:t xml:space="preserve"> </w:t>
      </w:r>
      <w:r>
        <w:rPr>
          <w:rFonts w:hint="eastAsia"/>
        </w:rPr>
        <w:t>需求已成为项目开发基准，但需求还在持续变化，（是否添加额外需求）。</w:t>
      </w:r>
    </w:p>
    <w:p w14:paraId="5EB9A774" w14:textId="4F9882DF" w:rsidR="00535BFF" w:rsidRDefault="00535BFF" w:rsidP="00535BFF">
      <w:pPr>
        <w:ind w:firstLine="420"/>
      </w:pPr>
      <w:r>
        <w:rPr>
          <w:rFonts w:hint="eastAsia"/>
        </w:rPr>
        <w:lastRenderedPageBreak/>
        <w:t>2.</w:t>
      </w:r>
      <w:r>
        <w:t xml:space="preserve"> </w:t>
      </w:r>
      <w:r>
        <w:rPr>
          <w:rFonts w:hint="eastAsia"/>
        </w:rPr>
        <w:t>项目应用前景不明确。</w:t>
      </w:r>
    </w:p>
    <w:p w14:paraId="28E172CA" w14:textId="5076C70A" w:rsidR="00535BFF" w:rsidRDefault="00535BFF" w:rsidP="00535BFF">
      <w:pPr>
        <w:ind w:firstLine="420"/>
      </w:pPr>
      <w:r>
        <w:rPr>
          <w:rFonts w:hint="eastAsia"/>
        </w:rPr>
        <w:t>3.</w:t>
      </w:r>
      <w:r>
        <w:t xml:space="preserve"> </w:t>
      </w:r>
      <w:r w:rsidR="00672A42" w:rsidRPr="00672A42">
        <w:rPr>
          <w:rFonts w:hint="eastAsia"/>
        </w:rPr>
        <w:t>产品规模</w:t>
      </w:r>
      <w:r w:rsidR="00672A42" w:rsidRPr="00672A42">
        <w:t>(代码行数、功能点、与前一产品规模的百分比)比估计的要大</w:t>
      </w:r>
      <w:r w:rsidR="00672A42">
        <w:rPr>
          <w:rFonts w:hint="eastAsia"/>
        </w:rPr>
        <w:t>。</w:t>
      </w:r>
    </w:p>
    <w:p w14:paraId="77BEB926" w14:textId="2328CE4B" w:rsidR="00672A42" w:rsidRPr="00535BFF" w:rsidRDefault="00672A42" w:rsidP="00535BFF">
      <w:pPr>
        <w:ind w:firstLine="420"/>
      </w:pPr>
      <w:r>
        <w:rPr>
          <w:rFonts w:hint="eastAsia"/>
        </w:rPr>
        <w:t>4.</w:t>
      </w:r>
      <w:r>
        <w:t xml:space="preserve"> </w:t>
      </w:r>
      <w:r w:rsidRPr="00672A42">
        <w:rPr>
          <w:rFonts w:hint="eastAsia"/>
        </w:rPr>
        <w:t>在不熟悉或未经检验的软件和硬件环境中运行所产生的未预料到的问题</w:t>
      </w:r>
      <w:r>
        <w:rPr>
          <w:rFonts w:hint="eastAsia"/>
        </w:rPr>
        <w:t>。</w:t>
      </w:r>
    </w:p>
    <w:p w14:paraId="3721E81F" w14:textId="77777777" w:rsidR="004223A0" w:rsidRPr="00E87E00" w:rsidRDefault="004223A0" w:rsidP="00D308FB">
      <w:pPr>
        <w:pStyle w:val="1"/>
      </w:pPr>
      <w:bookmarkStart w:id="94" w:name="_Toc43849808"/>
      <w:bookmarkStart w:id="95" w:name="_Toc43907162"/>
      <w:r w:rsidRPr="00E87E00">
        <w:rPr>
          <w:rFonts w:hint="eastAsia"/>
        </w:rPr>
        <w:t>12</w:t>
      </w:r>
      <w:r w:rsidRPr="00E87E00">
        <w:t xml:space="preserve"> </w:t>
      </w:r>
      <w:r w:rsidRPr="00E87E00">
        <w:rPr>
          <w:rFonts w:hint="eastAsia"/>
        </w:rPr>
        <w:t>支持条件</w:t>
      </w:r>
      <w:bookmarkEnd w:id="94"/>
      <w:bookmarkEnd w:id="95"/>
    </w:p>
    <w:p w14:paraId="2AD2C1C8" w14:textId="77777777" w:rsidR="004223A0" w:rsidRPr="00E87E00" w:rsidRDefault="004223A0" w:rsidP="00D308FB">
      <w:pPr>
        <w:pStyle w:val="2"/>
      </w:pPr>
      <w:bookmarkStart w:id="96" w:name="_Toc43849809"/>
      <w:bookmarkStart w:id="97" w:name="_Toc43907163"/>
      <w:r w:rsidRPr="00E87E00">
        <w:rPr>
          <w:rFonts w:hint="eastAsia"/>
        </w:rPr>
        <w:t>12.1计算机系统支持</w:t>
      </w:r>
      <w:bookmarkEnd w:id="96"/>
      <w:bookmarkEnd w:id="97"/>
      <w:r w:rsidRPr="00E87E00">
        <w:t xml:space="preserve"> </w:t>
      </w:r>
    </w:p>
    <w:p w14:paraId="7260EB4C" w14:textId="7A41720F" w:rsidR="00765C65" w:rsidRPr="00E87E00" w:rsidRDefault="004223A0" w:rsidP="00693680">
      <w:pPr>
        <w:ind w:firstLine="420"/>
      </w:pPr>
      <w:r w:rsidRPr="00E87E00">
        <w:t>W</w:t>
      </w:r>
      <w:r w:rsidRPr="00E87E00">
        <w:rPr>
          <w:rFonts w:hint="eastAsia"/>
        </w:rPr>
        <w:t>in10系统</w:t>
      </w:r>
    </w:p>
    <w:sectPr w:rsidR="00765C65" w:rsidRPr="00E87E00" w:rsidSect="00382F71">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426" w:footer="666"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E0B0E1" w14:textId="77777777" w:rsidR="00775F63" w:rsidRDefault="00775F63">
      <w:pPr>
        <w:ind w:firstLine="420"/>
      </w:pPr>
      <w:r>
        <w:separator/>
      </w:r>
    </w:p>
  </w:endnote>
  <w:endnote w:type="continuationSeparator" w:id="0">
    <w:p w14:paraId="192BC150" w14:textId="77777777" w:rsidR="00775F63" w:rsidRDefault="00775F6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28DA7" w14:textId="77777777" w:rsidR="00D311FA" w:rsidRDefault="00D311FA">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022A6" w14:textId="598696B2" w:rsidR="00D311FA" w:rsidRDefault="00D311FA">
    <w:pPr>
      <w:pStyle w:val="a9"/>
      <w:pBdr>
        <w:top w:val="thinThickSmallGap" w:sz="24" w:space="1" w:color="622423" w:themeColor="accent2" w:themeShade="7F"/>
      </w:pBdr>
      <w:ind w:firstLine="360"/>
    </w:pPr>
    <w:r>
      <w:rPr>
        <w:rFonts w:hint="eastAsia"/>
      </w:rPr>
      <w:t>西北工业大学                             技术文档 注意保密</w:t>
    </w:r>
    <w:r>
      <w:ptab w:relativeTo="margin" w:alignment="right" w:leader="none"/>
    </w:r>
    <w:r>
      <w:rPr>
        <w:rFonts w:hint="eastAsia"/>
      </w:rPr>
      <w:t>第</w:t>
    </w:r>
    <w:r>
      <w:fldChar w:fldCharType="begin"/>
    </w:r>
    <w:r>
      <w:instrText xml:space="preserve"> </w:instrText>
    </w:r>
    <w:r>
      <w:rPr>
        <w:rFonts w:hint="eastAsia"/>
      </w:rPr>
      <w:instrText>PAGE   \* MERGEFORMAT</w:instrText>
    </w:r>
    <w:r>
      <w:instrText xml:space="preserve"> </w:instrText>
    </w:r>
    <w:r>
      <w:fldChar w:fldCharType="separate"/>
    </w:r>
    <w:r>
      <w:t>17</w:t>
    </w:r>
    <w:r>
      <w:fldChar w:fldCharType="end"/>
    </w:r>
    <w:r>
      <w:rPr>
        <w:rFonts w:hint="eastAsia"/>
      </w:rPr>
      <w:t>页 共</w:t>
    </w:r>
    <w:fldSimple w:instr=" NUMPAGES   \* MERGEFORMAT ">
      <w:r>
        <w:t>17</w:t>
      </w:r>
    </w:fldSimple>
    <w:r>
      <w:rPr>
        <w:rFonts w:hint="eastAsia"/>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8BCA32" w14:textId="77777777" w:rsidR="00D311FA" w:rsidRDefault="00D311FA">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676D2C" w14:textId="77777777" w:rsidR="00775F63" w:rsidRDefault="00775F63">
      <w:pPr>
        <w:ind w:firstLine="420"/>
      </w:pPr>
      <w:r>
        <w:separator/>
      </w:r>
    </w:p>
  </w:footnote>
  <w:footnote w:type="continuationSeparator" w:id="0">
    <w:p w14:paraId="283477E3" w14:textId="77777777" w:rsidR="00775F63" w:rsidRDefault="00775F63">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7AE64" w14:textId="77777777" w:rsidR="00D311FA" w:rsidRDefault="00D311FA">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8BD756" w14:textId="127BB771" w:rsidR="00D311FA" w:rsidRDefault="00D311FA">
    <w:pPr>
      <w:pStyle w:val="ab"/>
      <w:pBdr>
        <w:bottom w:val="thickThinSmallGap" w:sz="24" w:space="1" w:color="622423" w:themeColor="accent2" w:themeShade="7F"/>
      </w:pBdr>
      <w:ind w:firstLine="360"/>
      <w:jc w:val="left"/>
      <w:rPr>
        <w:rFonts w:cstheme="majorBidi"/>
        <w:sz w:val="32"/>
        <w:szCs w:val="32"/>
      </w:rPr>
    </w:pPr>
    <w:r>
      <w:rPr>
        <w:rFonts w:hint="eastAsia"/>
      </w:rPr>
      <w:t>西北工业大学－</w:t>
    </w:r>
    <w:r>
      <w:t>SSF</w:t>
    </w:r>
    <w:r>
      <w:rPr>
        <w:rFonts w:hint="eastAsia"/>
      </w:rPr>
      <w:t xml:space="preserve">       </w:t>
    </w:r>
    <w:r>
      <w:t xml:space="preserve">                                             </w:t>
    </w:r>
    <w:r>
      <w:rPr>
        <w:rFonts w:hint="eastAsia"/>
      </w:rPr>
      <w:t xml:space="preserve"> </w:t>
    </w:r>
    <w:r>
      <w:t xml:space="preserve"> </w:t>
    </w:r>
    <w:sdt>
      <w:sdtPr>
        <w:rPr>
          <w:rFonts w:hint="eastAsia"/>
        </w:rPr>
        <w:alias w:val="请输入文档名称"/>
        <w:tag w:val="请输入文档名称"/>
        <w:id w:val="-1285487132"/>
        <w:placeholder>
          <w:docPart w:val="B9A5E23425D84266BB4AF445E67DBDF4"/>
        </w:placeholder>
      </w:sdtPr>
      <w:sdtContent>
        <w:r>
          <w:rPr>
            <w:rFonts w:hint="eastAsia"/>
          </w:rPr>
          <w:t>软件开发计划</w:t>
        </w:r>
      </w:sdtContent>
    </w:sdt>
    <w:r>
      <w:rPr>
        <w:rFonts w:hint="eastAsia"/>
      </w:rPr>
      <w:t xml:space="preserve"> v</w:t>
    </w:r>
    <w:sdt>
      <w:sdtPr>
        <w:rPr>
          <w:rFonts w:hint="eastAsia"/>
        </w:rPr>
        <w:alias w:val="请选择版本号"/>
        <w:tag w:val="请选择版本号"/>
        <w:id w:val="-481847178"/>
        <w:placeholder>
          <w:docPart w:val="3D26B1ADD4B14668A85AD35A6CA72666"/>
        </w:placeholder>
        <w:dropDownList>
          <w:listItem w:displayText="1.0" w:value="1.0"/>
          <w:listItem w:displayText="1.1" w:value="1.1"/>
        </w:dropDownList>
      </w:sdtPr>
      <w:sdtContent>
        <w:r>
          <w:rPr>
            <w:rFonts w:hint="eastAsia"/>
          </w:rPr>
          <w:t>1.1</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B49EF" w14:textId="77777777" w:rsidR="00D311FA" w:rsidRPr="00D311FA" w:rsidRDefault="00D311FA" w:rsidP="00382F71">
    <w:pPr>
      <w:pStyle w:val="ab"/>
      <w:pBdr>
        <w:bottom w:val="none" w:sz="0" w:space="0" w:color="auto"/>
      </w:pBdr>
      <w:ind w:firstLineChars="0" w:firstLine="0"/>
      <w:jc w:val="both"/>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23A7B"/>
    <w:multiLevelType w:val="multilevel"/>
    <w:tmpl w:val="08C23A7B"/>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0EFB55BE"/>
    <w:multiLevelType w:val="multilevel"/>
    <w:tmpl w:val="0EFB55BE"/>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2" w15:restartNumberingAfterBreak="0">
    <w:nsid w:val="108F71F3"/>
    <w:multiLevelType w:val="multilevel"/>
    <w:tmpl w:val="108F71F3"/>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1293522A"/>
    <w:multiLevelType w:val="hybridMultilevel"/>
    <w:tmpl w:val="929E353E"/>
    <w:lvl w:ilvl="0" w:tplc="52F4AAEC">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6142FB"/>
    <w:multiLevelType w:val="multilevel"/>
    <w:tmpl w:val="63B8457B"/>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16AF67C9"/>
    <w:multiLevelType w:val="multilevel"/>
    <w:tmpl w:val="16AF67C9"/>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21F13F71"/>
    <w:multiLevelType w:val="singleLevel"/>
    <w:tmpl w:val="21F13F71"/>
    <w:lvl w:ilvl="0">
      <w:start w:val="1"/>
      <w:numFmt w:val="lowerLetter"/>
      <w:suff w:val="space"/>
      <w:lvlText w:val="%1)"/>
      <w:lvlJc w:val="left"/>
    </w:lvl>
  </w:abstractNum>
  <w:abstractNum w:abstractNumId="7" w15:restartNumberingAfterBreak="0">
    <w:nsid w:val="224565DA"/>
    <w:multiLevelType w:val="multilevel"/>
    <w:tmpl w:val="224565DA"/>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257479C9"/>
    <w:multiLevelType w:val="multilevel"/>
    <w:tmpl w:val="257479C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15:restartNumberingAfterBreak="0">
    <w:nsid w:val="35651F1E"/>
    <w:multiLevelType w:val="multilevel"/>
    <w:tmpl w:val="35651F1E"/>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5DCB037A"/>
    <w:multiLevelType w:val="multilevel"/>
    <w:tmpl w:val="5DCB037A"/>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5F5C2087"/>
    <w:multiLevelType w:val="hybridMultilevel"/>
    <w:tmpl w:val="119291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3B8457B"/>
    <w:multiLevelType w:val="multilevel"/>
    <w:tmpl w:val="63B8457B"/>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66354E3D"/>
    <w:multiLevelType w:val="multilevel"/>
    <w:tmpl w:val="66354E3D"/>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 w15:restartNumberingAfterBreak="0">
    <w:nsid w:val="7091448A"/>
    <w:multiLevelType w:val="multilevel"/>
    <w:tmpl w:val="63B8457B"/>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 w15:restartNumberingAfterBreak="0">
    <w:nsid w:val="7DB97FAE"/>
    <w:multiLevelType w:val="singleLevel"/>
    <w:tmpl w:val="7DB97FAE"/>
    <w:lvl w:ilvl="0">
      <w:start w:val="6"/>
      <w:numFmt w:val="decimal"/>
      <w:lvlText w:val="%1."/>
      <w:lvlJc w:val="left"/>
      <w:pPr>
        <w:tabs>
          <w:tab w:val="left" w:pos="312"/>
        </w:tabs>
      </w:pPr>
    </w:lvl>
  </w:abstractNum>
  <w:num w:numId="1">
    <w:abstractNumId w:val="8"/>
  </w:num>
  <w:num w:numId="2">
    <w:abstractNumId w:val="10"/>
  </w:num>
  <w:num w:numId="3">
    <w:abstractNumId w:val="7"/>
  </w:num>
  <w:num w:numId="4">
    <w:abstractNumId w:val="12"/>
  </w:num>
  <w:num w:numId="5">
    <w:abstractNumId w:val="6"/>
  </w:num>
  <w:num w:numId="6">
    <w:abstractNumId w:val="0"/>
  </w:num>
  <w:num w:numId="7">
    <w:abstractNumId w:val="2"/>
  </w:num>
  <w:num w:numId="8">
    <w:abstractNumId w:val="5"/>
  </w:num>
  <w:num w:numId="9">
    <w:abstractNumId w:val="9"/>
  </w:num>
  <w:num w:numId="10">
    <w:abstractNumId w:val="13"/>
  </w:num>
  <w:num w:numId="11">
    <w:abstractNumId w:val="1"/>
  </w:num>
  <w:num w:numId="12">
    <w:abstractNumId w:val="15"/>
  </w:num>
  <w:num w:numId="13">
    <w:abstractNumId w:val="3"/>
  </w:num>
  <w:num w:numId="14">
    <w:abstractNumId w:val="11"/>
  </w:num>
  <w:num w:numId="15">
    <w:abstractNumId w:val="4"/>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attachedTemplate r:id="rId1"/>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365"/>
    <w:rsid w:val="00025DAA"/>
    <w:rsid w:val="00051494"/>
    <w:rsid w:val="00061C1B"/>
    <w:rsid w:val="00095BAC"/>
    <w:rsid w:val="000B038B"/>
    <w:rsid w:val="000C159A"/>
    <w:rsid w:val="000C4B53"/>
    <w:rsid w:val="000C524F"/>
    <w:rsid w:val="000E3F10"/>
    <w:rsid w:val="00110344"/>
    <w:rsid w:val="00112880"/>
    <w:rsid w:val="00122993"/>
    <w:rsid w:val="0012781A"/>
    <w:rsid w:val="00132E03"/>
    <w:rsid w:val="00141841"/>
    <w:rsid w:val="001969BA"/>
    <w:rsid w:val="001D06E4"/>
    <w:rsid w:val="001E2AC0"/>
    <w:rsid w:val="001E2BF2"/>
    <w:rsid w:val="001E42E8"/>
    <w:rsid w:val="002258DC"/>
    <w:rsid w:val="00232F46"/>
    <w:rsid w:val="002420C8"/>
    <w:rsid w:val="002551BD"/>
    <w:rsid w:val="00257360"/>
    <w:rsid w:val="002669F2"/>
    <w:rsid w:val="002A1B34"/>
    <w:rsid w:val="002A4365"/>
    <w:rsid w:val="002A50A4"/>
    <w:rsid w:val="002B57FF"/>
    <w:rsid w:val="002D0CE4"/>
    <w:rsid w:val="002D3F87"/>
    <w:rsid w:val="00301207"/>
    <w:rsid w:val="00301729"/>
    <w:rsid w:val="00314C3B"/>
    <w:rsid w:val="00325D46"/>
    <w:rsid w:val="00326674"/>
    <w:rsid w:val="00382F71"/>
    <w:rsid w:val="00397116"/>
    <w:rsid w:val="003975CB"/>
    <w:rsid w:val="00397EB2"/>
    <w:rsid w:val="003B50EC"/>
    <w:rsid w:val="003D70F4"/>
    <w:rsid w:val="00411482"/>
    <w:rsid w:val="004223A0"/>
    <w:rsid w:val="00424F7C"/>
    <w:rsid w:val="00441AD7"/>
    <w:rsid w:val="00450BA4"/>
    <w:rsid w:val="004A4BFE"/>
    <w:rsid w:val="004B0AF2"/>
    <w:rsid w:val="004C110A"/>
    <w:rsid w:val="004C4E44"/>
    <w:rsid w:val="004D2A20"/>
    <w:rsid w:val="004D3FC2"/>
    <w:rsid w:val="004D4FD7"/>
    <w:rsid w:val="00531796"/>
    <w:rsid w:val="00535BFF"/>
    <w:rsid w:val="00564711"/>
    <w:rsid w:val="00573D81"/>
    <w:rsid w:val="00583459"/>
    <w:rsid w:val="0059734F"/>
    <w:rsid w:val="005A3E8E"/>
    <w:rsid w:val="005C790C"/>
    <w:rsid w:val="005E0FA5"/>
    <w:rsid w:val="005E339C"/>
    <w:rsid w:val="005F7369"/>
    <w:rsid w:val="00623D28"/>
    <w:rsid w:val="006274D2"/>
    <w:rsid w:val="0063687A"/>
    <w:rsid w:val="00641680"/>
    <w:rsid w:val="00646750"/>
    <w:rsid w:val="006601F2"/>
    <w:rsid w:val="00660D94"/>
    <w:rsid w:val="00672A42"/>
    <w:rsid w:val="00675548"/>
    <w:rsid w:val="006923B8"/>
    <w:rsid w:val="00693680"/>
    <w:rsid w:val="00693E19"/>
    <w:rsid w:val="006A3133"/>
    <w:rsid w:val="006B0C68"/>
    <w:rsid w:val="006C06B0"/>
    <w:rsid w:val="006E0F58"/>
    <w:rsid w:val="006F49C1"/>
    <w:rsid w:val="0070664F"/>
    <w:rsid w:val="007218FF"/>
    <w:rsid w:val="007277AB"/>
    <w:rsid w:val="0075430F"/>
    <w:rsid w:val="00765C65"/>
    <w:rsid w:val="007660B4"/>
    <w:rsid w:val="007678F0"/>
    <w:rsid w:val="00775C4E"/>
    <w:rsid w:val="00775F63"/>
    <w:rsid w:val="007B5DE9"/>
    <w:rsid w:val="007D7572"/>
    <w:rsid w:val="007E6395"/>
    <w:rsid w:val="007F3C15"/>
    <w:rsid w:val="00801C4D"/>
    <w:rsid w:val="00802AE2"/>
    <w:rsid w:val="008075C6"/>
    <w:rsid w:val="008102C2"/>
    <w:rsid w:val="00832E1D"/>
    <w:rsid w:val="0084569A"/>
    <w:rsid w:val="008554D0"/>
    <w:rsid w:val="00871F58"/>
    <w:rsid w:val="0089498A"/>
    <w:rsid w:val="00916F6C"/>
    <w:rsid w:val="00923B3E"/>
    <w:rsid w:val="00925FAE"/>
    <w:rsid w:val="00960381"/>
    <w:rsid w:val="00962EB4"/>
    <w:rsid w:val="00994F39"/>
    <w:rsid w:val="009B6A60"/>
    <w:rsid w:val="009C79EA"/>
    <w:rsid w:val="009F7352"/>
    <w:rsid w:val="00A0492F"/>
    <w:rsid w:val="00A26035"/>
    <w:rsid w:val="00A27863"/>
    <w:rsid w:val="00A4111A"/>
    <w:rsid w:val="00A50F87"/>
    <w:rsid w:val="00A510DB"/>
    <w:rsid w:val="00A5176E"/>
    <w:rsid w:val="00A55C60"/>
    <w:rsid w:val="00A814C5"/>
    <w:rsid w:val="00A81AF8"/>
    <w:rsid w:val="00A9433E"/>
    <w:rsid w:val="00A972ED"/>
    <w:rsid w:val="00AA3872"/>
    <w:rsid w:val="00AF5E28"/>
    <w:rsid w:val="00B22A99"/>
    <w:rsid w:val="00B34DCB"/>
    <w:rsid w:val="00B43B54"/>
    <w:rsid w:val="00B663DA"/>
    <w:rsid w:val="00B8757E"/>
    <w:rsid w:val="00BB7A94"/>
    <w:rsid w:val="00BD1BA0"/>
    <w:rsid w:val="00BE68DD"/>
    <w:rsid w:val="00C164BD"/>
    <w:rsid w:val="00C30F98"/>
    <w:rsid w:val="00C33877"/>
    <w:rsid w:val="00C40CE2"/>
    <w:rsid w:val="00C52CC0"/>
    <w:rsid w:val="00C81502"/>
    <w:rsid w:val="00C96223"/>
    <w:rsid w:val="00CD0F75"/>
    <w:rsid w:val="00CE3BF1"/>
    <w:rsid w:val="00D16071"/>
    <w:rsid w:val="00D24D37"/>
    <w:rsid w:val="00D308FB"/>
    <w:rsid w:val="00D311FA"/>
    <w:rsid w:val="00D40238"/>
    <w:rsid w:val="00D61937"/>
    <w:rsid w:val="00D62FE6"/>
    <w:rsid w:val="00D921A6"/>
    <w:rsid w:val="00DB55C8"/>
    <w:rsid w:val="00DC3770"/>
    <w:rsid w:val="00DD254E"/>
    <w:rsid w:val="00E05DE5"/>
    <w:rsid w:val="00E3179E"/>
    <w:rsid w:val="00E37338"/>
    <w:rsid w:val="00E44A04"/>
    <w:rsid w:val="00E87E00"/>
    <w:rsid w:val="00EA68D1"/>
    <w:rsid w:val="00ED4195"/>
    <w:rsid w:val="00F108A7"/>
    <w:rsid w:val="00F10F67"/>
    <w:rsid w:val="00F12C3D"/>
    <w:rsid w:val="00F30B7C"/>
    <w:rsid w:val="00F30E85"/>
    <w:rsid w:val="00F34760"/>
    <w:rsid w:val="00F34997"/>
    <w:rsid w:val="00F529AF"/>
    <w:rsid w:val="00F55A18"/>
    <w:rsid w:val="00F827A0"/>
    <w:rsid w:val="00F82D52"/>
    <w:rsid w:val="00F85F70"/>
    <w:rsid w:val="00FA58A4"/>
    <w:rsid w:val="00FB60F8"/>
    <w:rsid w:val="00FC5E09"/>
    <w:rsid w:val="00FC7972"/>
    <w:rsid w:val="00FD2461"/>
    <w:rsid w:val="0B6D298C"/>
    <w:rsid w:val="0F6E5FF1"/>
    <w:rsid w:val="1645156E"/>
    <w:rsid w:val="2A92051B"/>
    <w:rsid w:val="2E062BD4"/>
    <w:rsid w:val="2F7E54D6"/>
    <w:rsid w:val="51CD05D8"/>
    <w:rsid w:val="5BA1587B"/>
    <w:rsid w:val="62AB55F2"/>
    <w:rsid w:val="77111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40740"/>
  <w15:docId w15:val="{C2745266-BB9B-456E-895E-EE1575D9F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3680"/>
    <w:pPr>
      <w:widowControl w:val="0"/>
      <w:ind w:firstLineChars="200" w:firstLine="200"/>
      <w:jc w:val="both"/>
    </w:pPr>
    <w:rPr>
      <w:rFonts w:ascii="微软雅黑" w:eastAsia="微软雅黑" w:hAnsi="微软雅黑" w:cstheme="minorBidi"/>
      <w:kern w:val="2"/>
      <w:sz w:val="21"/>
      <w:szCs w:val="22"/>
    </w:rPr>
  </w:style>
  <w:style w:type="paragraph" w:styleId="1">
    <w:name w:val="heading 1"/>
    <w:basedOn w:val="a"/>
    <w:next w:val="a"/>
    <w:link w:val="10"/>
    <w:uiPriority w:val="9"/>
    <w:qFormat/>
    <w:rsid w:val="00D308FB"/>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0"/>
    <w:uiPriority w:val="9"/>
    <w:unhideWhenUsed/>
    <w:qFormat/>
    <w:rsid w:val="00D308FB"/>
    <w:pPr>
      <w:keepNext/>
      <w:keepLines/>
      <w:spacing w:before="260" w:after="260" w:line="415" w:lineRule="auto"/>
      <w:ind w:firstLineChars="0" w:firstLine="0"/>
      <w:outlineLvl w:val="1"/>
    </w:pPr>
    <w:rPr>
      <w:rFonts w:cstheme="majorBidi"/>
      <w:b/>
      <w:bCs/>
      <w:sz w:val="32"/>
      <w:szCs w:val="32"/>
    </w:rPr>
  </w:style>
  <w:style w:type="paragraph" w:styleId="3">
    <w:name w:val="heading 3"/>
    <w:basedOn w:val="a"/>
    <w:next w:val="a"/>
    <w:link w:val="30"/>
    <w:uiPriority w:val="9"/>
    <w:unhideWhenUsed/>
    <w:qFormat/>
    <w:rsid w:val="00D308FB"/>
    <w:pPr>
      <w:keepNext/>
      <w:keepLines/>
      <w:spacing w:before="260" w:after="260" w:line="415" w:lineRule="auto"/>
      <w:ind w:firstLineChars="0" w:firstLine="0"/>
      <w:outlineLvl w:val="2"/>
    </w:pPr>
    <w:rPr>
      <w:b/>
      <w:bCs/>
      <w:sz w:val="24"/>
      <w:szCs w:val="32"/>
    </w:rPr>
  </w:style>
  <w:style w:type="paragraph" w:styleId="4">
    <w:name w:val="heading 4"/>
    <w:basedOn w:val="a"/>
    <w:next w:val="a"/>
    <w:link w:val="40"/>
    <w:uiPriority w:val="9"/>
    <w:unhideWhenUsed/>
    <w:qFormat/>
    <w:rsid w:val="00D308FB"/>
    <w:pPr>
      <w:keepNext/>
      <w:keepLines/>
      <w:spacing w:before="280" w:after="290" w:line="377" w:lineRule="auto"/>
      <w:ind w:firstLineChars="0" w:firstLine="0"/>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TOC3">
    <w:name w:val="toc 3"/>
    <w:basedOn w:val="a"/>
    <w:next w:val="a"/>
    <w:uiPriority w:val="39"/>
    <w:unhideWhenUsed/>
    <w:qFormat/>
    <w:pPr>
      <w:ind w:leftChars="400" w:left="840"/>
    </w:pPr>
  </w:style>
  <w:style w:type="paragraph" w:styleId="a5">
    <w:name w:val="Date"/>
    <w:basedOn w:val="a"/>
    <w:next w:val="a"/>
    <w:link w:val="a6"/>
    <w:uiPriority w:val="99"/>
    <w:semiHidden/>
    <w:unhideWhenUsed/>
    <w:qFormat/>
    <w:pPr>
      <w:ind w:leftChars="2500" w:left="100"/>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pPr>
  </w:style>
  <w:style w:type="paragraph" w:styleId="TOC2">
    <w:name w:val="toc 2"/>
    <w:basedOn w:val="a"/>
    <w:next w:val="a"/>
    <w:uiPriority w:val="39"/>
    <w:unhideWhenUsed/>
    <w:qFormat/>
    <w:pPr>
      <w:ind w:leftChars="200" w:left="420"/>
    </w:pPr>
  </w:style>
  <w:style w:type="paragraph" w:styleId="ad">
    <w:name w:val="Normal (Web)"/>
    <w:basedOn w:val="a"/>
    <w:uiPriority w:val="99"/>
    <w:semiHidden/>
    <w:unhideWhenUsed/>
    <w:qFormat/>
    <w:pPr>
      <w:spacing w:beforeAutospacing="1" w:afterAutospacing="1"/>
      <w:jc w:val="left"/>
    </w:pPr>
    <w:rPr>
      <w:rFonts w:cs="Times New Roman"/>
      <w:kern w:val="0"/>
      <w:sz w:val="24"/>
    </w:rPr>
  </w:style>
  <w:style w:type="character" w:styleId="ae">
    <w:name w:val="Strong"/>
    <w:basedOn w:val="a0"/>
    <w:uiPriority w:val="22"/>
    <w:qFormat/>
    <w:rPr>
      <w:b/>
    </w:rPr>
  </w:style>
  <w:style w:type="character" w:styleId="af">
    <w:name w:val="FollowedHyperlink"/>
    <w:basedOn w:val="a0"/>
    <w:uiPriority w:val="99"/>
    <w:semiHidden/>
    <w:unhideWhenUsed/>
    <w:qFormat/>
    <w:rPr>
      <w:color w:val="800080" w:themeColor="followedHyperlink"/>
      <w:u w:val="single"/>
    </w:rPr>
  </w:style>
  <w:style w:type="character" w:styleId="af0">
    <w:name w:val="Hyperlink"/>
    <w:basedOn w:val="a0"/>
    <w:uiPriority w:val="99"/>
    <w:unhideWhenUsed/>
    <w:qFormat/>
    <w:rPr>
      <w:color w:val="0000FF" w:themeColor="hyperlink"/>
      <w:u w:val="single"/>
    </w:r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8">
    <w:name w:val="批注框文本 字符"/>
    <w:basedOn w:val="a0"/>
    <w:link w:val="a7"/>
    <w:uiPriority w:val="99"/>
    <w:semiHidden/>
    <w:qFormat/>
    <w:rPr>
      <w:sz w:val="18"/>
      <w:szCs w:val="18"/>
    </w:rPr>
  </w:style>
  <w:style w:type="character" w:customStyle="1" w:styleId="10">
    <w:name w:val="标题 1 字符"/>
    <w:basedOn w:val="a0"/>
    <w:link w:val="1"/>
    <w:uiPriority w:val="9"/>
    <w:qFormat/>
    <w:rsid w:val="00D308FB"/>
    <w:rPr>
      <w:rFonts w:ascii="微软雅黑" w:eastAsia="微软雅黑" w:hAnsi="微软雅黑" w:cstheme="minorBidi"/>
      <w:b/>
      <w:bCs/>
      <w:kern w:val="44"/>
      <w:sz w:val="44"/>
      <w:szCs w:val="44"/>
    </w:rPr>
  </w:style>
  <w:style w:type="character" w:customStyle="1" w:styleId="a4">
    <w:name w:val="文档结构图 字符"/>
    <w:basedOn w:val="a0"/>
    <w:link w:val="a3"/>
    <w:uiPriority w:val="99"/>
    <w:semiHidden/>
    <w:qFormat/>
    <w:rPr>
      <w:rFonts w:ascii="宋体" w:eastAsia="宋体"/>
      <w:sz w:val="18"/>
      <w:szCs w:val="18"/>
    </w:rPr>
  </w:style>
  <w:style w:type="character" w:customStyle="1" w:styleId="20">
    <w:name w:val="标题 2 字符"/>
    <w:basedOn w:val="a0"/>
    <w:link w:val="2"/>
    <w:uiPriority w:val="9"/>
    <w:qFormat/>
    <w:rsid w:val="00D308FB"/>
    <w:rPr>
      <w:rFonts w:ascii="微软雅黑" w:eastAsia="微软雅黑" w:hAnsi="微软雅黑" w:cstheme="majorBidi"/>
      <w:b/>
      <w:bCs/>
      <w:kern w:val="2"/>
      <w:sz w:val="32"/>
      <w:szCs w:val="32"/>
    </w:rPr>
  </w:style>
  <w:style w:type="character" w:customStyle="1" w:styleId="30">
    <w:name w:val="标题 3 字符"/>
    <w:basedOn w:val="a0"/>
    <w:link w:val="3"/>
    <w:uiPriority w:val="9"/>
    <w:qFormat/>
    <w:rsid w:val="00D308FB"/>
    <w:rPr>
      <w:rFonts w:ascii="微软雅黑" w:eastAsia="微软雅黑" w:hAnsi="微软雅黑" w:cstheme="minorBidi"/>
      <w:b/>
      <w:bCs/>
      <w:kern w:val="2"/>
      <w:sz w:val="24"/>
      <w:szCs w:val="32"/>
    </w:rPr>
  </w:style>
  <w:style w:type="character" w:customStyle="1" w:styleId="40">
    <w:name w:val="标题 4 字符"/>
    <w:basedOn w:val="a0"/>
    <w:link w:val="4"/>
    <w:uiPriority w:val="9"/>
    <w:qFormat/>
    <w:rsid w:val="00D308FB"/>
    <w:rPr>
      <w:rFonts w:ascii="微软雅黑" w:eastAsia="微软雅黑" w:hAnsi="微软雅黑" w:cstheme="majorBidi"/>
      <w:b/>
      <w:bCs/>
      <w:kern w:val="2"/>
      <w:sz w:val="21"/>
      <w:szCs w:val="28"/>
    </w:rPr>
  </w:style>
  <w:style w:type="paragraph" w:styleId="af1">
    <w:name w:val="List Paragraph"/>
    <w:basedOn w:val="a"/>
    <w:uiPriority w:val="99"/>
    <w:qFormat/>
    <w:pPr>
      <w:ind w:firstLine="420"/>
    </w:pPr>
  </w:style>
  <w:style w:type="character" w:styleId="af2">
    <w:name w:val="Placeholder Text"/>
    <w:basedOn w:val="a0"/>
    <w:uiPriority w:val="99"/>
    <w:semiHidden/>
    <w:qFormat/>
    <w:rPr>
      <w:color w:val="808080"/>
    </w:rPr>
  </w:style>
  <w:style w:type="character" w:customStyle="1" w:styleId="a6">
    <w:name w:val="日期 字符"/>
    <w:basedOn w:val="a0"/>
    <w:link w:val="a5"/>
    <w:uiPriority w:val="99"/>
    <w:semiHidden/>
    <w:qFormat/>
  </w:style>
  <w:style w:type="paragraph" w:styleId="TOC">
    <w:name w:val="TOC Heading"/>
    <w:basedOn w:val="1"/>
    <w:next w:val="a"/>
    <w:uiPriority w:val="39"/>
    <w:unhideWhenUsed/>
    <w:qFormat/>
    <w:rsid w:val="004223A0"/>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table" w:styleId="af3">
    <w:name w:val="Table Grid"/>
    <w:basedOn w:val="a1"/>
    <w:rsid w:val="00D311FA"/>
    <w:pPr>
      <w:widowControl w:val="0"/>
      <w:jc w:val="both"/>
    </w:pPr>
    <w:rPr>
      <w:rFonts w:ascii="Calibri" w:hAnsi="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10599">
      <w:bodyDiv w:val="1"/>
      <w:marLeft w:val="0"/>
      <w:marRight w:val="0"/>
      <w:marTop w:val="0"/>
      <w:marBottom w:val="0"/>
      <w:divBdr>
        <w:top w:val="none" w:sz="0" w:space="0" w:color="auto"/>
        <w:left w:val="none" w:sz="0" w:space="0" w:color="auto"/>
        <w:bottom w:val="none" w:sz="0" w:space="0" w:color="auto"/>
        <w:right w:val="none" w:sz="0" w:space="0" w:color="auto"/>
      </w:divBdr>
    </w:div>
    <w:div w:id="215091067">
      <w:bodyDiv w:val="1"/>
      <w:marLeft w:val="0"/>
      <w:marRight w:val="0"/>
      <w:marTop w:val="0"/>
      <w:marBottom w:val="0"/>
      <w:divBdr>
        <w:top w:val="none" w:sz="0" w:space="0" w:color="auto"/>
        <w:left w:val="none" w:sz="0" w:space="0" w:color="auto"/>
        <w:bottom w:val="none" w:sz="0" w:space="0" w:color="auto"/>
        <w:right w:val="none" w:sz="0" w:space="0" w:color="auto"/>
      </w:divBdr>
    </w:div>
    <w:div w:id="435178508">
      <w:bodyDiv w:val="1"/>
      <w:marLeft w:val="0"/>
      <w:marRight w:val="0"/>
      <w:marTop w:val="0"/>
      <w:marBottom w:val="0"/>
      <w:divBdr>
        <w:top w:val="none" w:sz="0" w:space="0" w:color="auto"/>
        <w:left w:val="none" w:sz="0" w:space="0" w:color="auto"/>
        <w:bottom w:val="none" w:sz="0" w:space="0" w:color="auto"/>
        <w:right w:val="none" w:sz="0" w:space="0" w:color="auto"/>
      </w:divBdr>
    </w:div>
    <w:div w:id="583420232">
      <w:bodyDiv w:val="1"/>
      <w:marLeft w:val="0"/>
      <w:marRight w:val="0"/>
      <w:marTop w:val="0"/>
      <w:marBottom w:val="0"/>
      <w:divBdr>
        <w:top w:val="none" w:sz="0" w:space="0" w:color="auto"/>
        <w:left w:val="none" w:sz="0" w:space="0" w:color="auto"/>
        <w:bottom w:val="none" w:sz="0" w:space="0" w:color="auto"/>
        <w:right w:val="none" w:sz="0" w:space="0" w:color="auto"/>
      </w:divBdr>
    </w:div>
    <w:div w:id="673801622">
      <w:bodyDiv w:val="1"/>
      <w:marLeft w:val="0"/>
      <w:marRight w:val="0"/>
      <w:marTop w:val="0"/>
      <w:marBottom w:val="0"/>
      <w:divBdr>
        <w:top w:val="none" w:sz="0" w:space="0" w:color="auto"/>
        <w:left w:val="none" w:sz="0" w:space="0" w:color="auto"/>
        <w:bottom w:val="none" w:sz="0" w:space="0" w:color="auto"/>
        <w:right w:val="none" w:sz="0" w:space="0" w:color="auto"/>
      </w:divBdr>
    </w:div>
    <w:div w:id="1178277571">
      <w:bodyDiv w:val="1"/>
      <w:marLeft w:val="0"/>
      <w:marRight w:val="0"/>
      <w:marTop w:val="0"/>
      <w:marBottom w:val="0"/>
      <w:divBdr>
        <w:top w:val="none" w:sz="0" w:space="0" w:color="auto"/>
        <w:left w:val="none" w:sz="0" w:space="0" w:color="auto"/>
        <w:bottom w:val="none" w:sz="0" w:space="0" w:color="auto"/>
        <w:right w:val="none" w:sz="0" w:space="0" w:color="auto"/>
      </w:divBdr>
    </w:div>
    <w:div w:id="1324505082">
      <w:bodyDiv w:val="1"/>
      <w:marLeft w:val="0"/>
      <w:marRight w:val="0"/>
      <w:marTop w:val="0"/>
      <w:marBottom w:val="0"/>
      <w:divBdr>
        <w:top w:val="none" w:sz="0" w:space="0" w:color="auto"/>
        <w:left w:val="none" w:sz="0" w:space="0" w:color="auto"/>
        <w:bottom w:val="none" w:sz="0" w:space="0" w:color="auto"/>
        <w:right w:val="none" w:sz="0" w:space="0" w:color="auto"/>
      </w:divBdr>
    </w:div>
    <w:div w:id="1386836698">
      <w:bodyDiv w:val="1"/>
      <w:marLeft w:val="0"/>
      <w:marRight w:val="0"/>
      <w:marTop w:val="0"/>
      <w:marBottom w:val="0"/>
      <w:divBdr>
        <w:top w:val="none" w:sz="0" w:space="0" w:color="auto"/>
        <w:left w:val="none" w:sz="0" w:space="0" w:color="auto"/>
        <w:bottom w:val="none" w:sz="0" w:space="0" w:color="auto"/>
        <w:right w:val="none" w:sz="0" w:space="0" w:color="auto"/>
      </w:divBdr>
    </w:div>
    <w:div w:id="1610745466">
      <w:bodyDiv w:val="1"/>
      <w:marLeft w:val="0"/>
      <w:marRight w:val="0"/>
      <w:marTop w:val="0"/>
      <w:marBottom w:val="0"/>
      <w:divBdr>
        <w:top w:val="none" w:sz="0" w:space="0" w:color="auto"/>
        <w:left w:val="none" w:sz="0" w:space="0" w:color="auto"/>
        <w:bottom w:val="none" w:sz="0" w:space="0" w:color="auto"/>
        <w:right w:val="none" w:sz="0" w:space="0" w:color="auto"/>
      </w:divBdr>
    </w:div>
    <w:div w:id="1650163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baike.baidu.com/item/%E8%BD%AF%E4%BB%B6%E9%87%8D%E7%94%A8/3159329"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leihaowen\Desktop\&#35838;&#31243;&#25991;&#20214;\&#22823;&#19977;&#19979;\&#36719;&#20214;&#24037;&#31243;&#25991;&#26723;&#20889;&#20316;\&#36719;&#20214;&#24320;&#21457;&#35745;&#21010;&#65288;Excel&#29256;&#65289;.xls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file:///C:\Users\leihaowen\Desktop\&#35838;&#31243;&#25991;&#20214;\&#36164;&#26009;\GBT%208567-2006%20&#35745;&#31639;&#26426;&#36719;&#20214;&#25991;&#26723;&#32534;&#21046;&#35268;&#33539;.pdf"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file:///C:\Users\leihaowen\Desktop\&#35838;&#31243;&#25991;&#20214;\&#36164;&#26009;\GBT%208567-2006%20&#35745;&#31639;&#26426;&#36719;&#20214;&#25991;&#26723;&#32534;&#21046;&#35268;&#33539;.pdf" TargetMode="Externa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SVN\ZTELABServer\Projects\AndroidUI\trunk\&#31649;&#29702;\&#25216;&#26415;&#25991;&#26723;&#27169;&#2649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9A5E23425D84266BB4AF445E67DBDF4"/>
        <w:category>
          <w:name w:val="常规"/>
          <w:gallery w:val="placeholder"/>
        </w:category>
        <w:types>
          <w:type w:val="bbPlcHdr"/>
        </w:types>
        <w:behaviors>
          <w:behavior w:val="content"/>
        </w:behaviors>
        <w:guid w:val="{B86D355C-BBA1-442F-BAEA-6B87F31200F2}"/>
      </w:docPartPr>
      <w:docPartBody>
        <w:p w:rsidR="006C3FB2" w:rsidRDefault="006C3FB2">
          <w:pPr>
            <w:pStyle w:val="B9A5E23425D84266BB4AF445E67DBDF4"/>
          </w:pPr>
          <w:r>
            <w:rPr>
              <w:rStyle w:val="a3"/>
              <w:rFonts w:hint="eastAsia"/>
            </w:rPr>
            <w:t>单击此处输入文字。</w:t>
          </w:r>
        </w:p>
      </w:docPartBody>
    </w:docPart>
    <w:docPart>
      <w:docPartPr>
        <w:name w:val="3D26B1ADD4B14668A85AD35A6CA72666"/>
        <w:category>
          <w:name w:val="常规"/>
          <w:gallery w:val="placeholder"/>
        </w:category>
        <w:types>
          <w:type w:val="bbPlcHdr"/>
        </w:types>
        <w:behaviors>
          <w:behavior w:val="content"/>
        </w:behaviors>
        <w:guid w:val="{446D9A4F-D123-48B6-99A0-7E8911CE96F6}"/>
      </w:docPartPr>
      <w:docPartBody>
        <w:p w:rsidR="006C3FB2" w:rsidRDefault="006C3FB2">
          <w:pPr>
            <w:pStyle w:val="3D26B1ADD4B14668A85AD35A6CA72666"/>
          </w:pPr>
          <w:r>
            <w:rPr>
              <w:rStyle w:val="a3"/>
              <w:rFonts w:hint="eastAsia"/>
            </w:rPr>
            <w:t>选择一项。</w:t>
          </w:r>
        </w:p>
      </w:docPartBody>
    </w:docPart>
    <w:docPart>
      <w:docPartPr>
        <w:name w:val="188109DB6EBD4CDE9E1C2174AB07D2D4"/>
        <w:category>
          <w:name w:val="常规"/>
          <w:gallery w:val="placeholder"/>
        </w:category>
        <w:types>
          <w:type w:val="bbPlcHdr"/>
        </w:types>
        <w:behaviors>
          <w:behavior w:val="content"/>
        </w:behaviors>
        <w:guid w:val="{F009FF20-5E68-4C67-850E-6D07E5F20444}"/>
      </w:docPartPr>
      <w:docPartBody>
        <w:p w:rsidR="00C13232" w:rsidRDefault="00C51B81" w:rsidP="00C51B81">
          <w:pPr>
            <w:pStyle w:val="188109DB6EBD4CDE9E1C2174AB07D2D4"/>
          </w:pPr>
          <w:r>
            <w:rPr>
              <w:rStyle w:val="a3"/>
              <w:rFonts w:hint="eastAsia"/>
            </w:rPr>
            <w:t>单击此处输入文字。</w:t>
          </w:r>
        </w:p>
      </w:docPartBody>
    </w:docPart>
    <w:docPart>
      <w:docPartPr>
        <w:name w:val="948B67ED8AA74E008BE76476E839C2A6"/>
        <w:category>
          <w:name w:val="常规"/>
          <w:gallery w:val="placeholder"/>
        </w:category>
        <w:types>
          <w:type w:val="bbPlcHdr"/>
        </w:types>
        <w:behaviors>
          <w:behavior w:val="content"/>
        </w:behaviors>
        <w:guid w:val="{74354F23-51D7-4D5C-9A29-5B17415DD013}"/>
      </w:docPartPr>
      <w:docPartBody>
        <w:p w:rsidR="00FD7165" w:rsidRDefault="00C13232" w:rsidP="00C13232">
          <w:pPr>
            <w:pStyle w:val="948B67ED8AA74E008BE76476E839C2A6"/>
          </w:pPr>
          <w:r>
            <w:rPr>
              <w:rStyle w:val="a3"/>
              <w:rFonts w:hint="eastAsia"/>
            </w:rPr>
            <w:t>选择一项。</w:t>
          </w:r>
        </w:p>
      </w:docPartBody>
    </w:docPart>
    <w:docPart>
      <w:docPartPr>
        <w:name w:val="75529015961B4C279DFB3C95ED11EE8D"/>
        <w:category>
          <w:name w:val="常规"/>
          <w:gallery w:val="placeholder"/>
        </w:category>
        <w:types>
          <w:type w:val="bbPlcHdr"/>
        </w:types>
        <w:behaviors>
          <w:behavior w:val="content"/>
        </w:behaviors>
        <w:guid w:val="{C3ABBE9E-2804-46B2-B210-8C5264A9EF5D}"/>
      </w:docPartPr>
      <w:docPartBody>
        <w:p w:rsidR="00FD7165" w:rsidRDefault="00C13232" w:rsidP="00C13232">
          <w:pPr>
            <w:pStyle w:val="75529015961B4C279DFB3C95ED11EE8D"/>
          </w:pPr>
          <w:r>
            <w:rPr>
              <w:rStyle w:val="a3"/>
              <w:rFonts w:hint="eastAsia"/>
            </w:rPr>
            <w:t>单击此处输入文字。</w:t>
          </w:r>
        </w:p>
      </w:docPartBody>
    </w:docPart>
    <w:docPart>
      <w:docPartPr>
        <w:name w:val="CF9F55E5BB92499186F2ED3F3FDBAF9E"/>
        <w:category>
          <w:name w:val="常规"/>
          <w:gallery w:val="placeholder"/>
        </w:category>
        <w:types>
          <w:type w:val="bbPlcHdr"/>
        </w:types>
        <w:behaviors>
          <w:behavior w:val="content"/>
        </w:behaviors>
        <w:guid w:val="{E27DA729-BE68-4F25-9A04-B41289E94F9D}"/>
      </w:docPartPr>
      <w:docPartBody>
        <w:p w:rsidR="00FD7165" w:rsidRDefault="00C13232" w:rsidP="00C13232">
          <w:pPr>
            <w:pStyle w:val="CF9F55E5BB92499186F2ED3F3FDBAF9E"/>
          </w:pPr>
          <w:r>
            <w:rPr>
              <w:rStyle w:val="a3"/>
              <w:rFonts w:hint="eastAsia"/>
            </w:rPr>
            <w:t>单击此处输入文字。</w:t>
          </w:r>
        </w:p>
      </w:docPartBody>
    </w:docPart>
    <w:docPart>
      <w:docPartPr>
        <w:name w:val="A1F17B6408C64D408070F47E31ABDEBF"/>
        <w:category>
          <w:name w:val="常规"/>
          <w:gallery w:val="placeholder"/>
        </w:category>
        <w:types>
          <w:type w:val="bbPlcHdr"/>
        </w:types>
        <w:behaviors>
          <w:behavior w:val="content"/>
        </w:behaviors>
        <w:guid w:val="{2B233EAE-D600-4D54-B098-BBD332827FD2}"/>
      </w:docPartPr>
      <w:docPartBody>
        <w:p w:rsidR="00FD7165" w:rsidRDefault="00C13232" w:rsidP="00C13232">
          <w:pPr>
            <w:pStyle w:val="A1F17B6408C64D408070F47E31ABDEBF"/>
          </w:pPr>
          <w:r>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45A"/>
    <w:rsid w:val="000D3908"/>
    <w:rsid w:val="00145DCC"/>
    <w:rsid w:val="001C000C"/>
    <w:rsid w:val="00204EF8"/>
    <w:rsid w:val="0028498F"/>
    <w:rsid w:val="0030420C"/>
    <w:rsid w:val="00322AC6"/>
    <w:rsid w:val="006532D7"/>
    <w:rsid w:val="006C3FB2"/>
    <w:rsid w:val="00773801"/>
    <w:rsid w:val="007C7E91"/>
    <w:rsid w:val="00B33FE6"/>
    <w:rsid w:val="00B67E41"/>
    <w:rsid w:val="00B775B0"/>
    <w:rsid w:val="00BA645A"/>
    <w:rsid w:val="00BA6A73"/>
    <w:rsid w:val="00BC39DE"/>
    <w:rsid w:val="00BE1E44"/>
    <w:rsid w:val="00BF0E98"/>
    <w:rsid w:val="00BF1BDB"/>
    <w:rsid w:val="00C13232"/>
    <w:rsid w:val="00C51B81"/>
    <w:rsid w:val="00D13EBB"/>
    <w:rsid w:val="00D862AB"/>
    <w:rsid w:val="00F96DDD"/>
    <w:rsid w:val="00FD7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C13232"/>
    <w:rPr>
      <w:color w:val="808080"/>
    </w:rPr>
  </w:style>
  <w:style w:type="paragraph" w:customStyle="1" w:styleId="B9A5E23425D84266BB4AF445E67DBDF4">
    <w:name w:val="B9A5E23425D84266BB4AF445E67DBDF4"/>
    <w:pPr>
      <w:widowControl w:val="0"/>
      <w:jc w:val="both"/>
    </w:pPr>
    <w:rPr>
      <w:kern w:val="2"/>
      <w:sz w:val="21"/>
      <w:szCs w:val="22"/>
    </w:rPr>
  </w:style>
  <w:style w:type="paragraph" w:customStyle="1" w:styleId="3D26B1ADD4B14668A85AD35A6CA72666">
    <w:name w:val="3D26B1ADD4B14668A85AD35A6CA72666"/>
    <w:qFormat/>
    <w:pPr>
      <w:widowControl w:val="0"/>
      <w:jc w:val="both"/>
    </w:pPr>
    <w:rPr>
      <w:kern w:val="2"/>
      <w:sz w:val="21"/>
      <w:szCs w:val="22"/>
    </w:rPr>
  </w:style>
  <w:style w:type="paragraph" w:customStyle="1" w:styleId="5232D496A52040E9BF41DE7F11B8C9BC">
    <w:name w:val="5232D496A52040E9BF41DE7F11B8C9BC"/>
    <w:qFormat/>
    <w:pPr>
      <w:widowControl w:val="0"/>
      <w:jc w:val="both"/>
    </w:pPr>
    <w:rPr>
      <w:kern w:val="2"/>
      <w:sz w:val="21"/>
      <w:szCs w:val="22"/>
    </w:rPr>
  </w:style>
  <w:style w:type="paragraph" w:customStyle="1" w:styleId="02DC0C473EA6443CB25F47C58C56232C">
    <w:name w:val="02DC0C473EA6443CB25F47C58C56232C"/>
    <w:qFormat/>
    <w:pPr>
      <w:widowControl w:val="0"/>
      <w:jc w:val="both"/>
    </w:pPr>
    <w:rPr>
      <w:kern w:val="2"/>
      <w:sz w:val="21"/>
      <w:szCs w:val="22"/>
    </w:rPr>
  </w:style>
  <w:style w:type="paragraph" w:customStyle="1" w:styleId="E941FE1EDE6845A1861C6A495F330E5E">
    <w:name w:val="E941FE1EDE6845A1861C6A495F330E5E"/>
    <w:qFormat/>
    <w:pPr>
      <w:widowControl w:val="0"/>
      <w:jc w:val="both"/>
    </w:pPr>
    <w:rPr>
      <w:kern w:val="2"/>
      <w:sz w:val="21"/>
      <w:szCs w:val="22"/>
    </w:rPr>
  </w:style>
  <w:style w:type="paragraph" w:customStyle="1" w:styleId="8C9DAC23C4E94764B3B784A1F53700BA">
    <w:name w:val="8C9DAC23C4E94764B3B784A1F53700BA"/>
    <w:qFormat/>
    <w:pPr>
      <w:widowControl w:val="0"/>
      <w:jc w:val="both"/>
    </w:pPr>
    <w:rPr>
      <w:kern w:val="2"/>
      <w:sz w:val="21"/>
      <w:szCs w:val="22"/>
    </w:rPr>
  </w:style>
  <w:style w:type="paragraph" w:customStyle="1" w:styleId="949EF3B770364F87AC84C3AD227CCF9D">
    <w:name w:val="949EF3B770364F87AC84C3AD227CCF9D"/>
    <w:pPr>
      <w:widowControl w:val="0"/>
      <w:jc w:val="both"/>
    </w:pPr>
    <w:rPr>
      <w:kern w:val="2"/>
      <w:sz w:val="21"/>
      <w:szCs w:val="22"/>
    </w:rPr>
  </w:style>
  <w:style w:type="paragraph" w:customStyle="1" w:styleId="AF56F1AA48CE4BDB9A4950A15066327D">
    <w:name w:val="AF56F1AA48CE4BDB9A4950A15066327D"/>
    <w:qFormat/>
    <w:pPr>
      <w:widowControl w:val="0"/>
      <w:jc w:val="both"/>
    </w:pPr>
    <w:rPr>
      <w:kern w:val="2"/>
      <w:sz w:val="21"/>
      <w:szCs w:val="22"/>
    </w:rPr>
  </w:style>
  <w:style w:type="paragraph" w:customStyle="1" w:styleId="A47BBA9FCFC84FA4A1A178CEF001C6B9">
    <w:name w:val="A47BBA9FCFC84FA4A1A178CEF001C6B9"/>
    <w:qFormat/>
    <w:pPr>
      <w:widowControl w:val="0"/>
      <w:jc w:val="both"/>
    </w:pPr>
    <w:rPr>
      <w:kern w:val="2"/>
      <w:sz w:val="21"/>
      <w:szCs w:val="22"/>
    </w:rPr>
  </w:style>
  <w:style w:type="paragraph" w:customStyle="1" w:styleId="A2444A5A521A457FB60D2D151EE29754">
    <w:name w:val="A2444A5A521A457FB60D2D151EE29754"/>
    <w:qFormat/>
    <w:pPr>
      <w:widowControl w:val="0"/>
      <w:jc w:val="both"/>
    </w:pPr>
    <w:rPr>
      <w:kern w:val="2"/>
      <w:sz w:val="21"/>
      <w:szCs w:val="22"/>
    </w:rPr>
  </w:style>
  <w:style w:type="paragraph" w:customStyle="1" w:styleId="646A082C93814BBC8546478024552F4B">
    <w:name w:val="646A082C93814BBC8546478024552F4B"/>
    <w:qFormat/>
    <w:pPr>
      <w:widowControl w:val="0"/>
      <w:jc w:val="both"/>
    </w:pPr>
    <w:rPr>
      <w:kern w:val="2"/>
      <w:sz w:val="21"/>
      <w:szCs w:val="22"/>
    </w:rPr>
  </w:style>
  <w:style w:type="paragraph" w:customStyle="1" w:styleId="0E8F9948EFAA4ED6A6AA9C59BCF5F78E">
    <w:name w:val="0E8F9948EFAA4ED6A6AA9C59BCF5F78E"/>
    <w:qFormat/>
    <w:pPr>
      <w:widowControl w:val="0"/>
      <w:jc w:val="both"/>
    </w:pPr>
    <w:rPr>
      <w:kern w:val="2"/>
      <w:sz w:val="21"/>
      <w:szCs w:val="22"/>
    </w:rPr>
  </w:style>
  <w:style w:type="paragraph" w:customStyle="1" w:styleId="ECFAC386541B45FA8AE18BA80870DDBB">
    <w:name w:val="ECFAC386541B45FA8AE18BA80870DDBB"/>
    <w:qFormat/>
    <w:pPr>
      <w:widowControl w:val="0"/>
      <w:jc w:val="both"/>
    </w:pPr>
    <w:rPr>
      <w:kern w:val="2"/>
      <w:sz w:val="21"/>
      <w:szCs w:val="22"/>
    </w:rPr>
  </w:style>
  <w:style w:type="paragraph" w:customStyle="1" w:styleId="2D0649911498400BA64CAAD9BEE3F7B3">
    <w:name w:val="2D0649911498400BA64CAAD9BEE3F7B3"/>
    <w:qFormat/>
    <w:pPr>
      <w:widowControl w:val="0"/>
      <w:jc w:val="both"/>
    </w:pPr>
    <w:rPr>
      <w:kern w:val="2"/>
      <w:sz w:val="21"/>
      <w:szCs w:val="22"/>
    </w:rPr>
  </w:style>
  <w:style w:type="paragraph" w:customStyle="1" w:styleId="188109DB6EBD4CDE9E1C2174AB07D2D4">
    <w:name w:val="188109DB6EBD4CDE9E1C2174AB07D2D4"/>
    <w:rsid w:val="00C51B81"/>
    <w:pPr>
      <w:widowControl w:val="0"/>
      <w:jc w:val="both"/>
    </w:pPr>
    <w:rPr>
      <w:kern w:val="2"/>
      <w:sz w:val="21"/>
      <w:szCs w:val="22"/>
    </w:rPr>
  </w:style>
  <w:style w:type="paragraph" w:customStyle="1" w:styleId="948B67ED8AA74E008BE76476E839C2A6">
    <w:name w:val="948B67ED8AA74E008BE76476E839C2A6"/>
    <w:rsid w:val="00C13232"/>
    <w:pPr>
      <w:widowControl w:val="0"/>
      <w:jc w:val="both"/>
    </w:pPr>
    <w:rPr>
      <w:kern w:val="2"/>
      <w:sz w:val="21"/>
      <w:szCs w:val="22"/>
    </w:rPr>
  </w:style>
  <w:style w:type="paragraph" w:customStyle="1" w:styleId="75529015961B4C279DFB3C95ED11EE8D">
    <w:name w:val="75529015961B4C279DFB3C95ED11EE8D"/>
    <w:rsid w:val="00C13232"/>
    <w:pPr>
      <w:widowControl w:val="0"/>
      <w:jc w:val="both"/>
    </w:pPr>
    <w:rPr>
      <w:kern w:val="2"/>
      <w:sz w:val="21"/>
      <w:szCs w:val="22"/>
    </w:rPr>
  </w:style>
  <w:style w:type="paragraph" w:customStyle="1" w:styleId="CF9F55E5BB92499186F2ED3F3FDBAF9E">
    <w:name w:val="CF9F55E5BB92499186F2ED3F3FDBAF9E"/>
    <w:rsid w:val="00C13232"/>
    <w:pPr>
      <w:widowControl w:val="0"/>
      <w:jc w:val="both"/>
    </w:pPr>
    <w:rPr>
      <w:kern w:val="2"/>
      <w:sz w:val="21"/>
      <w:szCs w:val="22"/>
    </w:rPr>
  </w:style>
  <w:style w:type="paragraph" w:customStyle="1" w:styleId="A1F17B6408C64D408070F47E31ABDEBF">
    <w:name w:val="A1F17B6408C64D408070F47E31ABDEBF"/>
    <w:rsid w:val="00C13232"/>
    <w:pPr>
      <w:widowControl w:val="0"/>
      <w:jc w:val="both"/>
    </w:pPr>
    <w:rPr>
      <w:kern w:val="2"/>
      <w:sz w:val="21"/>
      <w:szCs w:val="22"/>
    </w:rPr>
  </w:style>
  <w:style w:type="paragraph" w:customStyle="1" w:styleId="3EFC3C9EAF76461F879D3938C2273C86">
    <w:name w:val="3EFC3C9EAF76461F879D3938C2273C86"/>
    <w:rsid w:val="006532D7"/>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8DF4B51D-73E7-4E3F-AE2A-0A74A5D0C0A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技术文档模板.dotx</Template>
  <TotalTime>159</TotalTime>
  <Pages>26</Pages>
  <Words>2073</Words>
  <Characters>11819</Characters>
  <Application>Microsoft Office Word</Application>
  <DocSecurity>0</DocSecurity>
  <Lines>98</Lines>
  <Paragraphs>27</Paragraphs>
  <ScaleCrop>false</ScaleCrop>
  <Company>西安同路信息科技有限公司</Company>
  <LinksUpToDate>false</LinksUpToDate>
  <CharactersWithSpaces>13865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杨帆</dc:creator>
  <cp:lastModifiedBy>胡 文可</cp:lastModifiedBy>
  <cp:revision>57</cp:revision>
  <dcterms:created xsi:type="dcterms:W3CDTF">2020-03-15T02:53:00Z</dcterms:created>
  <dcterms:modified xsi:type="dcterms:W3CDTF">2020-06-25T02:57:00Z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